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FC95" w14:textId="41174F3A" w:rsidR="00BC7F9D" w:rsidRPr="00471488" w:rsidRDefault="00E37FC8" w:rsidP="00471488">
      <w:pPr>
        <w:pStyle w:val="Title"/>
        <w:spacing w:before="0" w:after="0" w:line="240" w:lineRule="auto"/>
        <w:rPr>
          <w:rFonts w:ascii="Source Sans Pro" w:hAnsi="Source Sans Pro"/>
          <w:b w:val="0"/>
          <w:bCs w:val="0"/>
          <w:color w:val="3B3838" w:themeColor="background2" w:themeShade="40"/>
        </w:rPr>
      </w:pPr>
      <w:r w:rsidRPr="00471488">
        <w:rPr>
          <w:rFonts w:ascii="Source Sans Pro" w:hAnsi="Source Sans Pro"/>
          <w:b w:val="0"/>
          <w:bCs w:val="0"/>
          <w:color w:val="3B3838" w:themeColor="background2" w:themeShade="40"/>
        </w:rPr>
        <w:t xml:space="preserve">PROJECT </w:t>
      </w:r>
      <w:r w:rsidR="00BC0A1D" w:rsidRPr="00471488">
        <w:rPr>
          <w:rFonts w:ascii="Source Sans Pro" w:hAnsi="Source Sans Pro"/>
          <w:b w:val="0"/>
          <w:bCs w:val="0"/>
          <w:color w:val="3B3838" w:themeColor="background2" w:themeShade="40"/>
        </w:rPr>
        <w:t xml:space="preserve">WEEKLY </w:t>
      </w:r>
      <w:r w:rsidRPr="00471488">
        <w:rPr>
          <w:rFonts w:ascii="Source Sans Pro" w:hAnsi="Source Sans Pro"/>
          <w:b w:val="0"/>
          <w:bCs w:val="0"/>
          <w:color w:val="3B3838" w:themeColor="background2" w:themeShade="40"/>
        </w:rPr>
        <w:t>REPORT</w:t>
      </w:r>
    </w:p>
    <w:p w14:paraId="47CCA417" w14:textId="77777777" w:rsidR="00E37FC8" w:rsidRPr="00471488" w:rsidRDefault="00E37FC8" w:rsidP="00303C60">
      <w:pPr>
        <w:outlineLvl w:val="0"/>
        <w:rPr>
          <w:rFonts w:ascii="Source Sans Pro" w:hAnsi="Source Sans Pro"/>
          <w:b/>
          <w:color w:val="000000" w:themeColor="text1"/>
          <w:sz w:val="15"/>
          <w:szCs w:val="44"/>
        </w:rPr>
      </w:pPr>
    </w:p>
    <w:tbl>
      <w:tblPr>
        <w:tblW w:w="10502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7002"/>
        <w:gridCol w:w="3500"/>
      </w:tblGrid>
      <w:tr w:rsidR="00F14F57" w:rsidRPr="00471488" w14:paraId="52D3223C" w14:textId="77777777" w:rsidTr="00133025">
        <w:trPr>
          <w:trHeight w:val="299"/>
        </w:trPr>
        <w:tc>
          <w:tcPr>
            <w:tcW w:w="700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10BFD688" w14:textId="4AA3FF00" w:rsidR="00F14F57" w:rsidRPr="00471488" w:rsidRDefault="00F14F57" w:rsidP="00282A78">
            <w:pPr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2A95E085" w14:textId="1A4A5E25" w:rsidR="00F14F57" w:rsidRPr="00471488" w:rsidRDefault="00133025" w:rsidP="00282A78">
            <w:pPr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 </w:t>
            </w:r>
            <w:r w:rsidR="00036A9E"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PROJECT MENTOR</w:t>
            </w:r>
          </w:p>
        </w:tc>
      </w:tr>
      <w:tr w:rsidR="00F14F57" w:rsidRPr="00471488" w14:paraId="6017845C" w14:textId="77777777" w:rsidTr="00133025">
        <w:trPr>
          <w:trHeight w:val="470"/>
        </w:trPr>
        <w:tc>
          <w:tcPr>
            <w:tcW w:w="700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D5426C" w14:textId="11F1E201" w:rsidR="00F14F57" w:rsidRPr="00471488" w:rsidRDefault="00F14F57" w:rsidP="00E70184">
            <w:pPr>
              <w:ind w:left="113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51008" behindDoc="0" locked="0" layoutInCell="1" allowOverlap="1" wp14:anchorId="4D11ED29" wp14:editId="43C42EF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09" name="Rectangle 4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79FF5B7-8512-BA43-976F-5618DD3F37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68DBCE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1ED29" id="Rectangle 409" o:spid="_x0000_s1026" style="position:absolute;left:0;text-align:left;margin-left:104pt;margin-top:34pt;width:79pt;height:55pt;z-index:24785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" filled="f" stroked="f">
                      <v:textbox inset="2.16pt,1.44pt,0,1.44pt">
                        <w:txbxContent>
                          <w:p w14:paraId="6768DBCE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54080" behindDoc="0" locked="0" layoutInCell="1" allowOverlap="1" wp14:anchorId="584A70E0" wp14:editId="3AD9359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0" name="Rectangle 4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B3E132F-6026-354D-B39F-D10E0527827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46655D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A70E0" id="Rectangle 410" o:spid="_x0000_s1027" style="position:absolute;left:0;text-align:left;margin-left:104pt;margin-top:34pt;width:79pt;height:55pt;z-index:24785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" filled="f" stroked="f">
                      <v:textbox inset="2.16pt,1.44pt,0,1.44pt">
                        <w:txbxContent>
                          <w:p w14:paraId="7D46655D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57152" behindDoc="0" locked="0" layoutInCell="1" allowOverlap="1" wp14:anchorId="39E9B121" wp14:editId="553D1F9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1" name="Rectangle 4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AB34BD0-1D26-D544-84CA-892A4F97BAD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B6E4D7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E9B121" id="Rectangle 411" o:spid="_x0000_s1028" style="position:absolute;left:0;text-align:left;margin-left:104pt;margin-top:34pt;width:79pt;height:55pt;z-index:24785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DzRlWWtgEAAEc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1FB6E4D7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60224" behindDoc="0" locked="0" layoutInCell="1" allowOverlap="1" wp14:anchorId="24F1030D" wp14:editId="4D0EC97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2" name="Rectangle 4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4ACD4C6-87E2-C842-872F-0604DD1E6D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BC17D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1030D" id="Rectangle 412" o:spid="_x0000_s1029" style="position:absolute;left:0;text-align:left;margin-left:104pt;margin-top:34pt;width:79pt;height:55pt;z-index:24786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CKvZj0tgEAAEc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2FBC17D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63296" behindDoc="0" locked="0" layoutInCell="1" allowOverlap="1" wp14:anchorId="4B5489FD" wp14:editId="053E96F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3" name="Rectangle 4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3A7427B-5100-784B-A6ED-098C161E4F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026C13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489FD" id="Rectangle 413" o:spid="_x0000_s1030" style="position:absolute;left:0;text-align:left;margin-left:104pt;margin-top:34pt;width:79pt;height:55pt;z-index:24786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DleSOxtgEAAEc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48026C13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66368" behindDoc="0" locked="0" layoutInCell="1" allowOverlap="1" wp14:anchorId="4D3326D9" wp14:editId="3E6642D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4" name="Rectangle 4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53C1EB1-C648-2241-ACB6-08DB1CD1B2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A9FAB1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326D9" id="Rectangle 414" o:spid="_x0000_s1031" style="position:absolute;left:0;text-align:left;margin-left:104pt;margin-top:34pt;width:79pt;height:55pt;z-index:24786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nJADZ7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29A9FAB1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69440" behindDoc="0" locked="0" layoutInCell="1" allowOverlap="1" wp14:anchorId="741F6DDF" wp14:editId="74C70B8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5" name="Rectangle 4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34F58EC-E39C-B145-AC1E-A01CCCE44C0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83D5C8F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F6DDF" id="Rectangle 415" o:spid="_x0000_s1032" style="position:absolute;left:0;text-align:left;margin-left:104pt;margin-top:34pt;width:79pt;height:55pt;z-index:24786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F4+4dL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083D5C8F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72512" behindDoc="0" locked="0" layoutInCell="1" allowOverlap="1" wp14:anchorId="1313370E" wp14:editId="6333E04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6" name="Rectangle 4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3BC65AC-477D-A74C-824F-AFCE05329A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00DA94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3370E" id="Rectangle 416" o:spid="_x0000_s1033" style="position:absolute;left:0;text-align:left;margin-left:104pt;margin-top:34pt;width:79pt;height:55pt;z-index:24787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bnR1FrcBAABH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7100DA94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75584" behindDoc="0" locked="0" layoutInCell="1" allowOverlap="1" wp14:anchorId="5830464E" wp14:editId="4F060CD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7" name="Rectangle 4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7DC0437-42A7-C646-A076-124FC95174F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05EFB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0464E" id="Rectangle 417" o:spid="_x0000_s1034" style="position:absolute;left:0;text-align:left;margin-left:104pt;margin-top:34pt;width:79pt;height:55pt;z-index:247875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DJB8//tgEAAEc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2C05EFB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78656" behindDoc="0" locked="0" layoutInCell="1" allowOverlap="1" wp14:anchorId="36280454" wp14:editId="383ACB0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8" name="Rectangle 4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2721FCA-C978-BC4F-97C5-9C9BD5A05C5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2ED8B0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280454" id="Rectangle 418" o:spid="_x0000_s1035" style="position:absolute;left:0;text-align:left;margin-left:104pt;margin-top:34pt;width:79pt;height:55pt;z-index:247878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DxzESbtgEAAEc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462ED8B0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81728" behindDoc="0" locked="0" layoutInCell="1" allowOverlap="1" wp14:anchorId="428BB471" wp14:editId="0496384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19" name="Rectangle 4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319EE4F-95A9-BD43-90D4-CBE989A473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19DA35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BB471" id="Rectangle 419" o:spid="_x0000_s1036" style="position:absolute;left:0;text-align:left;margin-left:104pt;margin-top:34pt;width:79pt;height:55pt;z-index:24788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BscPTK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2519DA35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84800" behindDoc="0" locked="0" layoutInCell="1" allowOverlap="1" wp14:anchorId="11F9E4D8" wp14:editId="3ACCFF4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0" name="Rectangle 4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7EBE609-03EE-D947-A31C-43DF6029FE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B7502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9E4D8" id="Rectangle 420" o:spid="_x0000_s1037" style="position:absolute;left:0;text-align:left;margin-left:104pt;margin-top:34pt;width:79pt;height:55pt;z-index:247884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CpGRcVtgEAAEg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5FB7502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87872" behindDoc="0" locked="0" layoutInCell="1" allowOverlap="1" wp14:anchorId="6569DADF" wp14:editId="28FE90E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1" name="Rectangle 4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1FC695C0-E30A-7245-9127-85507EED54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BDADC6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69DADF" id="Rectangle 421" o:spid="_x0000_s1038" style="position:absolute;left:0;text-align:left;margin-left:104pt;margin-top:34pt;width:79pt;height:55pt;z-index:247887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Mb6Asa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03BDADC6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90944" behindDoc="0" locked="0" layoutInCell="1" allowOverlap="1" wp14:anchorId="490AADDD" wp14:editId="39BCC1F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2" name="Rectangle 4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0C32445-06B8-D24D-9A7F-9CC02E0D7F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F90E32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0AADDD" id="Rectangle 422" o:spid="_x0000_s1039" style="position:absolute;left:0;text-align:left;margin-left:104pt;margin-top:34pt;width:79pt;height:55pt;z-index:24789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NICTT6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4DF90E32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94016" behindDoc="0" locked="0" layoutInCell="1" allowOverlap="1" wp14:anchorId="196AE46C" wp14:editId="34C9D11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3" name="Rectangle 4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70E4861-B412-FD4B-A92D-3B87C7EEA7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BBDE85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AE46C" id="Rectangle 423" o:spid="_x0000_s1040" style="position:absolute;left:0;text-align:left;margin-left:104pt;margin-top:34pt;width:79pt;height:55pt;z-index:247894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Fk6WLu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01BBDE85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897088" behindDoc="0" locked="0" layoutInCell="1" allowOverlap="1" wp14:anchorId="3D670844" wp14:editId="34B4F94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4" name="Rectangle 4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4F3D692-FA07-614D-BFE7-FF5B90654F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E2C1F3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70844" id="Rectangle 424" o:spid="_x0000_s1041" style="position:absolute;left:0;text-align:left;margin-left:104pt;margin-top:34pt;width:79pt;height:55pt;z-index:247897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F8vo0O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7FE2C1F3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00160" behindDoc="0" locked="0" layoutInCell="1" allowOverlap="1" wp14:anchorId="1DCC4488" wp14:editId="406DD52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5" name="Rectangle 4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4212DEB-4CDA-FB43-913E-93E9FAC8BB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945D27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C4488" id="Rectangle 425" o:spid="_x0000_s1042" style="position:absolute;left:0;text-align:left;margin-left:104pt;margin-top:34pt;width:79pt;height:55pt;z-index:247900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DDMtpC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23945D27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03232" behindDoc="0" locked="0" layoutInCell="1" allowOverlap="1" wp14:anchorId="5097C290" wp14:editId="690FF66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6" name="Rectangle 4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0F0FF2C-8A9F-9B4D-88BF-293FDADBF6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1F934B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7C290" id="Rectangle 426" o:spid="_x0000_s1043" style="position:absolute;left:0;text-align:left;margin-left:104pt;margin-top:34pt;width:79pt;height:55pt;z-index:247903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CQ0+Wi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0F1F934B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06304" behindDoc="0" locked="0" layoutInCell="1" allowOverlap="1" wp14:anchorId="246C1945" wp14:editId="621235B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7" name="Rectangle 4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A0071AC-1D77-B448-8A16-CEBDAC6AB1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75673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C1945" id="Rectangle 427" o:spid="_x0000_s1044" style="position:absolute;left:0;text-align:left;margin-left:104pt;margin-top:34pt;width:79pt;height:55pt;z-index:247906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Ge77UG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F75673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09376" behindDoc="0" locked="0" layoutInCell="1" allowOverlap="1" wp14:anchorId="6FA3C2E3" wp14:editId="78785FA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8" name="Rectangle 4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20E877E-F076-E347-B07E-04107C1E82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C2BA45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3C2E3" id="Rectangle 428" o:spid="_x0000_s1045" style="position:absolute;left:0;text-align:left;margin-left:104pt;margin-top:34pt;width:79pt;height:55pt;z-index:247909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EV0f7i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20C2BA45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12448" behindDoc="0" locked="0" layoutInCell="1" allowOverlap="1" wp14:anchorId="3CFA2D69" wp14:editId="64ACE15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29" name="Rectangle 4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274D7C1-1054-5444-A05E-48AF6E2167D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3CF81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A2D69" id="Rectangle 429" o:spid="_x0000_s1046" style="position:absolute;left:0;text-align:left;margin-left:104pt;margin-top:34pt;width:79pt;height:55pt;z-index:247912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MMUh3u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253CF81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15520" behindDoc="0" locked="0" layoutInCell="1" allowOverlap="1" wp14:anchorId="574DE2C1" wp14:editId="6200F4A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30" name="Rectangle 4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D264A58-D5F7-574A-BCD7-410BF669F8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168D5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DE2C1" id="Rectangle 430" o:spid="_x0000_s1047" style="position:absolute;left:0;text-align:left;margin-left:104pt;margin-top:34pt;width:79pt;height:55pt;z-index:247915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g3DJyLcBAABI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33168D5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18592" behindDoc="0" locked="0" layoutInCell="1" allowOverlap="1" wp14:anchorId="59B5C19E" wp14:editId="2CD1B14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31" name="Rectangle 4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F30F5C6-6398-2243-BAE5-1272EC8009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684EAE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5C19E" id="Rectangle 431" o:spid="_x0000_s1048" style="position:absolute;left:0;text-align:left;margin-left:104pt;margin-top:34pt;width:79pt;height:55pt;z-index:247918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OyT3Bu4AQAASA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A684EAE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21664" behindDoc="0" locked="0" layoutInCell="1" allowOverlap="1" wp14:anchorId="038AB355" wp14:editId="7B0E82B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432" name="Rectangle 4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E0FCAAE-D2DE-3C4A-8CFB-C7B5C16943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7A4B48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AB355" id="Rectangle 432" o:spid="_x0000_s1049" style="position:absolute;left:0;text-align:left;margin-left:104pt;margin-top:34pt;width:79pt;height:55pt;z-index:247921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" filled="f" stroked="f">
                      <v:textbox inset="2.16pt,1.44pt,0,1.44pt">
                        <w:txbxContent>
                          <w:p w14:paraId="6F7A4B48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24736" behindDoc="0" locked="0" layoutInCell="1" allowOverlap="1" wp14:anchorId="76BA9C12" wp14:editId="700251D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08" name="Rectangle 8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5D17BBB-7A29-854A-9FB4-823ED79767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38EA84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A9C12" id="Rectangle 808" o:spid="_x0000_s1050" style="position:absolute;left:0;text-align:left;margin-left:102pt;margin-top:34pt;width:79pt;height:55pt;z-index:247924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MqFgEi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F38EA84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27808" behindDoc="0" locked="0" layoutInCell="1" allowOverlap="1" wp14:anchorId="240B0704" wp14:editId="5618F0C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09" name="Rectangle 8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B1DCE8E-51E9-9E42-9817-F760E194E13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01A412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B0704" id="Rectangle 809" o:spid="_x0000_s1051" style="position:absolute;left:0;text-align:left;margin-left:102pt;margin-top:34pt;width:79pt;height:55pt;z-index:247927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XC5Ww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B01A412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30880" behindDoc="0" locked="0" layoutInCell="1" allowOverlap="1" wp14:anchorId="15DAEC33" wp14:editId="0AA4207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0" name="Rectangle 8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E0B302B-329F-704B-8F92-D1B9F7ABFF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131E07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AEC33" id="Rectangle 810" o:spid="_x0000_s1052" style="position:absolute;left:0;text-align:left;margin-left:102pt;margin-top:34pt;width:79pt;height:55pt;z-index:247930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OUC2yi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6F131E07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33952" behindDoc="0" locked="0" layoutInCell="1" allowOverlap="1" wp14:anchorId="557D6691" wp14:editId="46D4A88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1" name="Rectangle 8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46D67B6-DC46-654D-A875-2DBC5C407F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B60C69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D6691" id="Rectangle 811" o:spid="_x0000_s1053" style="position:absolute;left:0;text-align:left;margin-left:102pt;margin-top:34pt;width:79pt;height:55pt;z-index:247933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HiMztC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8B60C69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37024" behindDoc="0" locked="0" layoutInCell="1" allowOverlap="1" wp14:anchorId="67516947" wp14:editId="3940B1C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2" name="Rectangle 8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F1C1EDA-158B-154D-ACE4-AF6D57EAF98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6A5A26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16947" id="Rectangle 812" o:spid="_x0000_s1054" style="position:absolute;left:0;text-align:left;margin-left:102pt;margin-top:34pt;width:79pt;height:55pt;z-index:247937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snWA+b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126A5A26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40096" behindDoc="0" locked="0" layoutInCell="1" allowOverlap="1" wp14:anchorId="01F09867" wp14:editId="061365F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3" name="Rectangle 8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A78C19-E92A-E146-B1AB-A03516C1BF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EAE003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F09867" id="Rectangle 813" o:spid="_x0000_s1055" style="position:absolute;left:0;text-align:left;margin-left:102pt;margin-top:34pt;width:79pt;height:55pt;z-index:247940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v+5UB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4AEAE003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43168" behindDoc="0" locked="0" layoutInCell="1" allowOverlap="1" wp14:anchorId="313C41BA" wp14:editId="6FB24A7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4" name="Rectangle 8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BA47120-C8D3-FF4E-871B-DD85F33972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E0B19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C41BA" id="Rectangle 814" o:spid="_x0000_s1056" style="position:absolute;left:0;text-align:left;margin-left:102pt;margin-top:34pt;width:79pt;height:55pt;z-index:247943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G+TG5G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FE0B19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46240" behindDoc="0" locked="0" layoutInCell="1" allowOverlap="1" wp14:anchorId="25E06468" wp14:editId="2C78B47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5" name="Rectangle 8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E754C08-E5E5-9E4F-8340-1B2A0DC06E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DAD44D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06468" id="Rectangle 815" o:spid="_x0000_s1057" style="position:absolute;left:0;text-align:left;margin-left:102pt;margin-top:34pt;width:79pt;height:55pt;z-index:247946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8h0Oab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71DAD44D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49312" behindDoc="0" locked="0" layoutInCell="1" allowOverlap="1" wp14:anchorId="2DB0D68F" wp14:editId="7423F9C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6" name="Rectangle 8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B272C9D-376D-4645-834F-8C7FA319980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2D58E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0D68F" id="Rectangle 816" o:spid="_x0000_s1058" style="position:absolute;left:0;text-align:left;margin-left:102pt;margin-top:34pt;width:79pt;height:55pt;z-index:247949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FIhBur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352D58E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52384" behindDoc="0" locked="0" layoutInCell="1" allowOverlap="1" wp14:anchorId="2332FCC0" wp14:editId="76170C1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7" name="Rectangle 8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B28B464-F589-3A4D-8AA1-BEDBA14FDEF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FB70BC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32FCC0" id="Rectangle 817" o:spid="_x0000_s1059" style="position:absolute;left:0;text-align:left;margin-left:102pt;margin-top:34pt;width:79pt;height:55pt;z-index:247952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IkGVEK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05FB70BC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55456" behindDoc="0" locked="0" layoutInCell="1" allowOverlap="1" wp14:anchorId="6D38C7D7" wp14:editId="3657878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8" name="Rectangle 8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202C1F5-AF1E-3248-BAD6-2B0A652FC27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63BA2B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8C7D7" id="Rectangle 818" o:spid="_x0000_s1060" style="position:absolute;left:0;text-align:left;margin-left:102pt;margin-top:34pt;width:79pt;height:55pt;z-index:247955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L1/xsa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6D63BA2B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58528" behindDoc="0" locked="0" layoutInCell="1" allowOverlap="1" wp14:anchorId="56F63834" wp14:editId="3ED702A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19" name="Rectangle 8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72E4CF3-CA56-724C-BE53-6A31BEB695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458B8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63834" id="Rectangle 819" o:spid="_x0000_s1061" style="position:absolute;left:0;text-align:left;margin-left:102pt;margin-top:34pt;width:79pt;height:55pt;z-index:247958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g8dM+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1D458B8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61600" behindDoc="0" locked="0" layoutInCell="1" allowOverlap="1" wp14:anchorId="598D7963" wp14:editId="2376B81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0" name="Rectangle 8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33E0BE7-5B1E-4645-8D63-93D8976FE6B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618A1F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D7963" id="Rectangle 820" o:spid="_x0000_s1062" style="position:absolute;left:0;text-align:left;margin-left:102pt;margin-top:34pt;width:79pt;height:55pt;z-index:247961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GCZ+TK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76618A1F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64672" behindDoc="0" locked="0" layoutInCell="1" allowOverlap="1" wp14:anchorId="1C800346" wp14:editId="760A568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1" name="Rectangle 8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8BF7C56-2D71-794F-A6AA-CAD5D0E15FE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12EDB4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00346" id="Rectangle 821" o:spid="_x0000_s1063" style="position:absolute;left:0;text-align:left;margin-left:102pt;margin-top:34pt;width:79pt;height:55pt;z-index:247964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9F+zK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812EDB4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67744" behindDoc="0" locked="0" layoutInCell="1" allowOverlap="1" wp14:anchorId="05A5E7BD" wp14:editId="48B7F2C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2" name="Rectangle 8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60A937D-E75E-4045-8007-12434AC1054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EFBD7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A5E7BD" id="Rectangle 822" o:spid="_x0000_s1064" style="position:absolute;left:0;text-align:left;margin-left:102pt;margin-top:34pt;width:79pt;height:55pt;z-index:247967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N+6i47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7AEFBD7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70816" behindDoc="0" locked="0" layoutInCell="1" allowOverlap="1" wp14:anchorId="53E9DA8A" wp14:editId="4D71D1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3" name="Rectangle 8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5A1CBD7-C5C4-A34B-8AE1-93C71CB5BD0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68A539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9DA8A" id="Rectangle 823" o:spid="_x0000_s1065" style="position:absolute;left:0;text-align:left;margin-left:102pt;margin-top:34pt;width:79pt;height:55pt;z-index:24797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qYLcb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2068A539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73888" behindDoc="0" locked="0" layoutInCell="1" allowOverlap="1" wp14:anchorId="22902DBF" wp14:editId="1037C36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4" name="Rectangle 8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58A4EA9-5244-5F4B-9AFA-B78470D0105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5E8B38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02DBF" id="Rectangle 824" o:spid="_x0000_s1066" style="position:absolute;left:0;text-align:left;margin-left:102pt;margin-top:34pt;width:79pt;height:55pt;z-index:247973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A29kH+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685E8B38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76960" behindDoc="0" locked="0" layoutInCell="1" allowOverlap="1" wp14:anchorId="464FA659" wp14:editId="78AD880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5" name="Rectangle 8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A248361-5C7B-144C-B065-524A6E048CD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29D69E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FA659" id="Rectangle 825" o:spid="_x0000_s1067" style="position:absolute;left:0;text-align:left;margin-left:102pt;margin-top:34pt;width:79pt;height:55pt;z-index:247976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kDOFh7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0E29D69E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80032" behindDoc="0" locked="0" layoutInCell="1" allowOverlap="1" wp14:anchorId="34499E96" wp14:editId="0755B32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6" name="Rectangle 8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E674246-DC32-D049-A268-EE64A4D2E2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E64D3F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99E96" id="Rectangle 826" o:spid="_x0000_s1068" style="position:absolute;left:0;text-align:left;margin-left:102pt;margin-top:34pt;width:79pt;height:55pt;z-index:247980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2pspU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BE64D3F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83104" behindDoc="0" locked="0" layoutInCell="1" allowOverlap="1" wp14:anchorId="7DC62CF6" wp14:editId="36B7E51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7" name="Rectangle 8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C1444E8-E7C5-3F4F-883F-1AEEEB02648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8E1172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62CF6" id="Rectangle 827" o:spid="_x0000_s1069" style="position:absolute;left:0;text-align:left;margin-left:102pt;margin-top:34pt;width:79pt;height:55pt;z-index:247983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Oso36y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0C8E1172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86176" behindDoc="0" locked="0" layoutInCell="1" allowOverlap="1" wp14:anchorId="47DD33DF" wp14:editId="0C1BBD8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8" name="Rectangle 8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D1E3A1F-51CA-A141-A4CB-FED21D310CD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928B77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DD33DF" id="Rectangle 828" o:spid="_x0000_s1070" style="position:absolute;left:0;text-align:left;margin-left:102pt;margin-top:34pt;width:79pt;height:55pt;z-index:247986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31FNKLYBAABI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4C928B77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89248" behindDoc="0" locked="0" layoutInCell="1" allowOverlap="1" wp14:anchorId="1F433492" wp14:editId="70448BE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29" name="Rectangle 8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B723C7EB-032F-3A4A-AFE9-946EAD26150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415328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33492" id="Rectangle 829" o:spid="_x0000_s1071" style="position:absolute;left:0;text-align:left;margin-left:102pt;margin-top:34pt;width:79pt;height:55pt;z-index:247989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C31jQuAEAAEg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B415328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92320" behindDoc="0" locked="0" layoutInCell="1" allowOverlap="1" wp14:anchorId="10B8B022" wp14:editId="1849C24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30" name="Rectangle 8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5ADCD84-F53B-554C-A2F3-57879C37461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F9CF30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8B022" id="Rectangle 830" o:spid="_x0000_s1072" style="position:absolute;left:0;text-align:left;margin-left:102pt;margin-top:34pt;width:79pt;height:55pt;z-index:247992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ZItwEAAEgDAAAOAAAAZHJzL2Uyb0RvYy54bWysU9tu2zAMfR+wfxD0vthxusw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LarlAfxy0O6TfK&#10;xl0/KlKSg5FS5elmtaYQOyx6DA9wjiK6mfqsweYvkiJzUfh4UVjNiQhMXq+u2xrfEXi0br9mH7tU&#10;b8UBYvquvCXZYRQQSdGVH37GdLr6egXrMpjT89lL824uVK7Wr0h3Xh6RHy5oukejRz8xKkYTKJlw&#10;6IzGlz0HRcn4w6GqzberVYNbUoJl27S4vVACxLx7n+VODB73SCSgZB/A9APCLQoVVDiuwuu8Wnkf&#10;3scF+9sPsP0D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PDWFki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7F9CF30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7995392" behindDoc="0" locked="0" layoutInCell="1" allowOverlap="1" wp14:anchorId="60AEBA90" wp14:editId="2A381CE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831" name="Rectangle 8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3C811FF-1A7A-974B-A5E8-7D53363DBF2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73C16A" w14:textId="77777777" w:rsidR="00F14F57" w:rsidRDefault="00F14F57" w:rsidP="00F14F57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EBA90" id="Rectangle 831" o:spid="_x0000_s1073" style="position:absolute;left:0;text-align:left;margin-left:102pt;margin-top:34pt;width:79pt;height:55pt;z-index:247995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G1YA7C3AQAASA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C73C16A" w14:textId="77777777" w:rsidR="00F14F57" w:rsidRDefault="00F14F57" w:rsidP="00F14F57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F1102" w:rsidRPr="00471488">
              <w:rPr>
                <w:rFonts w:ascii="Source Sans Pro" w:hAnsi="Source Sans Pro" w:cs="Calibri"/>
                <w:sz w:val="20"/>
                <w:szCs w:val="20"/>
              </w:rPr>
              <w:t>Improving</w:t>
            </w:r>
            <w:r w:rsidR="00E70184" w:rsidRPr="00471488">
              <w:rPr>
                <w:rFonts w:ascii="Source Sans Pro" w:hAnsi="Source Sans Pro" w:cs="Calibri"/>
                <w:sz w:val="20"/>
                <w:szCs w:val="20"/>
              </w:rPr>
              <w:t xml:space="preserve"> Text Extraction</w:t>
            </w:r>
            <w:r w:rsidR="005C4798" w:rsidRPr="00471488">
              <w:rPr>
                <w:rFonts w:ascii="Source Sans Pro" w:hAnsi="Source Sans Pro" w:cs="Calibri"/>
                <w:sz w:val="20"/>
                <w:szCs w:val="20"/>
              </w:rPr>
              <w:t xml:space="preserve"> Accuracy</w:t>
            </w:r>
            <w:r w:rsidR="00E70184" w:rsidRPr="00471488">
              <w:rPr>
                <w:rFonts w:ascii="Source Sans Pro" w:hAnsi="Source Sans Pro" w:cs="Calibri"/>
                <w:sz w:val="20"/>
                <w:szCs w:val="20"/>
              </w:rPr>
              <w:t xml:space="preserve"> </w:t>
            </w:r>
            <w:r w:rsidR="000F1102" w:rsidRPr="00471488">
              <w:rPr>
                <w:rFonts w:ascii="Source Sans Pro" w:hAnsi="Source Sans Pro" w:cs="Calibri"/>
                <w:sz w:val="20"/>
                <w:szCs w:val="20"/>
              </w:rPr>
              <w:t>through</w:t>
            </w:r>
            <w:r w:rsidR="00E70184" w:rsidRPr="00471488">
              <w:rPr>
                <w:rFonts w:ascii="Source Sans Pro" w:hAnsi="Source Sans Pro" w:cs="Calibri"/>
                <w:sz w:val="20"/>
                <w:szCs w:val="20"/>
              </w:rPr>
              <w:t xml:space="preserve"> Image Preprocessing</w:t>
            </w:r>
          </w:p>
        </w:tc>
        <w:tc>
          <w:tcPr>
            <w:tcW w:w="350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61EEEA" w14:textId="516334EE" w:rsidR="00F14F57" w:rsidRPr="00471488" w:rsidRDefault="00133025" w:rsidP="00282A78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 </w:t>
            </w:r>
            <w:r w:rsidR="00036A9E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Dr. Sridevi Tumula</w:t>
            </w:r>
          </w:p>
        </w:tc>
      </w:tr>
    </w:tbl>
    <w:p w14:paraId="37F9BC4C" w14:textId="6ACD06D0" w:rsidR="00F14F57" w:rsidRPr="00471488" w:rsidRDefault="00F14F57" w:rsidP="00433D29">
      <w:pPr>
        <w:spacing w:line="360" w:lineRule="auto"/>
        <w:outlineLvl w:val="0"/>
        <w:rPr>
          <w:rFonts w:ascii="Source Sans Pro" w:hAnsi="Source Sans Pro"/>
          <w:bCs/>
          <w:color w:val="000000" w:themeColor="text1"/>
          <w:sz w:val="6"/>
          <w:szCs w:val="32"/>
        </w:rPr>
      </w:pPr>
    </w:p>
    <w:tbl>
      <w:tblPr>
        <w:tblW w:w="10514" w:type="dxa"/>
        <w:tblInd w:w="-5" w:type="dxa"/>
        <w:tblLook w:val="04A0" w:firstRow="1" w:lastRow="0" w:firstColumn="1" w:lastColumn="0" w:noHBand="0" w:noVBand="1"/>
      </w:tblPr>
      <w:tblGrid>
        <w:gridCol w:w="7010"/>
        <w:gridCol w:w="3504"/>
      </w:tblGrid>
      <w:tr w:rsidR="00914509" w:rsidRPr="00471488" w14:paraId="6381D526" w14:textId="77777777" w:rsidTr="00133025">
        <w:trPr>
          <w:trHeight w:val="304"/>
        </w:trPr>
        <w:tc>
          <w:tcPr>
            <w:tcW w:w="7010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BF5D2B" w14:textId="26DF5CB7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BATCH NO.</w:t>
            </w:r>
          </w:p>
        </w:tc>
        <w:tc>
          <w:tcPr>
            <w:tcW w:w="3504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661D61" w14:textId="7AF87B83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08576" behindDoc="0" locked="0" layoutInCell="1" allowOverlap="1" wp14:anchorId="29A74EFF" wp14:editId="128E509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3" name="Rectangle 35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19E658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74EFF" id="Rectangle 3553" o:spid="_x0000_s1074" style="position:absolute;margin-left:104pt;margin-top:34pt;width:79pt;height:55pt;z-index:253208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BJBBgb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519E658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11648" behindDoc="0" locked="0" layoutInCell="1" allowOverlap="1" wp14:anchorId="78B6CDC1" wp14:editId="18004C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4" name="Rectangle 35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A68320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6CDC1" id="Rectangle 3554" o:spid="_x0000_s1075" style="position:absolute;margin-left:104pt;margin-top:34pt;width:79pt;height:55pt;z-index:253211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3wjGS7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DA68320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14720" behindDoc="0" locked="0" layoutInCell="1" allowOverlap="1" wp14:anchorId="5E8710D9" wp14:editId="7E9E466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5" name="Rectangle 35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015591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8710D9" id="Rectangle 3555" o:spid="_x0000_s1076" style="position:absolute;margin-left:104pt;margin-top:34pt;width:79pt;height:55pt;z-index:253214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KMSlb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8015591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17792" behindDoc="0" locked="0" layoutInCell="1" allowOverlap="1" wp14:anchorId="1900852A" wp14:editId="44014D5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6" name="Rectangle 35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3C67BA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0852A" id="Rectangle 3556" o:spid="_x0000_s1077" style="position:absolute;margin-left:104pt;margin-top:34pt;width:79pt;height:55pt;z-index:253217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YsoG+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563C67BA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20864" behindDoc="0" locked="0" layoutInCell="1" allowOverlap="1" wp14:anchorId="0100B51C" wp14:editId="1330B6F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7" name="Rectangle 35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64326B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0B51C" id="Rectangle 3557" o:spid="_x0000_s1078" style="position:absolute;margin-left:104pt;margin-top:34pt;width:79pt;height:55pt;z-index:253220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8wkgI7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664326B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23936" behindDoc="0" locked="0" layoutInCell="1" allowOverlap="1" wp14:anchorId="4EE8A3C9" wp14:editId="4DE02AE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8" name="Rectangle 35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EF29A2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8A3C9" id="Rectangle 3558" o:spid="_x0000_s1079" style="position:absolute;margin-left:104pt;margin-top:34pt;width:79pt;height:55pt;z-index:253223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74X/8L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CEF29A2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27008" behindDoc="0" locked="0" layoutInCell="1" allowOverlap="1" wp14:anchorId="2BD9B53C" wp14:editId="5A0A7AD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59" name="Rectangle 35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1D01DE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9B53C" id="Rectangle 3559" o:spid="_x0000_s1080" style="position:absolute;margin-left:104pt;margin-top:34pt;width:79pt;height:55pt;z-index:253227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4OVeO7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E1D01DE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30080" behindDoc="0" locked="0" layoutInCell="1" allowOverlap="1" wp14:anchorId="5F166A5B" wp14:editId="79FB1B5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0" name="Rectangle 35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DD8F91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66A5B" id="Rectangle 3560" o:spid="_x0000_s1081" style="position:absolute;margin-left:104pt;margin-top:34pt;width:79pt;height:55pt;z-index:253230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12Usrr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9DD8F91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33152" behindDoc="0" locked="0" layoutInCell="1" allowOverlap="1" wp14:anchorId="3155DE15" wp14:editId="4635AC1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1" name="Rectangle 35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D9997F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5DE15" id="Rectangle 3561" o:spid="_x0000_s1082" style="position:absolute;margin-left:104pt;margin-top:34pt;width:79pt;height:55pt;z-index:253233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o0zugEAAEoDAAAOAAAAZHJzL2Uyb0RvYy54bWysU8tu2zAQvBfoPxC815KlxrU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l7s1pS4pjFLv1C&#10;35gbjCTn6qiFkLm/2a8pxA6vPYYHuGQRl1n8rMDmL8oic/H4dPVYzolwLG7azbrGTnDcWm3qum0z&#10;ZvVyOUBM36S3JC96CkilOMuOP2I6H30+gvcymfPzeZXm/VzE3Kyeme69OKFCHNF0j0EZP/WUGx0o&#10;mbDtPY1/DgwkJea7Q1+bL5/bBuekJMt1s8b5hZIg5/3rKnN89DhJPAElhwB6GJFucaiwwoYVXZfh&#10;yhPxOi/cX36B3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N6NM7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3D9997F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36224" behindDoc="0" locked="0" layoutInCell="1" allowOverlap="1" wp14:anchorId="1416B2E3" wp14:editId="45D9767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2" name="Rectangle 35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E28595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6B2E3" id="Rectangle 3562" o:spid="_x0000_s1083" style="position:absolute;margin-left:104pt;margin-top:34pt;width:79pt;height:55pt;z-index:253236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M8eGL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DE28595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39296" behindDoc="0" locked="0" layoutInCell="1" allowOverlap="1" wp14:anchorId="42A2C8CA" wp14:editId="79FDB62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3" name="Rectangle 35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2BAD6C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2C8CA" id="Rectangle 3563" o:spid="_x0000_s1084" style="position:absolute;margin-left:104pt;margin-top:34pt;width:79pt;height:55pt;z-index:25323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xi+f7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62BAD6C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42368" behindDoc="0" locked="0" layoutInCell="1" allowOverlap="1" wp14:anchorId="154144DE" wp14:editId="03FBBEB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4" name="Rectangle 35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A8F1AA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144DE" id="Rectangle 3564" o:spid="_x0000_s1085" style="position:absolute;margin-left:104pt;margin-top:34pt;width:79pt;height:55pt;z-index:25324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IA5tb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4A8F1AA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45440" behindDoc="0" locked="0" layoutInCell="1" allowOverlap="1" wp14:anchorId="6BCFF939" wp14:editId="2498E6E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5" name="Rectangle 35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4BA9BF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FF939" id="Rectangle 3565" o:spid="_x0000_s1086" style="position:absolute;margin-left:104pt;margin-top:34pt;width:79pt;height:55pt;z-index:2532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rh1OL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04BA9BF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48512" behindDoc="0" locked="0" layoutInCell="1" allowOverlap="1" wp14:anchorId="18DE4A97" wp14:editId="22E0383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6" name="Rectangle 35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BBFDEB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E4A97" id="Rectangle 3566" o:spid="_x0000_s1087" style="position:absolute;margin-left:104pt;margin-top:34pt;width:79pt;height:55pt;z-index:25324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CKp5hO4AQAASg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1BBFDEB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51584" behindDoc="0" locked="0" layoutInCell="1" allowOverlap="1" wp14:anchorId="0ED90952" wp14:editId="37474DE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7" name="Rectangle 35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09120A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90952" id="Rectangle 3567" o:spid="_x0000_s1088" style="position:absolute;margin-left:104pt;margin-top:34pt;width:79pt;height:55pt;z-index:2532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RJHjr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409120A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54656" behindDoc="0" locked="0" layoutInCell="1" allowOverlap="1" wp14:anchorId="45838854" wp14:editId="6211E55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8" name="Rectangle 35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05D229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38854" id="Rectangle 3568" o:spid="_x0000_s1089" style="position:absolute;margin-left:104pt;margin-top:34pt;width:79pt;height:55pt;z-index:2532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1Z6YXb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B05D229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57728" behindDoc="0" locked="0" layoutInCell="1" allowOverlap="1" wp14:anchorId="6397365B" wp14:editId="3B0D2A6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69" name="Rectangle 35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5C6882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365B" id="Rectangle 3569" o:spid="_x0000_s1090" style="position:absolute;margin-left:104pt;margin-top:34pt;width:79pt;height:55pt;z-index:2532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mWugEAAEoDAAAOAAAAZHJzL2Uyb0RvYy54bWysU8tu2zAQvBfoPxC815Kl1LU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n7ebWhxDGLXfqF&#10;vjE3GEnO1VELIXN/s19TiB1eewwPcMkiLrP4WYHNX5RF5uLx6eqxnBPhWNy0m3WNneC4tdrUddtm&#10;zOrlcoCYvklvSV70FJBKcZYdf8R0Pvp8BO9lMufn8yrN+7mIWd08M917cUKFOKLpHoMyfuopNzpQ&#10;MmHbexr/HBhISsx3h742X27aBuekJMt1s8b5hZIg5/3rKnN89DhJPAElhwB6GJFucaiwwoYVXZfh&#10;yhPxOi/cX36B3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2v45lr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95C6882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60800" behindDoc="0" locked="0" layoutInCell="1" allowOverlap="1" wp14:anchorId="0320C076" wp14:editId="1A8418D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0" name="Rectangle 35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21EF23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0C076" id="Rectangle 3570" o:spid="_x0000_s1091" style="position:absolute;margin-left:104pt;margin-top:34pt;width:79pt;height:55pt;z-index:253260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nP9pmb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921EF23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63872" behindDoc="0" locked="0" layoutInCell="1" allowOverlap="1" wp14:anchorId="58B94C11" wp14:editId="57A80AD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1" name="Rectangle 35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DFD61F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94C11" id="Rectangle 3571" o:spid="_x0000_s1092" style="position:absolute;margin-left:104pt;margin-top:34pt;width:79pt;height:55pt;z-index:253263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gEugEAAEoDAAAOAAAAZHJzL2Uyb0RvYy54bWysU8tu2zAQvBfoPxC815Kl1rE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n75WZJiWMWu/QL&#10;fWNuMJKcq6MWQub+Zr+mEDu89hge4JJFXGbxswKbvyiLzMXj09VjOSfCsbhpN+saO8Fxa7Wp67bN&#10;mNXL5QAxfZPekrzoKSCV4iw7/ojpfPT5CN7LZM7P51Wa93MRs1o9M917cUKFOKLpHoMyfuopNzpQ&#10;MmHbexr/HBhISsx3h742N5/bBuekJMt1s8b5hZIg5/3rKnN89DhJPAElhwB6GJFucaiwwoYVXZfh&#10;yhPxOi/cX36B3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d0TIBL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5DFD61F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66944" behindDoc="0" locked="0" layoutInCell="1" allowOverlap="1" wp14:anchorId="64B555DD" wp14:editId="1BABE51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2" name="Rectangle 35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265D3E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555DD" id="Rectangle 3572" o:spid="_x0000_s1093" style="position:absolute;margin-left:104pt;margin-top:34pt;width:79pt;height:55pt;z-index:25326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vVVsv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57265D3E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70016" behindDoc="0" locked="0" layoutInCell="1" allowOverlap="1" wp14:anchorId="2C815D9B" wp14:editId="79F0D58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3" name="Rectangle 35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D408A2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15D9B" id="Rectangle 3573" o:spid="_x0000_s1094" style="position:absolute;margin-left:104pt;margin-top:34pt;width:79pt;height:55pt;z-index:253270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KIL7SL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5D408A2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73088" behindDoc="0" locked="0" layoutInCell="1" allowOverlap="1" wp14:anchorId="273B99AB" wp14:editId="34830CD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4" name="Rectangle 35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5C2B61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B99AB" id="Rectangle 3574" o:spid="_x0000_s1095" style="position:absolute;margin-left:104pt;margin-top:34pt;width:79pt;height:55pt;z-index:253273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8xp8groBAABK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25C2B61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76160" behindDoc="0" locked="0" layoutInCell="1" allowOverlap="1" wp14:anchorId="229148AA" wp14:editId="3A9D551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5" name="Rectangle 35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F92440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148AA" id="Rectangle 3575" o:spid="_x0000_s1096" style="position:absolute;margin-left:104pt;margin-top:34pt;width:79pt;height:55pt;z-index:253276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KyxqFy7AQAASg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04F92440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79232" behindDoc="0" locked="0" layoutInCell="1" allowOverlap="1" wp14:anchorId="40D5F0BA" wp14:editId="6A80F13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6" name="Rectangle 35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F04FF7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5F0BA" id="Rectangle 3576" o:spid="_x0000_s1097" style="position:absolute;margin-left:104pt;margin-top:34pt;width:79pt;height:55pt;z-index:253279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0oDt3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4F04FF7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82304" behindDoc="0" locked="0" layoutInCell="1" allowOverlap="1" wp14:anchorId="6FB2255D" wp14:editId="205059F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7" name="Rectangle 35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3890B7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B2255D" id="Rectangle 3577" o:spid="_x0000_s1098" style="position:absolute;margin-left:102pt;margin-top:34pt;width:79pt;height:55pt;z-index:253282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42+ZM7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23890B7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85376" behindDoc="0" locked="0" layoutInCell="1" allowOverlap="1" wp14:anchorId="459767D0" wp14:editId="5C767AA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8" name="Rectangle 35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14C273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767D0" id="Rectangle 3578" o:spid="_x0000_s1099" style="position:absolute;margin-left:102pt;margin-top:34pt;width:79pt;height:55pt;z-index:253285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/40bg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F14C273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88448" behindDoc="0" locked="0" layoutInCell="1" allowOverlap="1" wp14:anchorId="484CBF5F" wp14:editId="435683C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79" name="Rectangle 35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74AD49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CBF5F" id="Rectangle 3579" o:spid="_x0000_s1100" style="position:absolute;margin-left:102pt;margin-top:34pt;width:79pt;height:55pt;z-index:253288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8IPnK7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A74AD49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91520" behindDoc="0" locked="0" layoutInCell="1" allowOverlap="1" wp14:anchorId="6909D164" wp14:editId="38B2C55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0" name="Rectangle 35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28BEEF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9D164" id="Rectangle 3580" o:spid="_x0000_s1101" style="position:absolute;margin-left:102pt;margin-top:34pt;width:79pt;height:55pt;z-index:253291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wi4VL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928BEEF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94592" behindDoc="0" locked="0" layoutInCell="1" allowOverlap="1" wp14:anchorId="3D49768B" wp14:editId="4655877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1" name="Rectangle 35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31A281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9768B" id="Rectangle 3581" o:spid="_x0000_s1102" style="position:absolute;margin-left:102pt;margin-top:34pt;width:79pt;height:55pt;z-index:253294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iLMZyb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B31A281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297664" behindDoc="0" locked="0" layoutInCell="1" allowOverlap="1" wp14:anchorId="5A3AB952" wp14:editId="19E4578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2" name="Rectangle 35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33F3DE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AB952" id="Rectangle 3582" o:spid="_x0000_s1103" style="position:absolute;margin-left:102pt;margin-top:34pt;width:79pt;height:55pt;z-index:25329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Qoori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A33F3DE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00736" behindDoc="0" locked="0" layoutInCell="1" allowOverlap="1" wp14:anchorId="67FDCC19" wp14:editId="0E8BCBE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3" name="Rectangle 35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1F9704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DCC19" id="Rectangle 3583" o:spid="_x0000_s1104" style="position:absolute;margin-left:102pt;margin-top:34pt;width:79pt;height:55pt;z-index:253300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13Uqhb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61F9704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03808" behindDoc="0" locked="0" layoutInCell="1" allowOverlap="1" wp14:anchorId="241B0BB5" wp14:editId="3C9CD29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4" name="Rectangle 35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F14898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B0BB5" id="Rectangle 3584" o:spid="_x0000_s1105" style="position:absolute;margin-left:102pt;margin-top:34pt;width:79pt;height:55pt;z-index:25330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DO2tT7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4F14898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06880" behindDoc="0" locked="0" layoutInCell="1" allowOverlap="1" wp14:anchorId="67485275" wp14:editId="5C903DA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5" name="Rectangle 35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7AEEBF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85275" id="Rectangle 3585" o:spid="_x0000_s1106" style="position:absolute;margin-left:102pt;margin-top:34pt;width:79pt;height:55pt;z-index:25330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gbjD8L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77AEEBF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09952" behindDoc="0" locked="0" layoutInCell="1" allowOverlap="1" wp14:anchorId="2499FFC5" wp14:editId="42F5E2B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6" name="Rectangle 35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25F538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9FFC5" id="Rectangle 3586" o:spid="_x0000_s1107" style="position:absolute;margin-left:102pt;margin-top:34pt;width:79pt;height:55pt;z-index:25330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ZqVDb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225F538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13024" behindDoc="0" locked="0" layoutInCell="1" allowOverlap="1" wp14:anchorId="6E073828" wp14:editId="260240C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7" name="Rectangle 35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3D4B66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073828" id="Rectangle 3587" o:spid="_x0000_s1108" style="position:absolute;margin-left:102pt;margin-top:34pt;width:79pt;height:55pt;z-index:253313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yEvFG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53D4B66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16096" behindDoc="0" locked="0" layoutInCell="1" allowOverlap="1" wp14:anchorId="3F7C0203" wp14:editId="1366004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8" name="Rectangle 35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824AD2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C0203" id="Rectangle 3588" o:spid="_x0000_s1109" style="position:absolute;margin-left:102pt;margin-top:34pt;width:79pt;height:55pt;z-index:253316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O6eLpW3AQAASg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0B824AD2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19168" behindDoc="0" locked="0" layoutInCell="1" allowOverlap="1" wp14:anchorId="4B24D5A4" wp14:editId="5F24E37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89" name="Rectangle 35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7D07B3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4D5A4" id="Rectangle 3589" o:spid="_x0000_s1110" style="position:absolute;margin-left:102pt;margin-top:34pt;width:79pt;height:55pt;z-index:253319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9euQEAAEoDAAAOAAAAZHJzL2Uyb0RvYy54bWysU9tu2zAMfR/QfxD0vthx2s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vR0ddOuKXHM4pR+&#10;oG7MDUaSU3bUQsg836zXFGKHZS/hGc5RRDeTnxXY/EVaZC4aHy8ayzkRjsn1at3WOAmOR7ftTfax&#10;S/VeHCCmb9Jbkp2eAkIpyrLDQ0ynq29XsC6DOT2fvTTv5kKmvX5DuvPiiAxxRdMTGmX81FNudKBk&#10;wrH3NL7uGUhKzHeHujZfrlcN7kkJlm3T4v5CCRDz7mOWOT563CSegJJ9AD2MCLcoVFDhwAqv83Ll&#10;jfgYF+zvv8D2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4f6PXr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07D07B3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22240" behindDoc="0" locked="0" layoutInCell="1" allowOverlap="1" wp14:anchorId="25376C34" wp14:editId="5A3ED92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0" name="Rectangle 35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9D1459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76C34" id="Rectangle 3590" o:spid="_x0000_s1111" style="position:absolute;margin-left:102pt;margin-top:34pt;width:79pt;height:55pt;z-index:25332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n/99R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79D1459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25312" behindDoc="0" locked="0" layoutInCell="1" allowOverlap="1" wp14:anchorId="381DE4AB" wp14:editId="6DDA47B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1" name="Rectangle 35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228E9E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DE4AB" id="Rectangle 3591" o:spid="_x0000_s1112" style="position:absolute;margin-left:102pt;margin-top:34pt;width:79pt;height:55pt;z-index:25332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7MuQEAAEoDAAAOAAAAZHJzL2Uyb0RvYy54bWysU9tu2zAMfR+wfxD0vthx1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dbNZUuK4xSn9&#10;Qt2460dFztnBSKnyfLNeU4gdlj2GB7hEEd1MftZg8xdpkblofLpqrOZEBCY3q01b4yQEHq3bm+xj&#10;l+qlOEBM35S3JDuMAkIpyvLjj5jOV5+vYF0Gc34+e2nez4VMu35GuvfyhAxxRdM9Gj36iVExmkDJ&#10;hGNnNP45cFCUjN8d6tp8+bxqcE9KsGybFvcXSoCY96+z3InB4yaJBJQcAph+QLhFoYIKB1Z4XZYr&#10;b8TruGB/+QV2f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ER+zL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0228E9E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28384" behindDoc="0" locked="0" layoutInCell="1" allowOverlap="1" wp14:anchorId="69FF12C5" wp14:editId="79800C2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2" name="Rectangle 35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C64002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FF12C5" id="Rectangle 3592" o:spid="_x0000_s1113" style="position:absolute;margin-left:102pt;margin-top:34pt;width:79pt;height:55pt;z-index:25332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UVe3n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28C64002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31456" behindDoc="0" locked="0" layoutInCell="1" allowOverlap="1" wp14:anchorId="405FD072" wp14:editId="36CC84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3" name="Rectangle 35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9242D3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FD072" id="Rectangle 3593" o:spid="_x0000_s1114" style="position:absolute;margin-left:102pt;margin-top:34pt;width:79pt;height:55pt;z-index:25333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Tgk2A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589242D3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34528" behindDoc="0" locked="0" layoutInCell="1" allowOverlap="1" wp14:anchorId="5F152874" wp14:editId="49BDE39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4" name="Rectangle 35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1A7808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52874" id="Rectangle 3594" o:spid="_x0000_s1115" style="position:absolute;margin-left:102pt;margin-top:34pt;width:79pt;height:55pt;z-index:253334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pKuQEAAEoDAAAOAAAAZHJzL2Uyb0RvYy54bWysU9tu2zAMfR/QfxD0vthx2s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vR0dbO+psQxi1P6&#10;gboxNxhJTtlRCyHzfLNeU4gdlr2EZzhHEd1MflZg8xdpkblofLxoLOdEOCbXq3Vb4yQ4Ht22N9nH&#10;LtV7cYCYvklvSXZ6CgilKMsODzGdrr5dwboM5vR89tK8mwuZdv2GdOfFERniiqYnNMr4qafc6EDJ&#10;hGPvaXzdM5CUmO8OdW2+XK8a3JMSLNumxf2FEiDm3ccsc3z0uEk8ASX7AHoYEW5RqKDCgRVe5+XK&#10;G/ExLtjff4Htb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BrKSr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E1A7808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37600" behindDoc="0" locked="0" layoutInCell="1" allowOverlap="1" wp14:anchorId="14D14F48" wp14:editId="3CDB49C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5" name="Rectangle 35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7BD3E0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D14F48" id="Rectangle 3595" o:spid="_x0000_s1116" style="position:absolute;margin-left:102pt;margin-top:34pt;width:79pt;height:55pt;z-index:25333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7EelL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87BD3E0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40672" behindDoc="0" locked="0" layoutInCell="1" allowOverlap="1" wp14:anchorId="43AB5D12" wp14:editId="201E515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6" name="Rectangle 35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7C13B7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B5D12" id="Rectangle 3596" o:spid="_x0000_s1117" style="position:absolute;margin-left:102pt;margin-top:34pt;width:79pt;height:55pt;z-index:25334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PoI2/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217C13B7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43744" behindDoc="0" locked="0" layoutInCell="1" allowOverlap="1" wp14:anchorId="462302E5" wp14:editId="4832DCF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7" name="Rectangle 35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0D1711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302E5" id="Rectangle 3597" o:spid="_x0000_s1118" style="position:absolute;margin-left:102pt;margin-top:34pt;width:79pt;height:55pt;z-index:25334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5BssIr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00D1711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46816" behindDoc="0" locked="0" layoutInCell="1" allowOverlap="1" wp14:anchorId="6252C38B" wp14:editId="1C249BF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8" name="Rectangle 35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3ABAE0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2C38B" id="Rectangle 3598" o:spid="_x0000_s1119" style="position:absolute;margin-left:102pt;margin-top:34pt;width:79pt;height:55pt;z-index:253346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+Jfz8b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13ABAE0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49888" behindDoc="0" locked="0" layoutInCell="1" allowOverlap="1" wp14:anchorId="43801EDC" wp14:editId="252CA66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599" name="Rectangle 35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51FD2BB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801EDC" id="Rectangle 3599" o:spid="_x0000_s1120" style="position:absolute;margin-left:102pt;margin-top:34pt;width:79pt;height:55pt;z-index:25334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9/dSOrkBAABK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51FD2BB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52960" behindDoc="0" locked="0" layoutInCell="1" allowOverlap="1" wp14:anchorId="3CF7A384" wp14:editId="0348D55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0" name="Rectangle 36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E421FB" w14:textId="77777777" w:rsidR="00914509" w:rsidRDefault="00914509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7A384" id="Rectangle 3600" o:spid="_x0000_s1121" style="position:absolute;margin-left:102pt;margin-top:34pt;width:79pt;height:55pt;z-index:253352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fpuAEAAEoDAAAOAAAAZHJzL2Uyb0RvYy54bWysU9tu2zAMfR+wfxD0vthx1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a5RIMctTukX&#10;6sZdPypyzg5GSpXnm/WaQuyw7DE8wCWK6Gbyswabv0iLzEXj01VjNSciMLlZbdr8kMCjdXuTfexS&#10;vRQHiOmb8pZkh1FAKEVZfvwR0/nq8xWsy2DOz2cvzfu5kNncPCPde3lChrii6R6NHv3EqBhNoGTC&#10;sTMa/xw4KErG7w51bb58XjW4JyVYtk2L+wslQMz711nuxOBxk0QCSg4BTD8g3KJQQYUDK7wuy5U3&#10;4nVcsL/8Aru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oKPfpuAEAAEo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0E421FB" w14:textId="77777777" w:rsidR="00914509" w:rsidRDefault="00914509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BE2102-07</w:t>
            </w:r>
          </w:p>
        </w:tc>
      </w:tr>
      <w:tr w:rsidR="00914509" w:rsidRPr="00471488" w14:paraId="456B4E0F" w14:textId="77777777" w:rsidTr="00282A78">
        <w:trPr>
          <w:trHeight w:val="294"/>
        </w:trPr>
        <w:tc>
          <w:tcPr>
            <w:tcW w:w="701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03726514" w14:textId="77777777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2"/>
                <w:szCs w:val="22"/>
              </w:rPr>
            </w:pPr>
          </w:p>
          <w:p w14:paraId="2BF2F6C9" w14:textId="61F4B28B" w:rsidR="00914509" w:rsidRPr="00471488" w:rsidRDefault="00914509" w:rsidP="00914509">
            <w:pPr>
              <w:spacing w:line="360" w:lineRule="auto"/>
              <w:ind w:left="-109"/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TEAM MEMBERS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44784001" w14:textId="77777777" w:rsidR="00914509" w:rsidRPr="00471488" w:rsidRDefault="00914509" w:rsidP="005056F6">
            <w:pPr>
              <w:ind w:left="-55"/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</w:p>
          <w:p w14:paraId="22F2531D" w14:textId="29B26B87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</w:p>
        </w:tc>
      </w:tr>
      <w:tr w:rsidR="00914509" w:rsidRPr="00471488" w14:paraId="4735ABDB" w14:textId="77777777" w:rsidTr="00282A78">
        <w:trPr>
          <w:trHeight w:val="404"/>
        </w:trPr>
        <w:tc>
          <w:tcPr>
            <w:tcW w:w="7010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9E7D13" w14:textId="19418A59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w:t>Komali Beeram</w:t>
            </w:r>
          </w:p>
        </w:tc>
        <w:tc>
          <w:tcPr>
            <w:tcW w:w="3504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3123C3" w14:textId="0B6673B4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w:t>1601 18 733 067</w:t>
            </w:r>
          </w:p>
        </w:tc>
      </w:tr>
      <w:tr w:rsidR="00914509" w:rsidRPr="00471488" w14:paraId="627D46A6" w14:textId="77777777" w:rsidTr="00282A78">
        <w:trPr>
          <w:trHeight w:val="388"/>
        </w:trPr>
        <w:tc>
          <w:tcPr>
            <w:tcW w:w="7010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13BA3293" w14:textId="02654237" w:rsidR="00914509" w:rsidRPr="00471488" w:rsidRDefault="00914509" w:rsidP="00914509">
            <w:pPr>
              <w:rPr>
                <w:rFonts w:ascii="Source Sans Pro" w:hAnsi="Source Sans Pro" w:cs="Calibri"/>
                <w:noProof/>
                <w:color w:val="C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w:t>Soumya Vemuri</w:t>
            </w:r>
          </w:p>
        </w:tc>
        <w:tc>
          <w:tcPr>
            <w:tcW w:w="3504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6932F210" w14:textId="74717AC2" w:rsidR="00914509" w:rsidRPr="00471488" w:rsidRDefault="00914509" w:rsidP="00914509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w:t>1601 18 733 081</w:t>
            </w:r>
          </w:p>
        </w:tc>
      </w:tr>
    </w:tbl>
    <w:p w14:paraId="3016A207" w14:textId="77777777" w:rsidR="00282A78" w:rsidRPr="00471488" w:rsidRDefault="00282A78" w:rsidP="004D6AFF">
      <w:pPr>
        <w:spacing w:line="276" w:lineRule="auto"/>
        <w:outlineLvl w:val="0"/>
        <w:rPr>
          <w:rFonts w:ascii="Source Sans Pro" w:hAnsi="Source Sans Pro"/>
          <w:bCs/>
          <w:color w:val="000000" w:themeColor="text1"/>
          <w:sz w:val="32"/>
          <w:szCs w:val="180"/>
        </w:rPr>
      </w:pPr>
    </w:p>
    <w:p w14:paraId="12973196" w14:textId="77777777" w:rsidR="00433D29" w:rsidRPr="00471488" w:rsidRDefault="00282A78" w:rsidP="00282A78">
      <w:pPr>
        <w:spacing w:line="360" w:lineRule="auto"/>
        <w:outlineLvl w:val="0"/>
        <w:rPr>
          <w:rFonts w:ascii="Source Sans Pro" w:hAnsi="Source Sans Pro"/>
          <w:bCs/>
          <w:color w:val="000000" w:themeColor="text1"/>
          <w:sz w:val="28"/>
          <w:szCs w:val="160"/>
        </w:rPr>
      </w:pPr>
      <w:r w:rsidRPr="00471488">
        <w:rPr>
          <w:rFonts w:ascii="Source Sans Pro" w:hAnsi="Source Sans Pro"/>
          <w:bCs/>
          <w:color w:val="000000" w:themeColor="text1"/>
          <w:sz w:val="28"/>
          <w:szCs w:val="160"/>
        </w:rPr>
        <w:t>EXECUTIVE SUMMARY</w:t>
      </w:r>
    </w:p>
    <w:tbl>
      <w:tblPr>
        <w:tblW w:w="105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536"/>
        <w:gridCol w:w="5415"/>
        <w:gridCol w:w="3555"/>
      </w:tblGrid>
      <w:tr w:rsidR="00282A78" w:rsidRPr="00471488" w14:paraId="27F3975C" w14:textId="77777777" w:rsidTr="00133025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1DFC2" w14:textId="77777777" w:rsidR="00282A78" w:rsidRPr="00471488" w:rsidRDefault="00282A78" w:rsidP="00282A78">
            <w:pPr>
              <w:jc w:val="both"/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WEEK NO.</w:t>
            </w:r>
          </w:p>
        </w:tc>
        <w:tc>
          <w:tcPr>
            <w:tcW w:w="8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01E67A" w14:textId="1D1488D5" w:rsidR="00282A78" w:rsidRPr="00471488" w:rsidRDefault="00133025" w:rsidP="00282A78">
            <w:pPr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 </w:t>
            </w:r>
            <w:r w:rsidR="00282A78"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TIMELINE                                                                                           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   </w:t>
            </w:r>
            <w:r w:rsidR="00282A78"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REPORT DATE</w:t>
            </w:r>
          </w:p>
        </w:tc>
      </w:tr>
      <w:tr w:rsidR="00282A78" w:rsidRPr="00471488" w14:paraId="57F9A4EE" w14:textId="77777777" w:rsidTr="00133025">
        <w:trPr>
          <w:trHeight w:val="359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027160" w14:textId="1C58C0C8" w:rsidR="00282A78" w:rsidRPr="00471488" w:rsidRDefault="00282A78" w:rsidP="00282A78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760512" behindDoc="0" locked="0" layoutInCell="1" allowOverlap="1" wp14:anchorId="1F391920" wp14:editId="6C85B23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1" name="Rectangle 36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E9DD2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391920" id="Rectangle 3601" o:spid="_x0000_s1122" style="position:absolute;margin-left:104pt;margin-top:34pt;width:79pt;height:55pt;z-index:253760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fNQFZ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0E9DD2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774848" behindDoc="0" locked="0" layoutInCell="1" allowOverlap="1" wp14:anchorId="60130720" wp14:editId="55054F5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2" name="Rectangle 36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D6713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30720" id="Rectangle 3602" o:spid="_x0000_s1123" style="position:absolute;margin-left:104pt;margin-top:34pt;width:79pt;height:55pt;z-index:253774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HJJJy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6D6713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789184" behindDoc="0" locked="0" layoutInCell="1" allowOverlap="1" wp14:anchorId="47C1619F" wp14:editId="60CAE04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3" name="Rectangle 36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C3415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1619F" id="Rectangle 3603" o:spid="_x0000_s1124" style="position:absolute;margin-left:104pt;margin-top:34pt;width:79pt;height:55pt;z-index:253789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A8zIV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BC3415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03520" behindDoc="0" locked="0" layoutInCell="1" allowOverlap="1" wp14:anchorId="620A3976" wp14:editId="3D4B5CE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4" name="Rectangle 36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ADD2E9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0A3976" id="Rectangle 3604" o:spid="_x0000_s1125" style="position:absolute;margin-left:104pt;margin-top:34pt;width:79pt;height:55pt;z-index:253803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ba7XfuQEAAEo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CADD2E9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17856" behindDoc="0" locked="0" layoutInCell="1" allowOverlap="1" wp14:anchorId="0F36E4A1" wp14:editId="47EDB38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5" name="Rectangle 36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81129B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6E4A1" id="Rectangle 3605" o:spid="_x0000_s1126" style="position:absolute;margin-left:104pt;margin-top:34pt;width:79pt;height:55pt;z-index:253817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4ANwQ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381129B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32192" behindDoc="0" locked="0" layoutInCell="1" allowOverlap="1" wp14:anchorId="050C2C7D" wp14:editId="3F137BF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6" name="Rectangle 36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B3959B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0C2C7D" id="Rectangle 3606" o:spid="_x0000_s1127" style="position:absolute;margin-left:104pt;margin-top:34pt;width:79pt;height:55pt;z-index:253832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wd3tv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9B3959B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46528" behindDoc="0" locked="0" layoutInCell="1" allowOverlap="1" wp14:anchorId="6987BAA6" wp14:editId="17105F2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7" name="Rectangle 36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7F3839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7BAA6" id="Rectangle 3607" o:spid="_x0000_s1128" style="position:absolute;margin-left:104pt;margin-top:34pt;width:79pt;height:55pt;z-index:253846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+9S8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97F3839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60864" behindDoc="0" locked="0" layoutInCell="1" allowOverlap="1" wp14:anchorId="6A201843" wp14:editId="6C4FB72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8" name="Rectangle 36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9C9F2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01843" id="Rectangle 3608" o:spid="_x0000_s1129" style="position:absolute;margin-left:104pt;margin-top:34pt;width:79pt;height:55pt;z-index:253860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XkHQ0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709C9F2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75200" behindDoc="0" locked="0" layoutInCell="1" allowOverlap="1" wp14:anchorId="493233D3" wp14:editId="25FB0BC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09" name="Rectangle 36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934B3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233D3" id="Rectangle 3609" o:spid="_x0000_s1130" style="position:absolute;margin-left:104pt;margin-top:34pt;width:79pt;height:55pt;z-index:25387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oNNd/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3934B3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889536" behindDoc="0" locked="0" layoutInCell="1" allowOverlap="1" wp14:anchorId="2AFFC13D" wp14:editId="30A502E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0" name="Rectangle 36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B9CDC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FFC13D" id="Rectangle 3610" o:spid="_x0000_s1131" style="position:absolute;margin-left:104pt;margin-top:34pt;width:79pt;height:55pt;z-index:25388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zmxmy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4B9CDC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03872" behindDoc="0" locked="0" layoutInCell="1" allowOverlap="1" wp14:anchorId="456C0A51" wp14:editId="5CD48F1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1" name="Rectangle 36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193A97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C0A51" id="Rectangle 3611" o:spid="_x0000_s1132" style="position:absolute;margin-left:104pt;margin-top:34pt;width:79pt;height:55pt;z-index:253903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4AMwL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7193A97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18208" behindDoc="0" locked="0" layoutInCell="1" allowOverlap="1" wp14:anchorId="6181E14F" wp14:editId="4EAD74E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2" name="Rectangle 36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E99C21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81E14F" id="Rectangle 3612" o:spid="_x0000_s1133" style="position:absolute;margin-left:104pt;margin-top:34pt;width:79pt;height:55pt;z-index:253918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wdzsD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DE99C21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32544" behindDoc="0" locked="0" layoutInCell="1" allowOverlap="1" wp14:anchorId="6F69CC21" wp14:editId="48C8F98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3" name="Rectangle 36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177FB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9CC21" id="Rectangle 3613" o:spid="_x0000_s1134" style="position:absolute;margin-left:104pt;margin-top:34pt;width:79pt;height:55pt;z-index:253932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PgxNn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6177FB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46880" behindDoc="0" locked="0" layoutInCell="1" allowOverlap="1" wp14:anchorId="6118E33D" wp14:editId="12D2946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4" name="Rectangle 36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8AA41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18E33D" id="Rectangle 3614" o:spid="_x0000_s1135" style="position:absolute;margin-left:104pt;margin-top:34pt;width:79pt;height:55pt;z-index:25394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/PMsp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E8AA41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61216" behindDoc="0" locked="0" layoutInCell="1" allowOverlap="1" wp14:anchorId="3393BC7C" wp14:editId="45B2BA1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5" name="Rectangle 36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C694D9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3BC7C" id="Rectangle 3615" o:spid="_x0000_s1136" style="position:absolute;margin-left:104pt;margin-top:34pt;width:79pt;height:55pt;z-index:25396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23twe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7C694D9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75552" behindDoc="0" locked="0" layoutInCell="1" allowOverlap="1" wp14:anchorId="7498C98E" wp14:editId="2479534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6" name="Rectangle 36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491808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8C98E" id="Rectangle 3616" o:spid="_x0000_s1137" style="position:absolute;margin-left:104pt;margin-top:34pt;width:79pt;height:55pt;z-index:253975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LD3tV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8491808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989888" behindDoc="0" locked="0" layoutInCell="1" allowOverlap="1" wp14:anchorId="5D7DC7F4" wp14:editId="3D6CB5B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7" name="Rectangle 36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72BC48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DC7F4" id="Rectangle 3617" o:spid="_x0000_s1138" style="position:absolute;margin-left:104pt;margin-top:34pt;width:79pt;height:55pt;z-index:25398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JdSy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72BC48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04224" behindDoc="0" locked="0" layoutInCell="1" allowOverlap="1" wp14:anchorId="0E83A0F9" wp14:editId="6AC3171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8" name="Rectangle 36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1F057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3A0F9" id="Rectangle 3618" o:spid="_x0000_s1139" style="position:absolute;margin-left:104pt;margin-top:34pt;width:79pt;height:55pt;z-index:254004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s6HQO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51F057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18560" behindDoc="0" locked="0" layoutInCell="1" allowOverlap="1" wp14:anchorId="595ACF9C" wp14:editId="0BDB7B3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19" name="Rectangle 36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20CC2B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ACF9C" id="Rectangle 3619" o:spid="_x0000_s1140" style="position:absolute;margin-left:104pt;margin-top:34pt;width:79pt;height:55pt;z-index:254018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m6tdx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220CC2B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32896" behindDoc="0" locked="0" layoutInCell="1" allowOverlap="1" wp14:anchorId="7E131497" wp14:editId="3D09F1B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0" name="Rectangle 36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455AB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31497" id="Rectangle 3620" o:spid="_x0000_s1141" style="position:absolute;margin-left:104pt;margin-top:34pt;width:79pt;height:55pt;z-index:254032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jgIGv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F455AB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47232" behindDoc="0" locked="0" layoutInCell="1" allowOverlap="1" wp14:anchorId="418B0C44" wp14:editId="0E62602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1" name="Rectangle 36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B6418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B0C44" id="Rectangle 3621" o:spid="_x0000_s1142" style="position:absolute;margin-left:104pt;margin-top:34pt;width:79pt;height:55pt;z-index:254047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8BioM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2B6418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61568" behindDoc="0" locked="0" layoutInCell="1" allowOverlap="1" wp14:anchorId="6F105F28" wp14:editId="621F864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2" name="Rectangle 36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FC951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05F28" id="Rectangle 3622" o:spid="_x0000_s1143" style="position:absolute;margin-left:104pt;margin-top:34pt;width:79pt;height:55pt;z-index:254061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gbKMe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54FC951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75904" behindDoc="0" locked="0" layoutInCell="1" allowOverlap="1" wp14:anchorId="6E703314" wp14:editId="616470D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3" name="Rectangle 36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F12E8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03314" id="Rectangle 3623" o:spid="_x0000_s1144" style="position:absolute;margin-left:104pt;margin-top:34pt;width:79pt;height:55pt;z-index:254075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fmIt6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78F12E8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090240" behindDoc="0" locked="0" layoutInCell="1" allowOverlap="1" wp14:anchorId="6548C0CA" wp14:editId="3318EE6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4" name="Rectangle 36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921B2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8C0CA" id="Rectangle 3624" o:spid="_x0000_s1145" style="position:absolute;margin-left:104pt;margin-top:34pt;width:79pt;height:55pt;z-index:254090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7Oi0u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7921B2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04576" behindDoc="0" locked="0" layoutInCell="1" allowOverlap="1" wp14:anchorId="5E7FE520" wp14:editId="6B85DD6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5" name="Rectangle 36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29613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FE520" id="Rectangle 3625" o:spid="_x0000_s1146" style="position:absolute;margin-left:102pt;margin-top:34pt;width:79pt;height:55pt;z-index:254104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M86OLu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B29613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18912" behindDoc="0" locked="0" layoutInCell="1" allowOverlap="1" wp14:anchorId="098CB8E1" wp14:editId="769D433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6" name="Rectangle 36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827875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CB8E1" id="Rectangle 3626" o:spid="_x0000_s1147" style="position:absolute;margin-left:102pt;margin-top:34pt;width:79pt;height:55pt;z-index:254118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304zl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D827875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33248" behindDoc="0" locked="0" layoutInCell="1" allowOverlap="1" wp14:anchorId="0A2866A8" wp14:editId="4AF6EE3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7" name="Rectangle 36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53EA4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2866A8" id="Rectangle 3627" o:spid="_x0000_s1148" style="position:absolute;margin-left:102pt;margin-top:34pt;width:79pt;height:55pt;z-index:254133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oKugEAAEsDAAAOAAAAZHJzL2Uyb0RvYy54bWysU9tu2zAMfR+wfxD0vthxttQ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K6WjdXlDhucUq/&#10;UTfu+lGRU3YwUqo836zXFGKHZY/hAc5RRDeTnzXY/EVaZC4aHy8aqzkRgcnr1XVb4yQEHq3bb9nH&#10;LtVbcYCYvitvSXYYBYRSlOWHnzGdrr5ewboM5vR89tK8mwuZZdO8Qt15eUSKuKPpHo0e/cSoGE2g&#10;ZMK5Mxpf9hwUJeMPh8I2V19XDS5KCZZt0+ICQwkQ9O59ljsxeFwlkYCSfQDTD4i3SFRg4cQKsfN2&#10;5ZV4Hxfwb//A9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EzWGgq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153EA4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47584" behindDoc="0" locked="0" layoutInCell="1" allowOverlap="1" wp14:anchorId="7E1D436A" wp14:editId="43B0236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8" name="Rectangle 36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50AF5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D436A" id="Rectangle 3628" o:spid="_x0000_s1149" style="position:absolute;margin-left:102pt;margin-top:34pt;width:79pt;height:55pt;z-index:254147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+Kk8z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B50AF5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61920" behindDoc="0" locked="0" layoutInCell="1" allowOverlap="1" wp14:anchorId="574A3367" wp14:editId="54A2D73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29" name="Rectangle 36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628F5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A3367" id="Rectangle 3629" o:spid="_x0000_s1150" style="position:absolute;margin-left:102pt;margin-top:34pt;width:79pt;height:55pt;z-index:25416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UHugEAAEsDAAAOAAAAZHJzL2Uyb0RvYy54bWysU9tu2zAMfR+wfxD0vthxu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W42lDhucUq/&#10;UDfu+lGRc3YwUqo836zXFGKHZY/hAS5RRDeTnzXY/EVaZC4an64aqzkRgcnNatPWOAmBR+v2c/ax&#10;S/VSHCCmb8pbkh1GAaEUZfnxR0znq89XsC6DOT+fvTTv50Jm2dw8Q917eUKKuKPpHo0e/cSoGE2g&#10;ZMK5Mxr/HDgoSsbvDoVtvtysGlyUEizbpsUFhhIg6P3rLHdi8LhKIgElhwCmHxBvkajAwokVYpft&#10;yivxOi7gX/6B3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I/qFQe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1628F5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76256" behindDoc="0" locked="0" layoutInCell="1" allowOverlap="1" wp14:anchorId="062799A0" wp14:editId="383D428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0" name="Rectangle 36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22D401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799A0" id="Rectangle 3630" o:spid="_x0000_s1151" style="position:absolute;margin-left:102pt;margin-top:34pt;width:79pt;height:55pt;z-index:25417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XKJRS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D22D401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190592" behindDoc="0" locked="0" layoutInCell="1" allowOverlap="1" wp14:anchorId="212DFFC0" wp14:editId="7CB91FE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1" name="Rectangle 36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C2BEF7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2DFFC0" id="Rectangle 3631" o:spid="_x0000_s1152" style="position:absolute;margin-left:102pt;margin-top:34pt;width:79pt;height:55pt;z-index:25419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zzp41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C2BEF7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04928" behindDoc="0" locked="0" layoutInCell="1" allowOverlap="1" wp14:anchorId="65098867" wp14:editId="39C2CD2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2" name="Rectangle 36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8DD46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98867" id="Rectangle 3632" o:spid="_x0000_s1153" style="position:absolute;margin-left:102pt;margin-top:34pt;width:79pt;height:55pt;z-index:25420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P4uQEAAEsDAAAOAAAAZHJzL2Uyb0RvYy54bWysU9tu2zAMfR+wfxD0vthxttQ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K6Wq8aShy3OKXf&#10;qBt3/ajIKTsYKVWeb9ZrCrHDssfwAOcoopvJzxps/iItMheNjxeN1ZyIwOT16rqtcRICj9btt+xj&#10;l+qtOEBM35W3JDuMAkIpyvLDz5hOV1+vYF0Gc3o+e2nezYXMsrl6hbrz8ogUcUfTPRo9+olRMZpA&#10;yYRzZzS+7DkoSsYfDoVtrr5mHVIJlm3T4gJDCRD07n2WOzF4XCWRgJJ9ANMPiLdIVGDhxAqx83bl&#10;lXgfF/Bv/8D2D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305z+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C8DD46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19264" behindDoc="0" locked="0" layoutInCell="1" allowOverlap="1" wp14:anchorId="0144528B" wp14:editId="351F530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3" name="Rectangle 36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819A9FE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4528B" id="Rectangle 3633" o:spid="_x0000_s1154" style="position:absolute;margin-left:102pt;margin-top:34pt;width:79pt;height:55pt;z-index:25421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Lpbn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819A9FE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33600" behindDoc="0" locked="0" layoutInCell="1" allowOverlap="1" wp14:anchorId="0DC0CD53" wp14:editId="3891945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4" name="Rectangle 36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9B287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0CD53" id="Rectangle 3634" o:spid="_x0000_s1155" style="position:absolute;margin-left:102pt;margin-top:34pt;width:79pt;height:55pt;z-index:25423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RcugEAAEsDAAAOAAAAZHJzL2Uyb0RvYy54bWysU9tu2zAMfR+wfxD0vthxu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V7dUOK4xSn9&#10;Qt2460dFztnBSKnyfLNeU4gdlj2GB7hEEd1MftZg8xdpkblofLpqrOZEBCY3q01b4yQEHq3bz9nH&#10;LtVLcYCYvilvSXYYBYRSlOXHHzGdrz5fwboM5vx89tK8nwuZZbN5hrr38oQUcUfTPRo9+olRMZpA&#10;yYRzZzT+OXBQlIzfHQrbfLlZNb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PKZF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B9B287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47936" behindDoc="0" locked="0" layoutInCell="1" allowOverlap="1" wp14:anchorId="43F4FC73" wp14:editId="2885AF5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5" name="Rectangle 36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6B9FF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4FC73" id="Rectangle 3635" o:spid="_x0000_s1156" style="position:absolute;margin-left:102pt;margin-top:34pt;width:79pt;height:55pt;z-index:25424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PRCOI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A6B9FF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62272" behindDoc="0" locked="0" layoutInCell="1" allowOverlap="1" wp14:anchorId="2BA40468" wp14:editId="4E49C9E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6" name="Rectangle 36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E3A41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40468" id="Rectangle 3636" o:spid="_x0000_s1157" style="position:absolute;margin-left:102pt;margin-top:34pt;width:79pt;height:55pt;z-index:25426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5DYzr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DE3A41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76608" behindDoc="0" locked="0" layoutInCell="1" allowOverlap="1" wp14:anchorId="7FD428CA" wp14:editId="092DC73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7" name="Rectangle 36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19C68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428CA" id="Rectangle 3637" o:spid="_x0000_s1158" style="position:absolute;margin-left:102pt;margin-top:34pt;width:79pt;height:55pt;z-index:25427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howuQEAAEsDAAAOAAAAZHJzL2Uyb0RvYy54bWysU9tu2zAMfR+wfxD0vthxttQ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K6Wq+uKHHc4pR+&#10;o27c9aMip+xgpFR5vlmvKcQOyx7DA5yjiG4mP2uw+Yu0yFw0Pl40VnMiApPXq+u2xkkIPFq337KP&#10;Xaq34gAxfVfekuwwCgilKMsPP2M6XX29gnUZzOn57KV5Nxcyy1XzCnXn5REp4o6mezR69BOjYjSB&#10;kgnnzmh82XNQlIw/HArbXH3FWpJKsGybFhcYSoCgd++z3InB4yqJBJTsA5h+QLxFogILJ1aInbcr&#10;r8T7uIB/+we2f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d64aM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119C68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290944" behindDoc="0" locked="0" layoutInCell="1" allowOverlap="1" wp14:anchorId="3C40704F" wp14:editId="0F214CB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8" name="Rectangle 36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E275F9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0704F" id="Rectangle 3638" o:spid="_x0000_s1159" style="position:absolute;margin-left:102pt;margin-top:34pt;width:79pt;height:55pt;z-index:25429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w9E89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4E275F9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05280" behindDoc="0" locked="0" layoutInCell="1" allowOverlap="1" wp14:anchorId="0B87A214" wp14:editId="6D619E3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39" name="Rectangle 36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D4A32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7A214" id="Rectangle 3639" o:spid="_x0000_s1160" style="position:absolute;margin-left:102pt;margin-top:34pt;width:79pt;height:55pt;z-index:254305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LSSFT2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ED4A32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19616" behindDoc="0" locked="0" layoutInCell="1" allowOverlap="1" wp14:anchorId="54FEE890" wp14:editId="522CB4A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0" name="Rectangle 36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83026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EE890" id="Rectangle 3640" o:spid="_x0000_s1161" style="position:absolute;margin-left:102pt;margin-top:34pt;width:79pt;height:55pt;z-index:254319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Gn/5G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E83026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33952" behindDoc="0" locked="0" layoutInCell="1" allowOverlap="1" wp14:anchorId="181B4A6E" wp14:editId="6A0316A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1" name="Rectangle 36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FF118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B4A6E" id="Rectangle 3641" o:spid="_x0000_s1162" style="position:absolute;margin-left:102pt;margin-top:34pt;width:79pt;height:55pt;z-index:254333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Inn0IW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2FF118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48288" behindDoc="0" locked="0" layoutInCell="1" allowOverlap="1" wp14:anchorId="1389FE4F" wp14:editId="2FEDE22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2" name="Rectangle 36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50ADE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9FE4F" id="Rectangle 3642" o:spid="_x0000_s1163" style="position:absolute;margin-left:102pt;margin-top:34pt;width:79pt;height:55pt;z-index:254348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ZPbq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E50ADE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62624" behindDoc="0" locked="0" layoutInCell="1" allowOverlap="1" wp14:anchorId="540A00FB" wp14:editId="1ED47EF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3" name="Rectangle 36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2D5248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A00FB" id="Rectangle 3643" o:spid="_x0000_s1164" style="position:absolute;margin-left:102pt;margin-top:34pt;width:79pt;height:55pt;z-index:254362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CZn886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82D5248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76960" behindDoc="0" locked="0" layoutInCell="1" allowOverlap="1" wp14:anchorId="5917A524" wp14:editId="7B2746F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4" name="Rectangle 36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BA97A7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7A524" id="Rectangle 3644" o:spid="_x0000_s1165" style="position:absolute;margin-left:102pt;margin-top:34pt;width:79pt;height:55pt;z-index:254376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JUXzA6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DBA97A7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391296" behindDoc="0" locked="0" layoutInCell="1" allowOverlap="1" wp14:anchorId="2CDB7436" wp14:editId="7A0611D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5" name="Rectangle 36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58D97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B7436" id="Rectangle 3645" o:spid="_x0000_s1166" style="position:absolute;margin-left:102pt;margin-top:34pt;width:79pt;height:55pt;z-index:254391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UqOSe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A58D97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405632" behindDoc="0" locked="0" layoutInCell="1" allowOverlap="1" wp14:anchorId="55E80162" wp14:editId="4089EC2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6" name="Rectangle 36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9C083E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80162" id="Rectangle 3646" o:spid="_x0000_s1167" style="position:absolute;margin-left:102pt;margin-top:34pt;width:79pt;height:55pt;z-index:254405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RV4yC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D9C083E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419968" behindDoc="0" locked="0" layoutInCell="1" allowOverlap="1" wp14:anchorId="0634C4E6" wp14:editId="3172584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7" name="Rectangle 36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F51428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4C4E6" id="Rectangle 3647" o:spid="_x0000_s1168" style="position:absolute;margin-left:102pt;margin-top:34pt;width:79pt;height:55pt;z-index:254419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bGG5a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25F51428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4434304" behindDoc="0" locked="0" layoutInCell="1" allowOverlap="1" wp14:anchorId="0AB1D339" wp14:editId="6300D7F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8" name="Rectangle 36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13100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1D339" id="Rectangle 3648" o:spid="_x0000_s1169" style="position:absolute;margin-left:102pt;margin-top:34pt;width:79pt;height:55pt;z-index:254434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rk9U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613100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3025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 </w:t>
            </w: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Week - 1</w:t>
            </w:r>
          </w:p>
        </w:tc>
        <w:tc>
          <w:tcPr>
            <w:tcW w:w="541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AF0149" w14:textId="1540FD7A" w:rsidR="00282A78" w:rsidRPr="00471488" w:rsidRDefault="00282A78" w:rsidP="00282A78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448640" behindDoc="0" locked="0" layoutInCell="1" allowOverlap="1" wp14:anchorId="326B2482" wp14:editId="5364650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49" name="Rectangle 36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59EF85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B2482" id="Rectangle 3649" o:spid="_x0000_s1170" style="position:absolute;margin-left:104pt;margin-top:34pt;width:79pt;height:55pt;z-index:254448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OaForS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6459EF85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462976" behindDoc="0" locked="0" layoutInCell="1" allowOverlap="1" wp14:anchorId="4D8449D5" wp14:editId="6711422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0" name="Rectangle 36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46B681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449D5" id="Rectangle 3650" o:spid="_x0000_s1171" style="position:absolute;margin-left:104pt;margin-top:34pt;width:79pt;height:55pt;z-index:254462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Nc3m+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946B681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477312" behindDoc="0" locked="0" layoutInCell="1" allowOverlap="1" wp14:anchorId="1C22A5FC" wp14:editId="78467EA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1" name="Rectangle 36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D44FF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22A5FC" id="Rectangle 3651" o:spid="_x0000_s1172" style="position:absolute;margin-left:104pt;margin-top:34pt;width:79pt;height:55pt;z-index:254477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lXPZ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8D44FF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491648" behindDoc="0" locked="0" layoutInCell="1" allowOverlap="1" wp14:anchorId="437598CC" wp14:editId="1173929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2" name="Rectangle 36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0DE15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598CC" id="Rectangle 3652" o:spid="_x0000_s1173" style="position:absolute;margin-left:104pt;margin-top:34pt;width:79pt;height:55pt;z-index:254491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tiHES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40DE15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05984" behindDoc="0" locked="0" layoutInCell="1" allowOverlap="1" wp14:anchorId="19CA90F5" wp14:editId="0B27B70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3" name="Rectangle 36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8BDD65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A90F5" id="Rectangle 3653" o:spid="_x0000_s1174" style="position:absolute;margin-left:104pt;margin-top:34pt;width:79pt;height:55pt;z-index:254505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AnV7C+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038BDD65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20320" behindDoc="0" locked="0" layoutInCell="1" allowOverlap="1" wp14:anchorId="0DA5984F" wp14:editId="24D0BF7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4" name="Rectangle 36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B9240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5984F" id="Rectangle 3654" o:spid="_x0000_s1175" style="position:absolute;margin-left:104pt;margin-top:34pt;width:79pt;height:55pt;z-index:254520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Lql0++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27B9240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34656" behindDoc="0" locked="0" layoutInCell="1" allowOverlap="1" wp14:anchorId="774E8EAC" wp14:editId="1BC4572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5" name="Rectangle 36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A85DE4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E8EAC" id="Rectangle 3655" o:spid="_x0000_s1176" style="position:absolute;margin-left:104pt;margin-top:34pt;width:79pt;height:55pt;z-index:25453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J0tjzK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04A85DE4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48992" behindDoc="0" locked="0" layoutInCell="1" allowOverlap="1" wp14:anchorId="564FE741" wp14:editId="5267870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6" name="Rectangle 36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26A787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FE741" id="Rectangle 3656" o:spid="_x0000_s1177" style="position:absolute;margin-left:104pt;margin-top:34pt;width:79pt;height:55pt;z-index:254548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jVmEH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A26A787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63328" behindDoc="0" locked="0" layoutInCell="1" allowOverlap="1" wp14:anchorId="68B3C5EC" wp14:editId="53BCD94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7" name="Rectangle 36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F5CC9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3C5EC" id="Rectangle 3657" o:spid="_x0000_s1178" style="position:absolute;margin-left:104pt;margin-top:34pt;width:79pt;height:55pt;z-index:254563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B7BrYO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47F5CC9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77664" behindDoc="0" locked="0" layoutInCell="1" allowOverlap="1" wp14:anchorId="0EE8843D" wp14:editId="0925CCE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8" name="Rectangle 36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B7BCC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E8843D" id="Rectangle 3658" o:spid="_x0000_s1179" style="position:absolute;margin-left:104pt;margin-top:34pt;width:79pt;height:55pt;z-index:25457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qr6LR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BB7BCC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592000" behindDoc="0" locked="0" layoutInCell="1" allowOverlap="1" wp14:anchorId="0A32DBB1" wp14:editId="5C22CEF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59" name="Rectangle 36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D260B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2DBB1" id="Rectangle 3659" o:spid="_x0000_s1180" style="position:absolute;margin-left:104pt;margin-top:34pt;width:79pt;height:55pt;z-index:254592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N39oo6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12D260B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06336" behindDoc="0" locked="0" layoutInCell="1" allowOverlap="1" wp14:anchorId="3E6BE13B" wp14:editId="4BAC710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0" name="Rectangle 36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D5CD7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BE13B" id="Rectangle 3660" o:spid="_x0000_s1181" style="position:absolute;margin-left:104pt;margin-top:34pt;width:79pt;height:55pt;z-index:25460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7nugEAAEsDAAAOAAAAZHJzL2Uyb0RvYy54bWysU8tu2zAQvBfoPxC815KlxrU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m7WqFBjlns0i/0&#10;jbnBSHKujloImfub/ZpC7PDaY3iASxZxmcXPCmz+oiwyF49PV4/lnAjH4qbdrGt8iOPWalPXbZsx&#10;q5fLAWL6Jr0ledFTQCrFWXb8EdP56PMRvJfJnJ/PqzTv5yJmeXPzTHXvxQkl4oymewzK+Kmn3OhA&#10;yYR972n8c2AgKTHfHRrbfPncNjgoJVmumzUOMJQESe9fV5njo8dR4gkoOQTQw4h8i0WFFnasCLtM&#10;Vx6J13kh//IP7P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JdZ+5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BD5CD7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20672" behindDoc="0" locked="0" layoutInCell="1" allowOverlap="1" wp14:anchorId="3179A051" wp14:editId="22081DC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1" name="Rectangle 36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38E8E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79A051" id="Rectangle 3661" o:spid="_x0000_s1182" style="position:absolute;margin-left:104pt;margin-top:34pt;width:79pt;height:55pt;z-index:25462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tk5Xe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438E8E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35008" behindDoc="0" locked="0" layoutInCell="1" allowOverlap="1" wp14:anchorId="2C6BAA79" wp14:editId="3977A08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2" name="Rectangle 36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4CFF5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6BAA79" id="Rectangle 3662" o:spid="_x0000_s1183" style="position:absolute;margin-left:104pt;margin-top:34pt;width:79pt;height:55pt;z-index:254635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WugEAAEsDAAAOAAAAZHJzL2Uyb0RvYy54bWysU8tu2zAQvBfoPxC815Kl1rE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m7WjWUOGaxS7/Q&#10;N+YGI8m5OmohZO5v9msKscNrj+EBLlnEZRY/K7D5i7LIXDw+XT2WcyIci5t2s66xExy3Vpu6btuM&#10;Wb1cDhDTN+ktyYueAlIpzrLjj5jOR5+P4L1M5vx8XqV5Pxcxyy83z1T3XpxQIs5ousegjJ96yo0O&#10;lEzY957GPwcGkhLz3aGxzc3nFn1IJVmumzUOMJQESe9fV5njo8dR4gkoOQTQw4h8i0WFFnasCLtM&#10;Vx6J13kh//IP7P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jpcV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64CFF5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49344" behindDoc="0" locked="0" layoutInCell="1" allowOverlap="1" wp14:anchorId="3D551F59" wp14:editId="05A072C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3" name="Rectangle 36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EBFF9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51F59" id="Rectangle 3663" o:spid="_x0000_s1184" style="position:absolute;margin-left:104pt;margin-top:34pt;width:79pt;height:55pt;z-index:254649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c50M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2EBFF9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63680" behindDoc="0" locked="0" layoutInCell="1" allowOverlap="1" wp14:anchorId="7760D14D" wp14:editId="584A64F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4" name="Rectangle 36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B87DE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0D14D" id="Rectangle 3664" o:spid="_x0000_s1185" style="position:absolute;margin-left:104pt;margin-top:34pt;width:79pt;height:55pt;z-index:254663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vyuwEAAEsDAAAOAAAAZHJzL2Uyb0RvYy54bWysU8tu2zAQvBfoPxC815Kl1LU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m7Wt1Q4pjFLv1C&#10;35gbjCTn6qiFkLm/2a8pxA6vPYYHuGQRl1n8rMDmL8oic/H4dPVYzolwLG7azbrGTnDcWm3qum0z&#10;ZvVyOUBM36S3JC96CkilOMuOP2I6H30+gvcymfPzeZXm/VzELD9vnqnuvTihRJzRdI9BGT/1lBsd&#10;KJmw7z2Nfw4MJCXmu0Njmy83bYODUpLlulnjAENJkPT+dZU5PnocJZ6AkkMAPYzIt1hUaGHHirDL&#10;dOWReJ0X8i//wO4v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Kq+S/K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12B87DE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78016" behindDoc="0" locked="0" layoutInCell="1" allowOverlap="1" wp14:anchorId="39104A72" wp14:editId="4104D4C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5" name="Rectangle 36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C1BB3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04A72" id="Rectangle 3665" o:spid="_x0000_s1186" style="position:absolute;margin-left:104pt;margin-top:34pt;width:79pt;height:55pt;z-index:25467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NClj3y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4AC1BB3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692352" behindDoc="0" locked="0" layoutInCell="1" allowOverlap="1" wp14:anchorId="71639634" wp14:editId="148646C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6" name="Rectangle 36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36FED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639634" id="Rectangle 3666" o:spid="_x0000_s1187" style="position:absolute;margin-left:104pt;margin-top:34pt;width:79pt;height:55pt;z-index:254692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A0YRT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536FED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06688" behindDoc="0" locked="0" layoutInCell="1" allowOverlap="1" wp14:anchorId="7E55D365" wp14:editId="3D9BD61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7" name="Rectangle 36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DB9F94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5D365" id="Rectangle 3667" o:spid="_x0000_s1188" style="position:absolute;margin-left:104pt;margin-top:34pt;width:79pt;height:55pt;z-index:254706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0mtz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9DB9F94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21024" behindDoc="0" locked="0" layoutInCell="1" allowOverlap="1" wp14:anchorId="1E71B2EF" wp14:editId="0AEA4E9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8" name="Rectangle 36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85B4F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1B2EF" id="Rectangle 3668" o:spid="_x0000_s1189" style="position:absolute;margin-left:104pt;margin-top:34pt;width:79pt;height:55pt;z-index:254721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5zaLC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985B4F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35360" behindDoc="0" locked="0" layoutInCell="1" allowOverlap="1" wp14:anchorId="59D5F9E7" wp14:editId="00E1073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69" name="Rectangle 36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7BB35B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5F9E7" id="Rectangle 3669" o:spid="_x0000_s1190" style="position:absolute;margin-left:104pt;margin-top:34pt;width:79pt;height:55pt;z-index:254735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kHWiw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97BB35B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49696" behindDoc="0" locked="0" layoutInCell="1" allowOverlap="1" wp14:anchorId="53DE527F" wp14:editId="130FAE9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0" name="Rectangle 36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9C852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E527F" id="Rectangle 3670" o:spid="_x0000_s1191" style="position:absolute;margin-left:104pt;margin-top:34pt;width:79pt;height:55pt;z-index:254749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Qz3mj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99C852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64032" behindDoc="0" locked="0" layoutInCell="1" allowOverlap="1" wp14:anchorId="5BAA0E6E" wp14:editId="25F86C8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1" name="Rectangle 36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ADBE0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A0E6E" id="Rectangle 3671" o:spid="_x0000_s1192" style="position:absolute;margin-left:104pt;margin-top:34pt;width:79pt;height:55pt;z-index:254764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0KXPE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4ADBE0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78368" behindDoc="0" locked="0" layoutInCell="1" allowOverlap="1" wp14:anchorId="466927DA" wp14:editId="4B2AACB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2" name="Rectangle 36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5FF29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927DA" id="Rectangle 3672" o:spid="_x0000_s1193" style="position:absolute;margin-left:104pt;margin-top:34pt;width:79pt;height:55pt;z-index:254778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NHEP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85FF29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792704" behindDoc="0" locked="0" layoutInCell="1" allowOverlap="1" wp14:anchorId="3F31A0A2" wp14:editId="6DEC35C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3" name="Rectangle 36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EAD2B1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1A0A2" id="Rectangle 3673" o:spid="_x0000_s1194" style="position:absolute;margin-left:102pt;margin-top:34pt;width:79pt;height:55pt;z-index:25479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p0ugEAAEsDAAAOAAAAZHJzL2Uyb0RvYy54bWysU9tu2zAMfR+wfxD0vthxttQ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K6Wl+tKHHc4pR+&#10;o27c9aMip+xgpFR5vlmvKcQOyx7DA5yjiG4mP2uw+Yu0yFw0Pl40VnMiApPXq+u2xkkIPFq337KP&#10;Xaq34gAxfVfekuwwCgilKMsPP2M6XX29gnUZzOn57KV5Nxcyy3X7CnXn5REp4o6mezR69BOjYjSB&#10;kgnnzmh82XNQlIw/HArbXH1dNbgoJVi2TYsLDCVA0Lv3We7E4HGVRAJK9gFMPyDeIlGBhRMrxM7b&#10;lVfifVzAv/0D2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IxaWnS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23EAD2B1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07040" behindDoc="0" locked="0" layoutInCell="1" allowOverlap="1" wp14:anchorId="19D6EADB" wp14:editId="64FCA0C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4" name="Rectangle 36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A1947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D6EADB" id="Rectangle 3674" o:spid="_x0000_s1195" style="position:absolute;margin-left:102pt;margin-top:34pt;width:79pt;height:55pt;z-index:25480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D8qZbS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2A1947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21376" behindDoc="0" locked="0" layoutInCell="1" allowOverlap="1" wp14:anchorId="4AB20974" wp14:editId="2B21825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5" name="Rectangle 36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CA3E21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20974" id="Rectangle 3675" o:spid="_x0000_s1196" style="position:absolute;margin-left:102pt;margin-top:34pt;width:79pt;height:55pt;z-index:25482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iiOWm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BCA3E21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35712" behindDoc="0" locked="0" layoutInCell="1" allowOverlap="1" wp14:anchorId="3F91AC87" wp14:editId="529492F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6" name="Rectangle 36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BE2CB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1AC87" id="Rectangle 3676" o:spid="_x0000_s1197" style="position:absolute;margin-left:102pt;margin-top:34pt;width:79pt;height:55pt;z-index:25483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CNYyR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8BE2CB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50048" behindDoc="0" locked="0" layoutInCell="1" allowOverlap="1" wp14:anchorId="28D77C27" wp14:editId="6DC2BD4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7" name="Rectangle 36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C73AB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77C27" id="Rectangle 3677" o:spid="_x0000_s1198" style="position:absolute;margin-left:102pt;margin-top:34pt;width:79pt;height:55pt;z-index:2548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JtOG9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2C73AB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64384" behindDoc="0" locked="0" layoutInCell="1" allowOverlap="1" wp14:anchorId="62E365B1" wp14:editId="48C1138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8" name="Rectangle 36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023ACB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E365B1" id="Rectangle 3678" o:spid="_x0000_s1199" style="position:absolute;margin-left:102pt;margin-top:34pt;width:79pt;height:55pt;z-index:2548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zE9H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023ACB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78720" behindDoc="0" locked="0" layoutInCell="1" allowOverlap="1" wp14:anchorId="32175F9D" wp14:editId="45BBD2A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79" name="Rectangle 36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A67B9E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75F9D" id="Rectangle 3679" o:spid="_x0000_s1200" style="position:absolute;margin-left:102pt;margin-top:34pt;width:79pt;height:55pt;z-index:2548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hyFNW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3A67B9E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893056" behindDoc="0" locked="0" layoutInCell="1" allowOverlap="1" wp14:anchorId="518CB7CB" wp14:editId="1E73B4E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0" name="Rectangle 36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E135A3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CB7CB" id="Rectangle 3680" o:spid="_x0000_s1201" style="position:absolute;margin-left:102pt;margin-top:34pt;width:79pt;height:55pt;z-index:2548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WhOZb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4E135A3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07392" behindDoc="0" locked="0" layoutInCell="1" allowOverlap="1" wp14:anchorId="57EFA056" wp14:editId="1EE6F9B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1" name="Rectangle 36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D394DE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FA056" id="Rectangle 3681" o:spid="_x0000_s1202" style="position:absolute;margin-left:102pt;margin-top:34pt;width:79pt;height:55pt;z-index:2549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Yuw8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ED394DE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21728" behindDoc="0" locked="0" layoutInCell="1" allowOverlap="1" wp14:anchorId="1E064EE7" wp14:editId="730DA59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2" name="Rectangle 36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02DCA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064EE7" id="Rectangle 3682" o:spid="_x0000_s1203" style="position:absolute;margin-left:102pt;margin-top:34pt;width:79pt;height:55pt;z-index:25492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2f+73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602DCA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36064" behindDoc="0" locked="0" layoutInCell="1" allowOverlap="1" wp14:anchorId="6D96A277" wp14:editId="46E39E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3" name="Rectangle 36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D7712C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6A277" id="Rectangle 3683" o:spid="_x0000_s1204" style="position:absolute;margin-left:102pt;margin-top:34pt;width:79pt;height:55pt;z-index:254936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O4ugEAAEsDAAAOAAAAZHJzL2Uyb0RvYy54bWysU9tu2zAMfR+wfxD0vthxttQ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K6WrcrShy3OKXf&#10;qBt3/ajIKTsYKVWeb9ZrCrHDssfwAOcoopvJzxps/iItMheNjxeN1ZyIwOT16rqtcRICj9btt+xj&#10;l+qtOEBM35W3JDuMAkIpyvLDz5hOV1+vYF0Gc3o+e2nezYXM8qp9hbrz8ogUcUfTPRo9+olRMZpA&#10;yYRzZzS+7DkoSsYfDoVtrr6uGlyUEizbpsUFhhIg6N37LHdi8LhKIgEl+wCmHxBvkajAwokVYuft&#10;yivxPi7g3/6B7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GYLk7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6D7712C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50400" behindDoc="0" locked="0" layoutInCell="1" allowOverlap="1" wp14:anchorId="2555A386" wp14:editId="616F1D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4" name="Rectangle 36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1D668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5A386" id="Rectangle 3684" o:spid="_x0000_s1205" style="position:absolute;margin-left:102pt;margin-top:34pt;width:79pt;height:55pt;z-index:254950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V7rH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21D668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64736" behindDoc="0" locked="0" layoutInCell="1" allowOverlap="1" wp14:anchorId="7EDCDE0C" wp14:editId="7A3F6C5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5" name="Rectangle 36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F3E03A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CDE0C" id="Rectangle 3685" o:spid="_x0000_s1206" style="position:absolute;margin-left:102pt;margin-top:34pt;width:79pt;height:55pt;z-index:254964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gDUrE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CF3E03A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79072" behindDoc="0" locked="0" layoutInCell="1" allowOverlap="1" wp14:anchorId="6E2C3AB7" wp14:editId="31D57B1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6" name="Rectangle 36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EDE2F7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C3AB7" id="Rectangle 3686" o:spid="_x0000_s1207" style="position:absolute;margin-left:102pt;margin-top:34pt;width:79pt;height:55pt;z-index:254979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HlB6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2EDE2F7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4993408" behindDoc="0" locked="0" layoutInCell="1" allowOverlap="1" wp14:anchorId="65DFD787" wp14:editId="575C3C6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7" name="Rectangle 36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292308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FD787" id="Rectangle 3687" o:spid="_x0000_s1208" style="position:absolute;margin-left:102pt;margin-top:34pt;width:79pt;height:55pt;z-index:254993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o+Fod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B292308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07744" behindDoc="0" locked="0" layoutInCell="1" allowOverlap="1" wp14:anchorId="0885CD2E" wp14:editId="101D131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8" name="Rectangle 36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31A2C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5CD2E" id="Rectangle 3688" o:spid="_x0000_s1209" style="position:absolute;margin-left:102pt;margin-top:34pt;width:79pt;height:55pt;z-index:255007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Xnk6w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6431A2C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22080" behindDoc="0" locked="0" layoutInCell="1" allowOverlap="1" wp14:anchorId="46710CE0" wp14:editId="7A07D2D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89" name="Rectangle 36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3E80F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10CE0" id="Rectangle 3689" o:spid="_x0000_s1210" style="position:absolute;margin-left:102pt;margin-top:34pt;width:79pt;height:55pt;z-index:255022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Wd4ugEAAEsDAAAOAAAAZHJzL2Uyb0RvYy54bWysU9tu2zAMfR+wfxD0vthxu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W43lDhucUq/&#10;UDfu+lGRc3YwUqo836zXFGKHZY/hAS5RRDeTnzXY/EVaZC4an64aqzkRgcnNatPWOAmBR+v2c/ax&#10;S/VSHCCmb8pbkh1GAaEUZfnxR0znq89XsC6DOT+fvTTv50Jm2d48Q917eUKKuKPpHo0e/cSoGE2g&#10;ZMK5Mxr/HDgoSsbvDoVtvtysGlyUEizbpsUFhhIg6P3rLHdi8LhKIgElhwCmHxBvkajAwokVYpft&#10;yivxOi7gX/6B3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GDdZ3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F3E80F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36416" behindDoc="0" locked="0" layoutInCell="1" allowOverlap="1" wp14:anchorId="192FE69C" wp14:editId="5DAEAF2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0" name="Rectangle 36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E640F2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FE69C" id="Rectangle 3690" o:spid="_x0000_s1211" style="position:absolute;margin-left:102pt;margin-top:34pt;width:79pt;height:55pt;z-index:255036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M2uQEAAEsDAAAOAAAAZHJzL2Uyb0RvYy54bWysU9tu2zAMfR+wfxD0vthx1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d6gQI5bnNIv&#10;1I27flTknB2MlCrPN+s1hdhh2WN4gEsU0c3kZw02f5EWmYvGp6vGak5EYHKz2rQ1PiTwaN3eZB+7&#10;VC/FAWL6prwl2WEUEEpRlh9/xHS++nwF6zKY8/PZS/N+LmSW7c0z1L2XJ6SIO5ru0ejRT4yK0QRK&#10;Jpw7o/HPgYOiZPzuUNjmy+dVg4tSgmXbtLjAUAIEvX+d5U4MHldJJKDkEMD0A+ItEhVYOLFC7LJd&#10;eSVexwX8yz+w+w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s5UjN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BE640F2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50752" behindDoc="0" locked="0" layoutInCell="1" allowOverlap="1" wp14:anchorId="118386FA" wp14:editId="7DDDE3A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1" name="Rectangle 36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566D1D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8386FA" id="Rectangle 3691" o:spid="_x0000_s1212" style="position:absolute;margin-left:102pt;margin-top:34pt;width:79pt;height:55pt;z-index:255050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IA0Kq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B566D1D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65088" behindDoc="0" locked="0" layoutInCell="1" allowOverlap="1" wp14:anchorId="447499A0" wp14:editId="48365C1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2" name="Rectangle 36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A4CC46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499A0" id="Rectangle 3692" o:spid="_x0000_s1213" style="position:absolute;margin-left:102pt;margin-top:34pt;width:79pt;height:55pt;z-index:255065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HuQEAAEsDAAAOAAAAZHJzL2Uyb0RvYy54bWysU9tu2zAMfR+wfxD0vthxttQ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d40lDhucUq/&#10;UDfu+lGRc3YwUqo836zXFGKHZY/hAS5RRDeTnzXY/EVaZC4an64aqzkRgcnNatPWOAmBR+v2S/ax&#10;S/VSHCCmb8pbkh1GAaEUZfnxR0znq89XsC6DOT+fvTTv50Jm2d48Q917eUKKuKPpHo0e/cSoGE2g&#10;ZMK5Mxr/HDgoSsbvDoVtbj6vUIdUgmXbtLjAUAIEvX+d5U4MHldJJKDkEMD0A+ItEhVYOLFC7LJd&#10;eSVexwX8yz+w+w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HkBh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DA4CC46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79424" behindDoc="0" locked="0" layoutInCell="1" allowOverlap="1" wp14:anchorId="687733A5" wp14:editId="40052C9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3" name="Rectangle 36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3D71FF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7733A5" id="Rectangle 3693" o:spid="_x0000_s1214" style="position:absolute;margin-left:102pt;margin-top:34pt;width:79pt;height:55pt;z-index:255079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j40p4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63D71FF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093760" behindDoc="0" locked="0" layoutInCell="1" allowOverlap="1" wp14:anchorId="218D5D8D" wp14:editId="474AADE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4" name="Rectangle 36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4B11F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D5D8D" id="Rectangle 3694" o:spid="_x0000_s1215" style="position:absolute;margin-left:102pt;margin-top:34pt;width:79pt;height:55pt;z-index:255093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RYjugEAAEsDAAAOAAAAZHJzL2Uyb0RvYy54bWysU9tu2zAMfR+wfxD0vthxu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R0td7cUOK4xSn9&#10;Qt2460dFztnBSKnyfLNeU4gdlj2GB7hEEd1MftZg8xdpkblofLpqrOZEBCY3q01b4yQEHq3bz9nH&#10;LtVLcYCYvilvSXYYBYRSlOXHHzGdrz5fwboM5vx89tK8nwuZZbt5hrr38oQUcUfTPRo9+olRMZpA&#10;yYRzZzT+OXBQlIzfHQrbfLlZNb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Dz9FiO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E4B11F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108096" behindDoc="0" locked="0" layoutInCell="1" allowOverlap="1" wp14:anchorId="16FD91C5" wp14:editId="18CDDDC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5" name="Rectangle 36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FBF6E8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D91C5" id="Rectangle 3695" o:spid="_x0000_s1216" style="position:absolute;margin-left:102pt;margin-top:34pt;width:79pt;height:55pt;z-index:255108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t1Sv6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0FBF6E8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5122432" behindDoc="0" locked="0" layoutInCell="1" allowOverlap="1" wp14:anchorId="2CC2D3E5" wp14:editId="4947CA8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6" name="Rectangle 36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3C1080" w14:textId="77777777" w:rsidR="00282A78" w:rsidRDefault="00282A78" w:rsidP="00282A7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2D3E5" id="Rectangle 3696" o:spid="_x0000_s1217" style="position:absolute;margin-left:102pt;margin-top:34pt;width:79pt;height:55pt;z-index:255122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LAUHR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D3C1080" w14:textId="77777777" w:rsidR="00282A78" w:rsidRDefault="00282A78" w:rsidP="00282A7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3025"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 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30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  <w:vertAlign w:val="superscript"/>
              </w:rPr>
              <w:t>th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August, 2021 – 4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  <w:vertAlign w:val="superscript"/>
              </w:rPr>
              <w:t>th</w:t>
            </w: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September, 2021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D12809" w14:textId="357B9457" w:rsidR="00282A78" w:rsidRPr="00471488" w:rsidRDefault="00133025" w:rsidP="00282A78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 </w:t>
            </w:r>
            <w:r w:rsidR="00282A78"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5</w:t>
            </w:r>
            <w:r w:rsidR="00282A78" w:rsidRPr="00471488">
              <w:rPr>
                <w:rFonts w:ascii="Source Sans Pro" w:hAnsi="Source Sans Pro" w:cs="Calibri"/>
                <w:color w:val="000000"/>
                <w:sz w:val="18"/>
                <w:szCs w:val="18"/>
                <w:vertAlign w:val="superscript"/>
              </w:rPr>
              <w:t>th</w:t>
            </w:r>
            <w:r w:rsidR="00282A78"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September, 2021</w:t>
            </w:r>
          </w:p>
        </w:tc>
      </w:tr>
      <w:tr w:rsidR="00FE7038" w:rsidRPr="00471488" w14:paraId="755BFB58" w14:textId="77777777" w:rsidTr="001330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7"/>
        </w:trPr>
        <w:tc>
          <w:tcPr>
            <w:tcW w:w="10506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11DDCB32" w14:textId="77777777" w:rsidR="00282A78" w:rsidRPr="00471488" w:rsidRDefault="00282A78" w:rsidP="00282A78">
            <w:pPr>
              <w:rPr>
                <w:rFonts w:ascii="Source Sans Pro" w:hAnsi="Source Sans Pro" w:cs="Calibri"/>
                <w:color w:val="000000"/>
                <w:sz w:val="28"/>
                <w:szCs w:val="28"/>
              </w:rPr>
            </w:pPr>
          </w:p>
          <w:p w14:paraId="4D55F31A" w14:textId="7CA0F37D" w:rsidR="00FE7038" w:rsidRPr="00471488" w:rsidRDefault="00133025" w:rsidP="00133025">
            <w:pPr>
              <w:spacing w:line="276" w:lineRule="auto"/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 xml:space="preserve"> TASKS ACHIEVED</w:t>
            </w:r>
          </w:p>
        </w:tc>
      </w:tr>
      <w:tr w:rsidR="00FE7038" w:rsidRPr="00471488" w14:paraId="3E87A56C" w14:textId="77777777" w:rsidTr="001330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"/>
        </w:trPr>
        <w:tc>
          <w:tcPr>
            <w:tcW w:w="10506" w:type="dxa"/>
            <w:gridSpan w:val="3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C64312" w14:textId="6A913883" w:rsidR="00FE7038" w:rsidRPr="00471488" w:rsidRDefault="00FE7038" w:rsidP="009B7704">
            <w:pPr>
              <w:pStyle w:val="ListParagraph"/>
              <w:numPr>
                <w:ilvl w:val="0"/>
                <w:numId w:val="18"/>
              </w:numPr>
              <w:spacing w:before="120"/>
              <w:ind w:left="499" w:hanging="357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237504" behindDoc="0" locked="0" layoutInCell="1" allowOverlap="1" wp14:anchorId="53364C24" wp14:editId="6513D7F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2" name="Rectangle 24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937035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64C24" id="Rectangle 2402" o:spid="_x0000_s1218" style="position:absolute;left:0;text-align:left;margin-left:104pt;margin-top:34pt;width:79pt;height:55pt;z-index:249237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pvu7/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B937035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250816" behindDoc="0" locked="0" layoutInCell="1" allowOverlap="1" wp14:anchorId="45522016" wp14:editId="7AA5CCA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3" name="Rectangle 24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87A63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22016" id="Rectangle 2403" o:spid="_x0000_s1219" style="position:absolute;left:0;text-align:left;margin-left:104pt;margin-top:34pt;width:79pt;height:55pt;z-index:24925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iEvHS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187A63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264128" behindDoc="0" locked="0" layoutInCell="1" allowOverlap="1" wp14:anchorId="45A8E248" wp14:editId="7AFDC63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4" name="Rectangle 24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644AA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8E248" id="Rectangle 2404" o:spid="_x0000_s1220" style="position:absolute;left:0;text-align:left;margin-left:104pt;margin-top:34pt;width:79pt;height:55pt;z-index:249264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LY349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F644AA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277440" behindDoc="0" locked="0" layoutInCell="1" allowOverlap="1" wp14:anchorId="74AAE314" wp14:editId="5AD67D0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5" name="Rectangle 24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E8180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AE314" id="Rectangle 2405" o:spid="_x0000_s1221" style="position:absolute;left:0;text-align:left;margin-left:104pt;margin-top:34pt;width:79pt;height:55pt;z-index:249277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THjRQ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7E8180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290752" behindDoc="0" locked="0" layoutInCell="1" allowOverlap="1" wp14:anchorId="71889FF5" wp14:editId="216D6F5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6" name="Rectangle 24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C76113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89FF5" id="Rectangle 2406" o:spid="_x0000_s1222" style="position:absolute;left:0;text-align:left;margin-left:104pt;margin-top:34pt;width:79pt;height:55pt;z-index:249290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rmHaR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DC76113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04064" behindDoc="0" locked="0" layoutInCell="1" allowOverlap="1" wp14:anchorId="7E5547D3" wp14:editId="28B1671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7" name="Rectangle 24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CA39AF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547D3" id="Rectangle 2407" o:spid="_x0000_s1223" style="position:absolute;left:0;text-align:left;margin-left:104pt;margin-top:34pt;width:79pt;height:55pt;z-index:249304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z5Tz8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7CA39AF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17376" behindDoc="0" locked="0" layoutInCell="1" allowOverlap="1" wp14:anchorId="38CC6D2B" wp14:editId="1584CA9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8" name="Rectangle 24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C7F07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C6D2B" id="Rectangle 2408" o:spid="_x0000_s1224" style="position:absolute;left:0;text-align:left;margin-left:104pt;margin-top:34pt;width:79pt;height:55pt;z-index:249317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l6tTn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9C7F07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30688" behindDoc="0" locked="0" layoutInCell="1" allowOverlap="1" wp14:anchorId="225DA129" wp14:editId="7CFC573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09" name="Rectangle 24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42DA34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DA129" id="Rectangle 2409" o:spid="_x0000_s1225" style="position:absolute;left:0;text-align:left;margin-left:104pt;margin-top:34pt;width:79pt;height:55pt;z-index:249330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xB/9U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142DA34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44000" behindDoc="0" locked="0" layoutInCell="1" allowOverlap="1" wp14:anchorId="77ABCBF3" wp14:editId="14BC0EC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0" name="Rectangle 24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EAAD9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BCBF3" id="Rectangle 2410" o:spid="_x0000_s1226" style="position:absolute;left:0;text-align:left;margin-left:104pt;margin-top:34pt;width:79pt;height:55pt;z-index:249344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FMOkv6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73EAAD9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57312" behindDoc="0" locked="0" layoutInCell="1" allowOverlap="1" wp14:anchorId="0D90D379" wp14:editId="080D8C3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1" name="Rectangle 24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610E0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0D379" id="Rectangle 2411" o:spid="_x0000_s1227" style="position:absolute;left:0;text-align:left;margin-left:104pt;margin-top:34pt;width:79pt;height:55pt;z-index:249357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DL7u0u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12610E0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70624" behindDoc="0" locked="0" layoutInCell="1" allowOverlap="1" wp14:anchorId="0ACA04B6" wp14:editId="032379F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2" name="Rectangle 24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A8F07D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A04B6" id="Rectangle 2412" o:spid="_x0000_s1228" style="position:absolute;left:0;text-align:left;margin-left:104pt;margin-top:34pt;width:79pt;height:55pt;z-index:24937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Q4rBP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5FA8F07D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83936" behindDoc="0" locked="0" layoutInCell="1" allowOverlap="1" wp14:anchorId="030A7C8E" wp14:editId="4459112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3" name="Rectangle 24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02A61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A7C8E" id="Rectangle 2413" o:spid="_x0000_s1229" style="position:absolute;left:0;text-align:left;margin-left:104pt;margin-top:34pt;width:79pt;height:55pt;z-index:249383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xF5n6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F02A61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397248" behindDoc="0" locked="0" layoutInCell="1" allowOverlap="1" wp14:anchorId="27F4E807" wp14:editId="797609F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4" name="Rectangle 24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2D970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4E807" id="Rectangle 2414" o:spid="_x0000_s1230" style="position:absolute;left:0;text-align:left;margin-left:104pt;margin-top:34pt;width:79pt;height:55pt;z-index:249397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U0aZH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A2D970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10560" behindDoc="0" locked="0" layoutInCell="1" allowOverlap="1" wp14:anchorId="40693620" wp14:editId="1F4E4AF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5" name="Rectangle 24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B46EAF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693620" id="Rectangle 2415" o:spid="_x0000_s1231" style="position:absolute;left:0;text-align:left;margin-left:104pt;margin-top:34pt;width:79pt;height:55pt;z-index:24941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dSSP8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2B46EAF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23872" behindDoc="0" locked="0" layoutInCell="1" allowOverlap="1" wp14:anchorId="199E70F9" wp14:editId="6E60BD5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6" name="Rectangle 24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E1DD2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E70F9" id="Rectangle 2416" o:spid="_x0000_s1232" style="position:absolute;left:0;text-align:left;margin-left:104pt;margin-top:34pt;width:79pt;height:55pt;z-index:249423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XPYT2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8E1DD2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37184" behindDoc="0" locked="0" layoutInCell="1" allowOverlap="1" wp14:anchorId="104DD934" wp14:editId="159264C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7" name="Rectangle 24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2A224D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DD934" id="Rectangle 2417" o:spid="_x0000_s1233" style="position:absolute;left:0;text-align:left;margin-left:104pt;margin-top:34pt;width:79pt;height:55pt;z-index:249437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2yK1D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62A224D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50496" behindDoc="0" locked="0" layoutInCell="1" allowOverlap="1" wp14:anchorId="2C2FF0D1" wp14:editId="46365E5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8" name="Rectangle 24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C8DC2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2FF0D1" id="Rectangle 2418" o:spid="_x0000_s1234" style="position:absolute;left:0;text-align:left;margin-left:104pt;margin-top:34pt;width:79pt;height:55pt;z-index:249450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ctopX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2C8DC2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63808" behindDoc="0" locked="0" layoutInCell="1" allowOverlap="1" wp14:anchorId="2ECCFB7B" wp14:editId="08D85E0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19" name="Rectangle 24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65E07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CFB7B" id="Rectangle 2419" o:spid="_x0000_s1235" style="position:absolute;left:0;text-align:left;margin-left:104pt;margin-top:34pt;width:79pt;height:55pt;z-index:24946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9Q6Pi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D65E07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77120" behindDoc="0" locked="0" layoutInCell="1" allowOverlap="1" wp14:anchorId="6F9CCD52" wp14:editId="6D7DB04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0" name="Rectangle 24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82D144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9CCD52" id="Rectangle 2420" o:spid="_x0000_s1236" style="position:absolute;left:0;text-align:left;margin-left:104pt;margin-top:34pt;width:79pt;height:55pt;z-index:24947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DFQrj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7282D144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490432" behindDoc="0" locked="0" layoutInCell="1" allowOverlap="1" wp14:anchorId="09DFBC5B" wp14:editId="6749A39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1" name="Rectangle 24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B39F8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FBC5B" id="Rectangle 2421" o:spid="_x0000_s1237" style="position:absolute;left:0;text-align:left;margin-left:104pt;margin-top:34pt;width:79pt;height:55pt;z-index:24949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CLgI1a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4FB39F8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03744" behindDoc="0" locked="0" layoutInCell="1" allowOverlap="1" wp14:anchorId="0F1571A2" wp14:editId="44B519E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2" name="Rectangle 24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073A3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571A2" id="Rectangle 2422" o:spid="_x0000_s1238" style="position:absolute;left:0;text-align:left;margin-left:104pt;margin-top:34pt;width:79pt;height:55pt;z-index:24950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A+ShS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B073A3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17056" behindDoc="0" locked="0" layoutInCell="1" allowOverlap="1" wp14:anchorId="72AFD31D" wp14:editId="5E42E6B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3" name="Rectangle 24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0CD08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AFD31D" id="Rectangle 2423" o:spid="_x0000_s1239" style="position:absolute;left:0;text-align:left;margin-left:104pt;margin-top:34pt;width:79pt;height:55pt;z-index:249517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hDAHn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20CD08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30368" behindDoc="0" locked="0" layoutInCell="1" allowOverlap="1" wp14:anchorId="4799B29A" wp14:editId="6E6599A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4" name="Rectangle 24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6525C5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9B29A" id="Rectangle 2424" o:spid="_x0000_s1240" style="position:absolute;left:0;text-align:left;margin-left:104pt;margin-top:34pt;width:79pt;height:55pt;z-index:249530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Eyj5a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36525C5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43680" behindDoc="0" locked="0" layoutInCell="1" allowOverlap="1" wp14:anchorId="4AC4A875" wp14:editId="757F760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5" name="Rectangle 24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B7B30E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4A875" id="Rectangle 2425" o:spid="_x0000_s1241" style="position:absolute;left:0;text-align:left;margin-left:104pt;margin-top:34pt;width:79pt;height:55pt;z-index:249543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ZT8X7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5B7B30E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56992" behindDoc="0" locked="0" layoutInCell="1" allowOverlap="1" wp14:anchorId="35DFEF77" wp14:editId="6AF28B0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6" name="Rectangle 24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DB348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FEF77" id="Rectangle 2426" o:spid="_x0000_s1242" style="position:absolute;left:0;text-align:left;margin-left:102pt;margin-top:34pt;width:79pt;height:55pt;z-index:24955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3u9UZ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2DB348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70304" behindDoc="0" locked="0" layoutInCell="1" allowOverlap="1" wp14:anchorId="75CDAEB0" wp14:editId="6EB39A0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7" name="Rectangle 24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DC281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DAEB0" id="Rectangle 2427" o:spid="_x0000_s1243" style="position:absolute;left:0;text-align:left;margin-left:102pt;margin-top:34pt;width:79pt;height:55pt;z-index:24957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xp90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BDC281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83616" behindDoc="0" locked="0" layoutInCell="1" allowOverlap="1" wp14:anchorId="7B292E19" wp14:editId="75DA656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8" name="Rectangle 24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C4556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292E19" id="Rectangle 2428" o:spid="_x0000_s1244" style="position:absolute;left:0;text-align:left;margin-left:102pt;margin-top:34pt;width:79pt;height:55pt;z-index:249583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VZFrF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2C4556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596928" behindDoc="0" locked="0" layoutInCell="1" allowOverlap="1" wp14:anchorId="5670DEAF" wp14:editId="431BB75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29" name="Rectangle 24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024963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70DEAF" id="Rectangle 2429" o:spid="_x0000_s1245" style="position:absolute;left:0;text-align:left;margin-left:102pt;margin-top:34pt;width:79pt;height:55pt;z-index:249596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JFzc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A024963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10240" behindDoc="0" locked="0" layoutInCell="1" allowOverlap="1" wp14:anchorId="19546CCE" wp14:editId="56DECE2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0" name="Rectangle 24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E5170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46CCE" id="Rectangle 2430" o:spid="_x0000_s1246" style="position:absolute;left:0;text-align:left;margin-left:102pt;margin-top:34pt;width:79pt;height:55pt;z-index:249610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fDfaB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FE5170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23552" behindDoc="0" locked="0" layoutInCell="1" allowOverlap="1" wp14:anchorId="3C97E4FE" wp14:editId="2A38C5E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1" name="Rectangle 24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7F8D7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97E4FE" id="Rectangle 2431" o:spid="_x0000_s1247" style="position:absolute;left:0;text-align:left;margin-left:102pt;margin-top:34pt;width:79pt;height:55pt;z-index:249623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dwvOw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47F8D7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36864" behindDoc="0" locked="0" layoutInCell="1" allowOverlap="1" wp14:anchorId="5F0D22C1" wp14:editId="15FB3F4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2" name="Rectangle 24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FE6EC5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D22C1" id="Rectangle 2432" o:spid="_x0000_s1248" style="position:absolute;left:0;text-align:left;margin-left:102pt;margin-top:34pt;width:79pt;height:55pt;z-index:249636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" filled="f" stroked="f">
                      <v:textbox inset="2.16pt,1.44pt,0,1.44pt">
                        <w:txbxContent>
                          <w:p w14:paraId="76FE6EC5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50176" behindDoc="0" locked="0" layoutInCell="1" allowOverlap="1" wp14:anchorId="62B72F41" wp14:editId="289CADC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3" name="Rectangle 24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DC2050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72F41" id="Rectangle 2433" o:spid="_x0000_s1249" style="position:absolute;left:0;text-align:left;margin-left:102pt;margin-top:34pt;width:79pt;height:55pt;z-index:249650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i7RA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0DC2050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63488" behindDoc="0" locked="0" layoutInCell="1" allowOverlap="1" wp14:anchorId="1DC27020" wp14:editId="4754392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4" name="Rectangle 24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6C1BC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27020" id="Rectangle 2434" o:spid="_x0000_s1250" style="position:absolute;left:0;text-align:left;margin-left:102pt;margin-top:34pt;width:79pt;height:55pt;z-index:249663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O+juv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F6C1BC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76800" behindDoc="0" locked="0" layoutInCell="1" allowOverlap="1" wp14:anchorId="0520F8CB" wp14:editId="5CF527A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5" name="Rectangle 24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1D2DB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0F8CB" id="Rectangle 2435" o:spid="_x0000_s1251" style="position:absolute;left:0;text-align:left;margin-left:102pt;margin-top:34pt;width:79pt;height:55pt;z-index:24967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Wh3HC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51D2DB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690112" behindDoc="0" locked="0" layoutInCell="1" allowOverlap="1" wp14:anchorId="43FE7247" wp14:editId="1372F45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6" name="Rectangle 24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126AC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E7247" id="Rectangle 2436" o:spid="_x0000_s1252" style="position:absolute;left:0;text-align:left;margin-left:102pt;margin-top:34pt;width:79pt;height:55pt;z-index:24969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uATMD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2126AC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03424" behindDoc="0" locked="0" layoutInCell="1" allowOverlap="1" wp14:anchorId="3C15AD8A" wp14:editId="26AF567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7" name="Rectangle 24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B40F5E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5AD8A" id="Rectangle 2437" o:spid="_x0000_s1253" style="position:absolute;left:0;text-align:left;margin-left:102pt;margin-top:34pt;width:79pt;height:55pt;z-index:24970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2fHlu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0B40F5E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16736" behindDoc="0" locked="0" layoutInCell="1" allowOverlap="1" wp14:anchorId="2F95943C" wp14:editId="18649CB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8" name="Rectangle 24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39547E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5943C" id="Rectangle 2438" o:spid="_x0000_s1254" style="position:absolute;left:0;text-align:left;margin-left:102pt;margin-top:34pt;width:79pt;height:55pt;z-index:24971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zj8Ks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E39547E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30048" behindDoc="0" locked="0" layoutInCell="1" allowOverlap="1" wp14:anchorId="66DBCC13" wp14:editId="1930E15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39" name="Rectangle 24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82F21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BCC13" id="Rectangle 2439" o:spid="_x0000_s1255" style="position:absolute;left:0;text-align:left;margin-left:102pt;margin-top:34pt;width:79pt;height:55pt;z-index:24973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0nrrG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382F21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43360" behindDoc="0" locked="0" layoutInCell="1" allowOverlap="1" wp14:anchorId="034100A0" wp14:editId="6FC1BAE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0" name="Rectangle 24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CCEE9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100A0" id="Rectangle 2440" o:spid="_x0000_s1256" style="position:absolute;left:0;text-align:left;margin-left:102pt;margin-top:34pt;width:79pt;height:55pt;z-index:24974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66nJX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49CCEE9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56672" behindDoc="0" locked="0" layoutInCell="1" allowOverlap="1" wp14:anchorId="762D6799" wp14:editId="46EC446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1" name="Rectangle 24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F7EE8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D6799" id="Rectangle 2441" o:spid="_x0000_s1257" style="position:absolute;left:0;text-align:left;margin-left:102pt;margin-top:34pt;width:79pt;height:55pt;z-index:24975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bH1vi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7F7EE8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69984" behindDoc="0" locked="0" layoutInCell="1" allowOverlap="1" wp14:anchorId="71090BF1" wp14:editId="031C054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2" name="Rectangle 24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45FC9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90BF1" id="Rectangle 2442" o:spid="_x0000_s1258" style="position:absolute;left:0;text-align:left;margin-left:102pt;margin-top:34pt;width:79pt;height:55pt;z-index:24976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5BlDm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4D45FC9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83296" behindDoc="0" locked="0" layoutInCell="1" allowOverlap="1" wp14:anchorId="65043269" wp14:editId="6D0EE55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3" name="Rectangle 24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376E1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43269" id="Rectangle 2443" o:spid="_x0000_s1259" style="position:absolute;left:0;text-align:left;margin-left:102pt;margin-top:34pt;width:79pt;height:55pt;z-index:24978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2PN5U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3376E1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796608" behindDoc="0" locked="0" layoutInCell="1" allowOverlap="1" wp14:anchorId="6F826EAF" wp14:editId="79DD357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4" name="Rectangle 24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28A82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26EAF" id="Rectangle 2444" o:spid="_x0000_s1260" style="position:absolute;left:0;text-align:left;margin-left:102pt;margin-top:34pt;width:79pt;height:55pt;z-index:24979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fTVG7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028A82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809920" behindDoc="0" locked="0" layoutInCell="1" allowOverlap="1" wp14:anchorId="36592D36" wp14:editId="16284AC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5" name="Rectangle 24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9EA95D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92D36" id="Rectangle 2445" o:spid="_x0000_s1261" style="position:absolute;left:0;text-align:left;margin-left:102pt;margin-top:34pt;width:79pt;height:55pt;z-index:249809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HMBvW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69EA95D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823232" behindDoc="0" locked="0" layoutInCell="1" allowOverlap="1" wp14:anchorId="22C8BBA9" wp14:editId="09D40B4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6" name="Rectangle 24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EB2ED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8BBA9" id="Rectangle 2446" o:spid="_x0000_s1262" style="position:absolute;left:0;text-align:left;margin-left:102pt;margin-top:34pt;width:79pt;height:55pt;z-index:249823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/tlkX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8EB2ED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836544" behindDoc="0" locked="0" layoutInCell="1" allowOverlap="1" wp14:anchorId="26C258B3" wp14:editId="08D188B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7" name="Rectangle 24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83803F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258B3" id="Rectangle 2447" o:spid="_x0000_s1263" style="position:absolute;left:0;text-align:left;margin-left:102pt;margin-top:34pt;width:79pt;height:55pt;z-index:249836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yxN6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A83803F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849856" behindDoc="0" locked="0" layoutInCell="1" allowOverlap="1" wp14:anchorId="6975DAF2" wp14:editId="695D5E4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8" name="Rectangle 24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731973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5DAF2" id="Rectangle 2448" o:spid="_x0000_s1264" style="position:absolute;left:0;text-align:left;margin-left:102pt;margin-top:34pt;width:79pt;height:55pt;z-index:249849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1Umr+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7731973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49863168" behindDoc="0" locked="0" layoutInCell="1" allowOverlap="1" wp14:anchorId="3DF717B2" wp14:editId="4B54E73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49" name="Rectangle 24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D8778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717B2" id="Rectangle 2449" o:spid="_x0000_s1265" style="position:absolute;left:0;text-align:left;margin-left:102pt;margin-top:34pt;width:79pt;height:55pt;z-index:249863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KdDS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6D8778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1488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Researched various applications of </w:t>
            </w:r>
            <w:r w:rsidR="000317D2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Computer Vision and </w:t>
            </w:r>
            <w:r w:rsidR="00471488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finalized on a </w:t>
            </w:r>
            <w:r w:rsidR="00133025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problem</w:t>
            </w:r>
            <w:r w:rsidR="009B7704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statemen</w:t>
            </w:r>
            <w:r w:rsidR="000317D2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t</w:t>
            </w:r>
          </w:p>
          <w:p w14:paraId="1EB568B3" w14:textId="25124FC2" w:rsidR="00133025" w:rsidRPr="00471488" w:rsidRDefault="000317D2" w:rsidP="00133025">
            <w:pPr>
              <w:pStyle w:val="ListParagraph"/>
              <w:numPr>
                <w:ilvl w:val="0"/>
                <w:numId w:val="18"/>
              </w:numPr>
              <w:spacing w:before="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Discussed problem statement in depth and brainstormed </w:t>
            </w:r>
            <w:r w:rsidR="005B354F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ideas to find solution</w:t>
            </w:r>
          </w:p>
          <w:p w14:paraId="12ED29D4" w14:textId="64304BC3" w:rsidR="009B7704" w:rsidRPr="00471488" w:rsidRDefault="009B7704" w:rsidP="009B7704">
            <w:pPr>
              <w:pStyle w:val="ListParagraph"/>
              <w:numPr>
                <w:ilvl w:val="0"/>
                <w:numId w:val="18"/>
              </w:numPr>
              <w:spacing w:before="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Gathered research papers related to </w:t>
            </w:r>
            <w:r w:rsid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Text Extraction</w:t>
            </w:r>
          </w:p>
          <w:p w14:paraId="2507FD28" w14:textId="77777777" w:rsidR="00FE7038" w:rsidRPr="00471488" w:rsidRDefault="00FE7038" w:rsidP="00282A78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872384" behindDoc="0" locked="0" layoutInCell="1" allowOverlap="1" wp14:anchorId="133659B6" wp14:editId="271C47D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0" name="Rectangle 24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F6AFB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659B6" id="Rectangle 2450" o:spid="_x0000_s1266" style="position:absolute;margin-left:104pt;margin-top:34pt;width:79pt;height:55pt;z-index:249872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VWG22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FF6AFB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881600" behindDoc="0" locked="0" layoutInCell="1" allowOverlap="1" wp14:anchorId="02FD3A89" wp14:editId="47BB400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1" name="Rectangle 24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96C85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D3A89" id="Rectangle 2451" o:spid="_x0000_s1267" style="position:absolute;margin-left:104pt;margin-top:34pt;width:79pt;height:55pt;z-index:249881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HStRAO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3896C85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890816" behindDoc="0" locked="0" layoutInCell="1" allowOverlap="1" wp14:anchorId="75955252" wp14:editId="7C84009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2" name="Rectangle 24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166AAD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55252" id="Rectangle 2452" o:spid="_x0000_s1268" style="position:absolute;margin-left:104pt;margin-top:34pt;width:79pt;height:55pt;z-index:24989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Ja0Twe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9166AAD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00032" behindDoc="0" locked="0" layoutInCell="1" allowOverlap="1" wp14:anchorId="6F174A70" wp14:editId="6B8FA3B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3" name="Rectangle 24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680F01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74A70" id="Rectangle 2453" o:spid="_x0000_s1269" style="position:absolute;margin-left:104pt;margin-top:34pt;width:79pt;height:55pt;z-index:249900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3QWay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F680F01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09248" behindDoc="0" locked="0" layoutInCell="1" allowOverlap="1" wp14:anchorId="0087CAFF" wp14:editId="7483385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4" name="Rectangle 24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9CD7A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7CAFF" id="Rectangle 2454" o:spid="_x0000_s1270" style="position:absolute;margin-left:104pt;margin-top:34pt;width:79pt;height:55pt;z-index:249909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Sh1kP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A9CD7A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18464" behindDoc="0" locked="0" layoutInCell="1" allowOverlap="1" wp14:anchorId="6914E859" wp14:editId="6222910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5" name="Rectangle 24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DCEE45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4E859" id="Rectangle 2455" o:spid="_x0000_s1271" style="position:absolute;margin-left:104pt;margin-top:34pt;width:79pt;height:55pt;z-index:249918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DNycLq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61DCEE45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27680" behindDoc="0" locked="0" layoutInCell="1" allowOverlap="1" wp14:anchorId="632356B8" wp14:editId="5DC2B71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6" name="Rectangle 24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FCD789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356B8" id="Rectangle 2456" o:spid="_x0000_s1272" style="position:absolute;margin-left:104pt;margin-top:34pt;width:79pt;height:55pt;z-index:249927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Ra3u+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8FCD789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36896" behindDoc="0" locked="0" layoutInCell="1" allowOverlap="1" wp14:anchorId="11F7F7C8" wp14:editId="70E96D2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7" name="Rectangle 24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D29156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7F7C8" id="Rectangle 2457" o:spid="_x0000_s1273" style="position:absolute;margin-left:104pt;margin-top:34pt;width:79pt;height:55pt;z-index:249936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sJ5SC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0D29156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46112" behindDoc="0" locked="0" layoutInCell="1" allowOverlap="1" wp14:anchorId="460C4AAD" wp14:editId="6099B7F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8" name="Rectangle 24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53914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0C4AAD" id="Rectangle 2458" o:spid="_x0000_s1274" style="position:absolute;margin-left:104pt;margin-top:34pt;width:79pt;height:55pt;z-index:249946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a4HUf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253914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55328" behindDoc="0" locked="0" layoutInCell="1" allowOverlap="1" wp14:anchorId="04339F3B" wp14:editId="4B7050C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59" name="Rectangle 24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A43EC3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39F3B" id="Rectangle 2459" o:spid="_x0000_s1275" style="position:absolute;margin-left:104pt;margin-top:34pt;width:79pt;height:55pt;z-index:249955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7FVyq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EA43EC3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64544" behindDoc="0" locked="0" layoutInCell="1" allowOverlap="1" wp14:anchorId="2ED6F067" wp14:editId="06D175A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0" name="Rectangle 24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99EB1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6F067" id="Rectangle 2460" o:spid="_x0000_s1276" style="position:absolute;margin-left:104pt;margin-top:34pt;width:79pt;height:55pt;z-index:249964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BUP1q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999EB1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73760" behindDoc="0" locked="0" layoutInCell="1" allowOverlap="1" wp14:anchorId="2C9BB0DC" wp14:editId="6BDCA0F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1" name="Rectangle 24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3FB0B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9BB0DC" id="Rectangle 2461" o:spid="_x0000_s1277" style="position:absolute;margin-left:104pt;margin-top:34pt;width:79pt;height:55pt;z-index:249973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kttwe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83FB0B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82976" behindDoc="0" locked="0" layoutInCell="1" allowOverlap="1" wp14:anchorId="0A172029" wp14:editId="343979D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2" name="Rectangle 24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C461D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72029" id="Rectangle 2462" o:spid="_x0000_s1278" style="position:absolute;margin-left:104pt;margin-top:34pt;width:79pt;height:55pt;z-index:249982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hq/XG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3C461D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49992192" behindDoc="0" locked="0" layoutInCell="1" allowOverlap="1" wp14:anchorId="1C052399" wp14:editId="0C33784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3" name="Rectangle 24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1B616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52399" id="Rectangle 2463" o:spid="_x0000_s1279" style="position:absolute;margin-left:104pt;margin-top:34pt;width:79pt;height:55pt;z-index:249992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51r+r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41B616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01408" behindDoc="0" locked="0" layoutInCell="1" allowOverlap="1" wp14:anchorId="2D9A1183" wp14:editId="0A9EA0A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4" name="Rectangle 24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A3ECA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A1183" id="Rectangle 2464" o:spid="_x0000_s1280" style="position:absolute;margin-left:104pt;margin-top:34pt;width:79pt;height:55pt;z-index:250001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QpzBE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0A3ECA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10624" behindDoc="0" locked="0" layoutInCell="1" allowOverlap="1" wp14:anchorId="02856316" wp14:editId="5236FC9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5" name="Rectangle 24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FDA570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56316" id="Rectangle 2465" o:spid="_x0000_s1281" style="position:absolute;margin-left:104pt;margin-top:34pt;width:79pt;height:55pt;z-index:25001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I2nop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8FDA570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19840" behindDoc="0" locked="0" layoutInCell="1" allowOverlap="1" wp14:anchorId="2285E0AA" wp14:editId="0508AB2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6" name="Rectangle 24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312A0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5E0AA" id="Rectangle 2466" o:spid="_x0000_s1282" style="position:absolute;margin-left:104pt;margin-top:34pt;width:79pt;height:55pt;z-index:250019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XDjo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3312A0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29056" behindDoc="0" locked="0" layoutInCell="1" allowOverlap="1" wp14:anchorId="3899F4DE" wp14:editId="0553C75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7" name="Rectangle 24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430014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99F4DE" id="Rectangle 2467" o:spid="_x0000_s1283" style="position:absolute;margin-left:104pt;margin-top:34pt;width:79pt;height:55pt;z-index:250029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oIXKF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9430014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38272" behindDoc="0" locked="0" layoutInCell="1" allowOverlap="1" wp14:anchorId="7A13DEAC" wp14:editId="67526CE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8" name="Rectangle 24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F7E849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13DEAC" id="Rectangle 2468" o:spid="_x0000_s1284" style="position:absolute;margin-left:104pt;margin-top:34pt;width:79pt;height:55pt;z-index:250038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vvtA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1F7E849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47488" behindDoc="0" locked="0" layoutInCell="1" allowOverlap="1" wp14:anchorId="60290D5F" wp14:editId="21F2D07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69" name="Rectangle 24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0B3CC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90D5F" id="Rectangle 2469" o:spid="_x0000_s1285" style="position:absolute;margin-left:104pt;margin-top:34pt;width:79pt;height:55pt;z-index:25004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qw7Et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D0B3CC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56704" behindDoc="0" locked="0" layoutInCell="1" allowOverlap="1" wp14:anchorId="7B349F6D" wp14:editId="2CD500E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0" name="Rectangle 24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A28638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49F6D" id="Rectangle 2470" o:spid="_x0000_s1286" style="position:absolute;margin-left:104pt;margin-top:34pt;width:79pt;height:55pt;z-index:2500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6htw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EA28638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65920" behindDoc="0" locked="0" layoutInCell="1" allowOverlap="1" wp14:anchorId="02904B67" wp14:editId="74A96BB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1" name="Rectangle 24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EA7FDC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04B67" id="Rectangle 2471" o:spid="_x0000_s1287" style="position:absolute;margin-left:104pt;margin-top:34pt;width:79pt;height:55pt;z-index:250065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CXUR3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CEA7FDC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75136" behindDoc="0" locked="0" layoutInCell="1" allowOverlap="1" wp14:anchorId="2295EEED" wp14:editId="6CFBC15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2" name="Rectangle 24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1D555D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5EEED" id="Rectangle 2472" o:spid="_x0000_s1288" style="position:absolute;margin-left:104pt;margin-top:34pt;width:79pt;height:55pt;z-index:250075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gRE9z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C1D555D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84352" behindDoc="0" locked="0" layoutInCell="1" allowOverlap="1" wp14:anchorId="11358FEF" wp14:editId="4EDF8F9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3" name="Rectangle 24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69C0A9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358FEF" id="Rectangle 2473" o:spid="_x0000_s1289" style="position:absolute;margin-left:104pt;margin-top:34pt;width:79pt;height:55pt;z-index:250084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bFmx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769C0A9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093568" behindDoc="0" locked="0" layoutInCell="1" allowOverlap="1" wp14:anchorId="7193ECBD" wp14:editId="52EE15E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4" name="Rectangle 24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46E77E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3ECBD" id="Rectangle 2474" o:spid="_x0000_s1290" style="position:absolute;margin-left:102pt;margin-top:34pt;width:79pt;height:55pt;z-index:250093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1wjvV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A46E77E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02784" behindDoc="0" locked="0" layoutInCell="1" allowOverlap="1" wp14:anchorId="12CB39E1" wp14:editId="197822F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5" name="Rectangle 24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50A17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B39E1" id="Rectangle 2475" o:spid="_x0000_s1291" style="position:absolute;margin-left:102pt;margin-top:34pt;width:79pt;height:55pt;z-index:25010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v3G4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C50A17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12000" behindDoc="0" locked="0" layoutInCell="1" allowOverlap="1" wp14:anchorId="30E30ADE" wp14:editId="1124C10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6" name="Rectangle 24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E72A90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30ADE" id="Rectangle 2476" o:spid="_x0000_s1292" style="position:absolute;margin-left:102pt;margin-top:34pt;width:79pt;height:55pt;z-index:250112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OTN5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6E72A90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21216" behindDoc="0" locked="0" layoutInCell="1" allowOverlap="1" wp14:anchorId="4A0D6C2D" wp14:editId="7FFBDD4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7" name="Rectangle 24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72B6EC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D6C2D" id="Rectangle 2477" o:spid="_x0000_s1293" style="position:absolute;margin-left:102pt;margin-top:34pt;width:79pt;height:55pt;z-index:25012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RHkU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172B6EC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30432" behindDoc="0" locked="0" layoutInCell="1" allowOverlap="1" wp14:anchorId="7C63D775" wp14:editId="1D4DA36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8" name="Rectangle 24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28BB1C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3D775" id="Rectangle 2478" o:spid="_x0000_s1294" style="position:absolute;margin-left:102pt;margin-top:34pt;width:79pt;height:55pt;z-index:25013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X2/DR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128BB1C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39648" behindDoc="0" locked="0" layoutInCell="1" allowOverlap="1" wp14:anchorId="4682A905" wp14:editId="1D9AEF4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79" name="Rectangle 24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7303DD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2A905" id="Rectangle 2479" o:spid="_x0000_s1295" style="position:absolute;margin-left:102pt;margin-top:34pt;width:79pt;height:55pt;z-index:250139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Pprq8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7303DD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48864" behindDoc="0" locked="0" layoutInCell="1" allowOverlap="1" wp14:anchorId="5BDAFF37" wp14:editId="7B7DBB3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0" name="Rectangle 24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9B0AD9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AFF37" id="Rectangle 2480" o:spid="_x0000_s1296" style="position:absolute;margin-left:102pt;margin-top:34pt;width:79pt;height:55pt;z-index:250148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6hhIh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D9B0AD9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58080" behindDoc="0" locked="0" layoutInCell="1" allowOverlap="1" wp14:anchorId="21833B51" wp14:editId="4287574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1" name="Rectangle 24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C22814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33B51" id="Rectangle 2481" o:spid="_x0000_s1297" style="position:absolute;margin-left:102pt;margin-top:34pt;width:79pt;height:55pt;z-index:250158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BtzO5S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4AC22814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67296" behindDoc="0" locked="0" layoutInCell="1" allowOverlap="1" wp14:anchorId="5D2C6296" wp14:editId="0ACEF0E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2" name="Rectangle 24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2A01A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C6296" id="Rectangle 2482" o:spid="_x0000_s1298" style="position:absolute;margin-left:102pt;margin-top:34pt;width:79pt;height:55pt;z-index:250167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D5ajCQ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2E2A01A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76512" behindDoc="0" locked="0" layoutInCell="1" allowOverlap="1" wp14:anchorId="3FFBC027" wp14:editId="38077EE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3" name="Rectangle 24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316010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BC027" id="Rectangle 2483" o:spid="_x0000_s1299" style="position:absolute;margin-left:102pt;margin-top:34pt;width:79pt;height:55pt;z-index:250176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J8ZJ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4316010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85728" behindDoc="0" locked="0" layoutInCell="1" allowOverlap="1" wp14:anchorId="129BF228" wp14:editId="03A5AFA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4" name="Rectangle 24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F9DD0A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9BF228" id="Rectangle 2484" o:spid="_x0000_s1300" style="position:absolute;margin-left:102pt;margin-top:34pt;width:79pt;height:55pt;z-index:250185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PVkmm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BF9DD0A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194944" behindDoc="0" locked="0" layoutInCell="1" allowOverlap="1" wp14:anchorId="064FE885" wp14:editId="4297E3C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5" name="Rectangle 24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592ADB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4FE885" id="Rectangle 2485" o:spid="_x0000_s1301" style="position:absolute;margin-left:102pt;margin-top:34pt;width:79pt;height:55pt;z-index:25019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XKwPL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0592ADB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04160" behindDoc="0" locked="0" layoutInCell="1" allowOverlap="1" wp14:anchorId="580AECC3" wp14:editId="3629E50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6" name="Rectangle 24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A02224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AECC3" id="Rectangle 2486" o:spid="_x0000_s1302" style="position:absolute;margin-left:102pt;margin-top:34pt;width:79pt;height:55pt;z-index:25020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rUEK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3A02224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13376" behindDoc="0" locked="0" layoutInCell="1" allowOverlap="1" wp14:anchorId="00435459" wp14:editId="32078CE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7" name="Rectangle 24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472A2C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35459" id="Rectangle 2487" o:spid="_x0000_s1303" style="position:absolute;margin-left:102pt;margin-top:34pt;width:79pt;height:55pt;z-index:250213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30Atn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2472A2C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22592" behindDoc="0" locked="0" layoutInCell="1" allowOverlap="1" wp14:anchorId="66B5916C" wp14:editId="5E98CF1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8" name="Rectangle 24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FF3B3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5916C" id="Rectangle 2488" o:spid="_x0000_s1304" style="position:absolute;margin-left:102pt;margin-top:34pt;width:79pt;height:55pt;z-index:250222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LU+Coi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18FF3B3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31808" behindDoc="0" locked="0" layoutInCell="1" allowOverlap="1" wp14:anchorId="274DDD62" wp14:editId="7132B04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89" name="Rectangle 24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A37C89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DDD62" id="Rectangle 2489" o:spid="_x0000_s1305" style="position:absolute;margin-left:102pt;margin-top:34pt;width:79pt;height:55pt;z-index:250231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1MsjP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2A37C89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41024" behindDoc="0" locked="0" layoutInCell="1" allowOverlap="1" wp14:anchorId="40A145B2" wp14:editId="05FB969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0" name="Rectangle 24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B79347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145B2" id="Rectangle 2490" o:spid="_x0000_s1306" style="position:absolute;margin-left:102pt;margin-top:34pt;width:79pt;height:55pt;z-index:250241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TAKh6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4EB79347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50240" behindDoc="0" locked="0" layoutInCell="1" allowOverlap="1" wp14:anchorId="1FCD8317" wp14:editId="2A2AC77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1" name="Rectangle 24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9A2FE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D8317" id="Rectangle 2491" o:spid="_x0000_s1307" style="position:absolute;margin-left:102pt;margin-top:34pt;width:79pt;height:55pt;z-index:250250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PL1gc+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719A2FE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59456" behindDoc="0" locked="0" layoutInCell="1" allowOverlap="1" wp14:anchorId="463336B0" wp14:editId="35C5CD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2" name="Rectangle 24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931D9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336B0" id="Rectangle 2492" o:spid="_x0000_s1308" style="position:absolute;margin-left:102pt;margin-top:34pt;width:79pt;height:55pt;z-index:250259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Q7IrL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6931D9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68672" behindDoc="0" locked="0" layoutInCell="1" allowOverlap="1" wp14:anchorId="006CD08F" wp14:editId="6989A1F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3" name="Rectangle 24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BB354F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CD08F" id="Rectangle 2493" o:spid="_x0000_s1309" style="position:absolute;margin-left:102pt;margin-top:34pt;width:79pt;height:55pt;z-index:250268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cRmjf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2BB354F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77888" behindDoc="0" locked="0" layoutInCell="1" allowOverlap="1" wp14:anchorId="60184EE9" wp14:editId="1F982A7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4" name="Rectangle 24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273410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84EE9" id="Rectangle 2494" o:spid="_x0000_s1310" style="position:absolute;margin-left:102pt;margin-top:34pt;width:79pt;height:55pt;z-index:250277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1N+cw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D273410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87104" behindDoc="0" locked="0" layoutInCell="1" allowOverlap="1" wp14:anchorId="2BA11D2D" wp14:editId="5EE8FEF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5" name="Rectangle 24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AD9BF2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11D2D" id="Rectangle 2495" o:spid="_x0000_s1311" style="position:absolute;margin-left:102pt;margin-top:34pt;width:79pt;height:55pt;z-index:250287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Sq1d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8AD9BF2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296320" behindDoc="0" locked="0" layoutInCell="1" allowOverlap="1" wp14:anchorId="2B895B36" wp14:editId="4F7D038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6" name="Rectangle 24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B18075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95B36" id="Rectangle 2496" o:spid="_x0000_s1312" style="position:absolute;margin-left:102pt;margin-top:34pt;width:79pt;height:55pt;z-index:250296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zO+c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3B18075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0305536" behindDoc="0" locked="0" layoutInCell="1" allowOverlap="1" wp14:anchorId="09FD34E1" wp14:editId="51E23F4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7" name="Rectangle 24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6E569C" w14:textId="77777777" w:rsidR="00FE7038" w:rsidRDefault="00FE7038" w:rsidP="00433D2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D34E1" id="Rectangle 2497" o:spid="_x0000_s1313" style="position:absolute;margin-left:102pt;margin-top:34pt;width:79pt;height:55pt;z-index:250305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saXx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46E569C" w14:textId="77777777" w:rsidR="00FE7038" w:rsidRDefault="00FE7038" w:rsidP="00433D2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4E1FB6B" w14:textId="77777777" w:rsidR="00FE7038" w:rsidRPr="00471488" w:rsidRDefault="00FE7038" w:rsidP="00FE7038">
      <w:pPr>
        <w:spacing w:line="276" w:lineRule="auto"/>
        <w:outlineLvl w:val="0"/>
        <w:rPr>
          <w:rFonts w:ascii="Source Sans Pro" w:hAnsi="Source Sans Pro"/>
          <w:bCs/>
          <w:color w:val="000000" w:themeColor="text1"/>
          <w:szCs w:val="144"/>
        </w:rPr>
      </w:pPr>
    </w:p>
    <w:tbl>
      <w:tblPr>
        <w:tblW w:w="10141" w:type="dxa"/>
        <w:tblLook w:val="04A0" w:firstRow="1" w:lastRow="0" w:firstColumn="1" w:lastColumn="0" w:noHBand="0" w:noVBand="1"/>
      </w:tblPr>
      <w:tblGrid>
        <w:gridCol w:w="10466"/>
      </w:tblGrid>
      <w:tr w:rsidR="00FE7038" w:rsidRPr="00471488" w14:paraId="25025ED3" w14:textId="77777777" w:rsidTr="00B62D25">
        <w:trPr>
          <w:trHeight w:val="323"/>
        </w:trPr>
        <w:tc>
          <w:tcPr>
            <w:tcW w:w="1014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1C773A40" w14:textId="77777777" w:rsidR="00FE7038" w:rsidRPr="00471488" w:rsidRDefault="00FE7038" w:rsidP="009372B2">
            <w:pPr>
              <w:ind w:left="-55"/>
              <w:rPr>
                <w:rFonts w:ascii="Source Sans Pro" w:hAnsi="Source Sans Pro" w:cs="Calibri"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color w:val="000000"/>
                <w:sz w:val="18"/>
                <w:szCs w:val="18"/>
              </w:rPr>
              <w:t>PROJECT DOCUMENT REPOSITORY</w:t>
            </w:r>
          </w:p>
        </w:tc>
      </w:tr>
      <w:tr w:rsidR="00FE7038" w:rsidRPr="00471488" w14:paraId="695120E9" w14:textId="77777777" w:rsidTr="00B62D25">
        <w:trPr>
          <w:trHeight w:val="1246"/>
        </w:trPr>
        <w:tc>
          <w:tcPr>
            <w:tcW w:w="10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2819E5" w14:textId="49BA0DB7" w:rsidR="009B7704" w:rsidRPr="00471488" w:rsidRDefault="009B7704" w:rsidP="00441343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29600" behindDoc="0" locked="0" layoutInCell="1" allowOverlap="1" wp14:anchorId="6154C2E0" wp14:editId="0BC4FDD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7" name="Rectangle 36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1C488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4C2E0" id="Rectangle 3697" o:spid="_x0000_s1314" style="position:absolute;left:0;text-align:left;margin-left:104pt;margin-top:34pt;width:79pt;height:55pt;z-index:255129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CLxic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01C488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36768" behindDoc="0" locked="0" layoutInCell="1" allowOverlap="1" wp14:anchorId="1F4BF61B" wp14:editId="402D361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8" name="Rectangle 36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17B3B8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BF61B" id="Rectangle 3698" o:spid="_x0000_s1315" style="position:absolute;left:0;text-align:left;margin-left:104pt;margin-top:34pt;width:79pt;height:55pt;z-index:255136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2UD5Z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817B3B8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43936" behindDoc="0" locked="0" layoutInCell="1" allowOverlap="1" wp14:anchorId="2180C063" wp14:editId="636159F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699" name="Rectangle 36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566EAB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0C063" id="Rectangle 3699" o:spid="_x0000_s1316" style="position:absolute;left:0;text-align:left;margin-left:104pt;margin-top:34pt;width:79pt;height:55pt;z-index:255143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0dhih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0566EAB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51104" behindDoc="0" locked="0" layoutInCell="1" allowOverlap="1" wp14:anchorId="28C68925" wp14:editId="63880D6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0" name="Rectangle 37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E03AE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68925" id="Rectangle 3700" o:spid="_x0000_s1317" style="position:absolute;left:0;text-align:left;margin-left:104pt;margin-top:34pt;width:79pt;height:55pt;z-index:25515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B8vsu+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0EE03AE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58272" behindDoc="0" locked="0" layoutInCell="1" allowOverlap="1" wp14:anchorId="75782F9E" wp14:editId="1EC7A78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1" name="Rectangle 37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40DD9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82F9E" id="Rectangle 3701" o:spid="_x0000_s1318" style="position:absolute;left:0;text-align:left;margin-left:104pt;margin-top:34pt;width:79pt;height:55pt;z-index:255158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jLebc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B40DD9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65440" behindDoc="0" locked="0" layoutInCell="1" allowOverlap="1" wp14:anchorId="6C71B0F0" wp14:editId="609DE66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2" name="Rectangle 37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8246CE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1B0F0" id="Rectangle 3702" o:spid="_x0000_s1319" style="position:absolute;left:0;text-align:left;margin-left:104pt;margin-top:34pt;width:79pt;height:55pt;z-index:25516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nMOQX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28246CE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72608" behindDoc="0" locked="0" layoutInCell="1" allowOverlap="1" wp14:anchorId="249D5AD5" wp14:editId="43B26D8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3" name="Rectangle 37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E2FB11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D5AD5" id="Rectangle 3703" o:spid="_x0000_s1320" style="position:absolute;left:0;text-align:left;margin-left:104pt;margin-top:34pt;width:79pt;height:55pt;z-index:25517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64C5l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AE2FB11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79776" behindDoc="0" locked="0" layoutInCell="1" allowOverlap="1" wp14:anchorId="2F21A1B3" wp14:editId="384523F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4" name="Rectangle 37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C697C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1A1B3" id="Rectangle 3704" o:spid="_x0000_s1321" style="position:absolute;left:0;text-align:left;margin-left:104pt;margin-top:34pt;width:79pt;height:55pt;z-index:25517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PCGV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0C697C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86944" behindDoc="0" locked="0" layoutInCell="1" allowOverlap="1" wp14:anchorId="4F80E589" wp14:editId="1EF2A4D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5" name="Rectangle 37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B9E757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80E589" id="Rectangle 3705" o:spid="_x0000_s1322" style="position:absolute;left:0;text-align:left;margin-left:104pt;margin-top:34pt;width:79pt;height:55pt;z-index:25518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2ivy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DB9E757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194112" behindDoc="0" locked="0" layoutInCell="1" allowOverlap="1" wp14:anchorId="5DA9BCEB" wp14:editId="53C158C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6" name="Rectangle 37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ECCEF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9BCEB" id="Rectangle 3706" o:spid="_x0000_s1323" style="position:absolute;left:0;text-align:left;margin-left:104pt;margin-top:34pt;width:79pt;height:55pt;z-index:255194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2xyk5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FECCEF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01280" behindDoc="0" locked="0" layoutInCell="1" allowOverlap="1" wp14:anchorId="3B7819EB" wp14:editId="098732B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7" name="Rectangle 37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CCDC2E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819EB" id="Rectangle 3707" o:spid="_x0000_s1324" style="position:absolute;left:0;text-align:left;margin-left:104pt;margin-top:34pt;width:79pt;height:55pt;z-index:255201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ZOiMg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ACCDC2E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08448" behindDoc="0" locked="0" layoutInCell="1" allowOverlap="1" wp14:anchorId="22B1C1B2" wp14:editId="18607F0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8" name="Rectangle 37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27B39F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1C1B2" id="Rectangle 3708" o:spid="_x0000_s1325" style="position:absolute;left:0;text-align:left;margin-left:104pt;margin-top:34pt;width:79pt;height:55pt;z-index:255208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Ql6pG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027B39F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15616" behindDoc="0" locked="0" layoutInCell="1" allowOverlap="1" wp14:anchorId="48F57C84" wp14:editId="0CB6B96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09" name="Rectangle 37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228540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57C84" id="Rectangle 3709" o:spid="_x0000_s1326" style="position:absolute;left:0;text-align:left;margin-left:104pt;margin-top:34pt;width:79pt;height:55pt;z-index:255215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vjiEE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E228540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22784" behindDoc="0" locked="0" layoutInCell="1" allowOverlap="1" wp14:anchorId="58F3A25F" wp14:editId="15A8FD5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0" name="Rectangle 37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5E9B5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F3A25F" id="Rectangle 3710" o:spid="_x0000_s1327" style="position:absolute;left:0;text-align:left;margin-left:104pt;margin-top:34pt;width:79pt;height:55pt;z-index:25522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PzGZUq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D5E9B5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29952" behindDoc="0" locked="0" layoutInCell="1" allowOverlap="1" wp14:anchorId="0F0AC7FF" wp14:editId="2BA744A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1" name="Rectangle 37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7AAF42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AC7FF" id="Rectangle 3711" o:spid="_x0000_s1328" style="position:absolute;left:0;text-align:left;margin-left:104pt;margin-top:34pt;width:79pt;height:55pt;z-index:25522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vXkzU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17AAF42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37120" behindDoc="0" locked="0" layoutInCell="1" allowOverlap="1" wp14:anchorId="4B007070" wp14:editId="6AE6490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2" name="Rectangle 37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A241AF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07070" id="Rectangle 3712" o:spid="_x0000_s1329" style="position:absolute;left:0;text-align:left;margin-left:104pt;margin-top:34pt;width:79pt;height:55pt;z-index:25523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/Kkf7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AA241AF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44288" behindDoc="0" locked="0" layoutInCell="1" allowOverlap="1" wp14:anchorId="1F8BC724" wp14:editId="50637BD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3" name="Rectangle 37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BE8DB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BC724" id="Rectangle 3713" o:spid="_x0000_s1330" style="position:absolute;left:0;text-align:left;margin-left:104pt;margin-top:34pt;width:79pt;height:55pt;z-index:25524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IaW4z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DBE8DB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51456" behindDoc="0" locked="0" layoutInCell="1" allowOverlap="1" wp14:anchorId="1392665C" wp14:editId="726D91F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4" name="Rectangle 37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4FC010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2665C" id="Rectangle 3714" o:spid="_x0000_s1331" style="position:absolute;left:0;text-align:left;margin-left:104pt;margin-top:34pt;width:79pt;height:55pt;z-index:25525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xlR8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24FC010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58624" behindDoc="0" locked="0" layoutInCell="1" allowOverlap="1" wp14:anchorId="70849F11" wp14:editId="2AD74B2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5" name="Rectangle 37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87CEB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49F11" id="Rectangle 3715" o:spid="_x0000_s1332" style="position:absolute;left:0;text-align:left;margin-left:104pt;margin-top:34pt;width:79pt;height:55pt;z-index:255258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KIF4b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887CEB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65792" behindDoc="0" locked="0" layoutInCell="1" allowOverlap="1" wp14:anchorId="206C153B" wp14:editId="6D77330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6" name="Rectangle 37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126FCB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C153B" id="Rectangle 3716" o:spid="_x0000_s1333" style="position:absolute;left:0;text-align:left;margin-left:104pt;margin-top:34pt;width:79pt;height:55pt;z-index:255265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OPVzQ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D126FCB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72960" behindDoc="0" locked="0" layoutInCell="1" allowOverlap="1" wp14:anchorId="10ED6F09" wp14:editId="7FC9578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7" name="Rectangle 37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578E65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D6F09" id="Rectangle 3717" o:spid="_x0000_s1334" style="position:absolute;left:0;text-align:left;margin-left:104pt;margin-top:34pt;width:79pt;height:55pt;z-index:255272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hwFbJ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7578E65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80128" behindDoc="0" locked="0" layoutInCell="1" allowOverlap="1" wp14:anchorId="6A2EC248" wp14:editId="1EE03CD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8" name="Rectangle 37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FE95C1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EC248" id="Rectangle 3718" o:spid="_x0000_s1335" style="position:absolute;left:0;text-align:left;margin-left:104pt;margin-top:34pt;width:79pt;height:55pt;z-index:255280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zfn3j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4FE95C1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87296" behindDoc="0" locked="0" layoutInCell="1" allowOverlap="1" wp14:anchorId="1B8BDC07" wp14:editId="5F84C80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19" name="Rectangle 37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C3D78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8BDC07" id="Rectangle 3719" o:spid="_x0000_s1336" style="position:absolute;left:0;text-align:left;margin-left:104pt;margin-top:34pt;width:79pt;height:55pt;z-index:255287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FPYhP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5C3D78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294464" behindDoc="0" locked="0" layoutInCell="1" allowOverlap="1" wp14:anchorId="03FB1D20" wp14:editId="539900E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0" name="Rectangle 37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2FCAF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B1D20" id="Rectangle 3720" o:spid="_x0000_s1337" style="position:absolute;left:0;text-align:left;margin-left:104pt;margin-top:34pt;width:79pt;height:55pt;z-index:255294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" filled="f" stroked="f">
                      <v:textbox inset="2.16pt,1.44pt,0,1.44pt">
                        <w:txbxContent>
                          <w:p w14:paraId="552FCAF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01632" behindDoc="0" locked="0" layoutInCell="1" allowOverlap="1" wp14:anchorId="2FC4AB89" wp14:editId="26F565C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1" name="Rectangle 37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89D0F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4AB89" id="Rectangle 3721" o:spid="_x0000_s1338" style="position:absolute;left:0;text-align:left;margin-left:102pt;margin-top:34pt;width:79pt;height:55pt;z-index:255301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JoycR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589D0F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08800" behindDoc="0" locked="0" layoutInCell="1" allowOverlap="1" wp14:anchorId="2F4EA0A5" wp14:editId="76759E7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2" name="Rectangle 37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22D49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EA0A5" id="Rectangle 3722" o:spid="_x0000_s1339" style="position:absolute;left:0;text-align:left;margin-left:102pt;margin-top:34pt;width:79pt;height:55pt;z-index:255308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viXa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322D49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15968" behindDoc="0" locked="0" layoutInCell="1" allowOverlap="1" wp14:anchorId="194E760F" wp14:editId="7213E41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3" name="Rectangle 37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42B9E3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E760F" id="Rectangle 3723" o:spid="_x0000_s1340" style="position:absolute;left:0;text-align:left;margin-left:102pt;margin-top:34pt;width:79pt;height:55pt;z-index:255315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Qbu+o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A42B9E3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23136" behindDoc="0" locked="0" layoutInCell="1" allowOverlap="1" wp14:anchorId="0022C4AB" wp14:editId="50DF741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4" name="Rectangle 37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E21E2B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2C4AB" id="Rectangle 3724" o:spid="_x0000_s1341" style="position:absolute;left:0;text-align:left;margin-left:102pt;margin-top:34pt;width:79pt;height:55pt;z-index:255323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8suBY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CE21E2B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30304" behindDoc="0" locked="0" layoutInCell="1" allowOverlap="1" wp14:anchorId="27766BE2" wp14:editId="05157BD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5" name="Rectangle 37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AC3642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766BE2" id="Rectangle 3725" o:spid="_x0000_s1342" style="position:absolute;left:0;text-align:left;margin-left:102pt;margin-top:34pt;width:79pt;height:55pt;z-index:25533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YVOo/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9AC3642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37472" behindDoc="0" locked="0" layoutInCell="1" allowOverlap="1" wp14:anchorId="243BDC0A" wp14:editId="277540A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6" name="Rectangle 37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AA4542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3BDC0A" id="Rectangle 3726" o:spid="_x0000_s1343" style="position:absolute;left:0;text-align:left;margin-left:102pt;margin-top:34pt;width:79pt;height:55pt;z-index:25533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cSej0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EAA4542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44640" behindDoc="0" locked="0" layoutInCell="1" allowOverlap="1" wp14:anchorId="583F0CE8" wp14:editId="05DEF4E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7" name="Rectangle 37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2FF986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F0CE8" id="Rectangle 3727" o:spid="_x0000_s1344" style="position:absolute;left:0;text-align:left;margin-left:102pt;margin-top:34pt;width:79pt;height:55pt;z-index:255344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ztOLt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52FF986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51808" behindDoc="0" locked="0" layoutInCell="1" allowOverlap="1" wp14:anchorId="556511FC" wp14:editId="216FDDD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8" name="Rectangle 37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C846FF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511FC" id="Rectangle 3728" o:spid="_x0000_s1345" style="position:absolute;left:0;text-align:left;margin-left:102pt;margin-top:34pt;width:79pt;height:55pt;z-index:255351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6rK1x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C846FF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58976" behindDoc="0" locked="0" layoutInCell="1" allowOverlap="1" wp14:anchorId="5B9F6803" wp14:editId="0D66172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29" name="Rectangle 37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C7E18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F6803" id="Rectangle 3729" o:spid="_x0000_s1346" style="position:absolute;left:0;text-align:left;margin-left:102pt;margin-top:34pt;width:79pt;height:55pt;z-index:255358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ALdp/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FC7E18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66144" behindDoc="0" locked="0" layoutInCell="1" allowOverlap="1" wp14:anchorId="2093FC41" wp14:editId="68411A7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0" name="Rectangle 37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238B27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93FC41" id="Rectangle 3730" o:spid="_x0000_s1347" style="position:absolute;left:0;text-align:left;margin-left:102pt;margin-top:34pt;width:79pt;height:55pt;z-index:255366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NP/LbG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2238B27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73312" behindDoc="0" locked="0" layoutInCell="1" allowOverlap="1" wp14:anchorId="24A0FA55" wp14:editId="4EB0641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1" name="Rectangle 37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9E16EF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0FA55" id="Rectangle 3731" o:spid="_x0000_s1348" style="position:absolute;left:0;text-align:left;margin-left:102pt;margin-top:34pt;width:79pt;height:55pt;z-index:255373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QGcEL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89E16EF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80480" behindDoc="0" locked="0" layoutInCell="1" allowOverlap="1" wp14:anchorId="5FFBF488" wp14:editId="5FE0F81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2" name="Rectangle 37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E29868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BF488" id="Rectangle 3732" o:spid="_x0000_s1349" style="position:absolute;left:0;text-align:left;margin-left:102pt;margin-top:34pt;width:79pt;height:55pt;z-index:255380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FATDwC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03E29868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87648" behindDoc="0" locked="0" layoutInCell="1" allowOverlap="1" wp14:anchorId="549B9A9F" wp14:editId="7087AC0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3" name="Rectangle 37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FD8F7F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B9A9F" id="Rectangle 3733" o:spid="_x0000_s1350" style="position:absolute;left:0;text-align:left;margin-left:102pt;margin-top:34pt;width:79pt;height:55pt;z-index:255387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J1Amy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6FD8F7F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394816" behindDoc="0" locked="0" layoutInCell="1" allowOverlap="1" wp14:anchorId="1FDFD327" wp14:editId="68B438A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4" name="Rectangle 37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76BA13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FD327" id="Rectangle 3734" o:spid="_x0000_s1351" style="position:absolute;left:0;text-align:left;margin-left:102pt;margin-top:34pt;width:79pt;height:55pt;z-index:255394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CAZC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876BA13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01984" behindDoc="0" locked="0" layoutInCell="1" allowOverlap="1" wp14:anchorId="64EDAB44" wp14:editId="0CD038A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5" name="Rectangle 37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CD5AEC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EDAB44" id="Rectangle 3735" o:spid="_x0000_s1352" style="position:absolute;left:0;text-align:left;margin-left:102pt;margin-top:34pt;width:79pt;height:55pt;z-index:25540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B7gwl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DCD5AEC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09152" behindDoc="0" locked="0" layoutInCell="1" allowOverlap="1" wp14:anchorId="2B1B310C" wp14:editId="4D3557E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6" name="Rectangle 37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25D86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B310C" id="Rectangle 3736" o:spid="_x0000_s1353" style="position:absolute;left:0;text-align:left;margin-left:102pt;margin-top:34pt;width:79pt;height:55pt;z-index:255409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F8w7u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A25D86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16320" behindDoc="0" locked="0" layoutInCell="1" allowOverlap="1" wp14:anchorId="127AEC47" wp14:editId="10C716B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7" name="Rectangle 37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EC3BB0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7AEC47" id="Rectangle 3737" o:spid="_x0000_s1354" style="position:absolute;left:0;text-align:left;margin-left:102pt;margin-top:34pt;width:79pt;height:55pt;z-index:255416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qDgT3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8EC3BB0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23488" behindDoc="0" locked="0" layoutInCell="1" allowOverlap="1" wp14:anchorId="40BF49CA" wp14:editId="057EA60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8" name="Rectangle 37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BABF5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F49CA" id="Rectangle 3738" o:spid="_x0000_s1355" style="position:absolute;left:0;text-align:left;margin-left:102pt;margin-top:34pt;width:79pt;height:55pt;z-index:255423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cRzUY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9BABF5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30656" behindDoc="0" locked="0" layoutInCell="1" allowOverlap="1" wp14:anchorId="66B3ED46" wp14:editId="1FA2800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39" name="Rectangle 37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4AE50B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3ED46" id="Rectangle 3739" o:spid="_x0000_s1356" style="position:absolute;left:0;text-align:left;margin-left:102pt;margin-top:34pt;width:79pt;height:55pt;z-index:25543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O89px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C4AE50B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37824" behindDoc="0" locked="0" layoutInCell="1" allowOverlap="1" wp14:anchorId="38157D95" wp14:editId="2B7F811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0" name="Rectangle 37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417D49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57D95" id="Rectangle 3740" o:spid="_x0000_s1357" style="position:absolute;left:0;text-align:left;margin-left:102pt;margin-top:34pt;width:79pt;height:55pt;z-index:25543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" filled="f" stroked="f">
                      <v:textbox inset="2.16pt,1.44pt,0,1.44pt">
                        <w:txbxContent>
                          <w:p w14:paraId="30417D49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44992" behindDoc="0" locked="0" layoutInCell="1" allowOverlap="1" wp14:anchorId="55881F87" wp14:editId="622E658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1" name="Rectangle 37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702C64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81F87" id="Rectangle 3741" o:spid="_x0000_s1358" style="position:absolute;left:0;text-align:left;margin-left:102pt;margin-top:34pt;width:79pt;height:55pt;z-index:25544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Guqx9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5B702C64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52160" behindDoc="0" locked="0" layoutInCell="1" allowOverlap="1" wp14:anchorId="28F9733D" wp14:editId="04C6AF6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2" name="Rectangle 37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63CE1E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9733D" id="Rectangle 3742" o:spid="_x0000_s1359" style="position:absolute;left:0;text-align:left;margin-left:102pt;margin-top:34pt;width:79pt;height:55pt;z-index:25545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Fs6nU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963CE1E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59328" behindDoc="0" locked="0" layoutInCell="1" allowOverlap="1" wp14:anchorId="554487EB" wp14:editId="411F195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3" name="Rectangle 37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E75448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487EB" id="Rectangle 3743" o:spid="_x0000_s1360" style="position:absolute;left:0;text-align:left;margin-left:102pt;margin-top:34pt;width:79pt;height:55pt;z-index:25545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hjY6a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4E75448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5466496" behindDoc="0" locked="0" layoutInCell="1" allowOverlap="1" wp14:anchorId="611CDA34" wp14:editId="2AEBD96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3744" name="Rectangle 37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98F98A" w14:textId="77777777" w:rsidR="009B7704" w:rsidRDefault="009B7704" w:rsidP="009B7704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1CDA34" id="Rectangle 3744" o:spid="_x0000_s1361" style="position:absolute;left:0;text-align:left;margin-left:102pt;margin-top:34pt;width:79pt;height:55pt;z-index:255466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L9sVq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998F98A" w14:textId="77777777" w:rsidR="009B7704" w:rsidRDefault="009B7704" w:rsidP="009B7704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color w:val="000000"/>
              </w:rPr>
              <w:t>Reference Papers</w:t>
            </w:r>
          </w:p>
          <w:p w14:paraId="7EFF60A5" w14:textId="2098E700" w:rsidR="00B62D25" w:rsidRPr="00471488" w:rsidRDefault="009222B5" w:rsidP="00B62D25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11" w:history="1">
              <w:r w:rsidR="00B62D25"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https://sci-hub.se/10.1109/ICCCNT49239.2020.9225564</w:t>
              </w:r>
            </w:hyperlink>
          </w:p>
          <w:p w14:paraId="7FE12EB2" w14:textId="596687CB" w:rsidR="00B62D25" w:rsidRPr="00471488" w:rsidRDefault="009222B5" w:rsidP="00B62D25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12" w:history="1">
              <w:r w:rsidR="00B62D25"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https://sci-hub.se/10.1109/ICCCNT49239.2020.9225417</w:t>
              </w:r>
            </w:hyperlink>
          </w:p>
          <w:p w14:paraId="6AE12183" w14:textId="6363B97B" w:rsidR="00B62D25" w:rsidRPr="00471488" w:rsidRDefault="009222B5" w:rsidP="00B62D25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13" w:history="1">
              <w:r w:rsidR="00B62D25"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https://www.ijert.org/research/text-recognition-from-images-a-study-IJERTCONV8IS13029.pdf</w:t>
              </w:r>
            </w:hyperlink>
          </w:p>
          <w:p w14:paraId="550FA045" w14:textId="7CD863D7" w:rsidR="00B62D25" w:rsidRPr="00471488" w:rsidRDefault="009222B5" w:rsidP="00B62D25">
            <w:pPr>
              <w:pStyle w:val="ListParagraph"/>
              <w:numPr>
                <w:ilvl w:val="0"/>
                <w:numId w:val="19"/>
              </w:numPr>
              <w:spacing w:before="120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hyperlink r:id="rId14" w:history="1">
              <w:r w:rsidR="00B62D25"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https://iopscience.iop.org/article/10.1088/1742-6596/1973/1/012008/pdf</w:t>
              </w:r>
            </w:hyperlink>
          </w:p>
          <w:p w14:paraId="6E624573" w14:textId="77777777" w:rsidR="00471488" w:rsidRPr="00471488" w:rsidRDefault="009222B5" w:rsidP="00B62D25">
            <w:pPr>
              <w:pStyle w:val="ListParagraph"/>
              <w:numPr>
                <w:ilvl w:val="0"/>
                <w:numId w:val="19"/>
              </w:numPr>
              <w:spacing w:before="120"/>
              <w:rPr>
                <w:rStyle w:val="Hyperlink"/>
                <w:rFonts w:ascii="Source Sans Pro" w:hAnsi="Source Sans Pro" w:cs="Calibri"/>
                <w:color w:val="000000"/>
                <w:sz w:val="20"/>
                <w:szCs w:val="20"/>
                <w:u w:val="none"/>
              </w:rPr>
            </w:pPr>
            <w:hyperlink r:id="rId15" w:history="1">
              <w:r w:rsidR="00B62D25"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https://sci-hub.se/10.1109/ICIRCA48905.2020.9183326</w:t>
              </w:r>
            </w:hyperlink>
          </w:p>
          <w:p w14:paraId="517E7F28" w14:textId="77777777" w:rsidR="00471488" w:rsidRPr="00471488" w:rsidRDefault="00471488" w:rsidP="00471488">
            <w:pPr>
              <w:pStyle w:val="ListParagraph"/>
              <w:numPr>
                <w:ilvl w:val="0"/>
                <w:numId w:val="19"/>
              </w:numPr>
              <w:spacing w:before="120"/>
              <w:rPr>
                <w:rStyle w:val="Hyperlink"/>
                <w:rFonts w:ascii="Source Sans Pro" w:hAnsi="Source Sans Pro" w:cs="Calibri"/>
                <w:color w:val="000000"/>
                <w:sz w:val="20"/>
                <w:szCs w:val="20"/>
                <w:u w:val="none"/>
              </w:rPr>
            </w:pPr>
            <w:hyperlink r:id="rId16" w:history="1">
              <w:r w:rsidRPr="00471488">
                <w:rPr>
                  <w:rStyle w:val="Hyperlink"/>
                  <w:rFonts w:ascii="Source Sans Pro" w:hAnsi="Source Sans Pro" w:cs="Calibri"/>
                  <w:sz w:val="20"/>
                  <w:szCs w:val="20"/>
                </w:rPr>
                <w:t>https://stacks.stanford.edu/file/druid:cg133bt2261/Zhang_Zhang_Li_Event_info_extraction_from_mobile_camera_images.pdf</w:t>
              </w:r>
            </w:hyperlink>
          </w:p>
          <w:p w14:paraId="039E41DB" w14:textId="0B8A3E23" w:rsidR="00FE7038" w:rsidRPr="00471488" w:rsidRDefault="00FE7038" w:rsidP="00471488">
            <w:pPr>
              <w:pStyle w:val="ListParagraph"/>
              <w:spacing w:before="120"/>
              <w:ind w:left="859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11680" behindDoc="0" locked="0" layoutInCell="1" allowOverlap="1" wp14:anchorId="6FA17E32" wp14:editId="21733F5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8" name="Rectangle 24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9C8AE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17E32" id="Rectangle 2498" o:spid="_x0000_s1362" style="position:absolute;left:0;text-align:left;margin-left:104pt;margin-top:34pt;width:79pt;height:55pt;z-index:250311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0LjCh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79C8AE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17824" behindDoc="0" locked="0" layoutInCell="1" allowOverlap="1" wp14:anchorId="5D52047C" wp14:editId="2E82EA0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499" name="Rectangle 24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FA5D08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2047C" id="Rectangle 2499" o:spid="_x0000_s1363" style="position:absolute;left:0;text-align:left;margin-left:104pt;margin-top:34pt;width:79pt;height:55pt;z-index:25031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sU3rM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4FA5D08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23968" behindDoc="0" locked="0" layoutInCell="1" allowOverlap="1" wp14:anchorId="6F5803D9" wp14:editId="1E9893B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0" name="Rectangle 25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2098E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803D9" id="Rectangle 2500" o:spid="_x0000_s1364" style="position:absolute;left:0;text-align:left;margin-left:104pt;margin-top:34pt;width:79pt;height:55pt;z-index:25032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huzqK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12098E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30112" behindDoc="0" locked="0" layoutInCell="1" allowOverlap="1" wp14:anchorId="5E67C54C" wp14:editId="4E08CB1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1" name="Rectangle 25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4AF13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7C54C" id="Rectangle 2501" o:spid="_x0000_s1365" style="position:absolute;left:0;text-align:left;margin-left:104pt;margin-top:34pt;width:79pt;height:55pt;z-index:25033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E4TP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94AF13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36256" behindDoc="0" locked="0" layoutInCell="1" allowOverlap="1" wp14:anchorId="42638945" wp14:editId="7F95EF1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2" name="Rectangle 25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A7E21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38945" id="Rectangle 2502" o:spid="_x0000_s1366" style="position:absolute;left:0;text-align:left;margin-left:104pt;margin-top:34pt;width:79pt;height:55pt;z-index:25033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cfLEj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1A7E21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42400" behindDoc="0" locked="0" layoutInCell="1" allowOverlap="1" wp14:anchorId="360202B9" wp14:editId="062F440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3" name="Rectangle 25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E47D3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202B9" id="Rectangle 2503" o:spid="_x0000_s1367" style="position:absolute;left:0;text-align:left;margin-left:104pt;margin-top:34pt;width:79pt;height:55pt;z-index:250342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QB+05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75E47D3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48544" behindDoc="0" locked="0" layoutInCell="1" allowOverlap="1" wp14:anchorId="5E52A68C" wp14:editId="23CC446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4" name="Rectangle 25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76667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2A68C" id="Rectangle 2504" o:spid="_x0000_s1368" style="position:absolute;left:0;text-align:left;margin-left:104pt;margin-top:34pt;width:79pt;height:55pt;z-index:25034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URrS0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476667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54688" behindDoc="0" locked="0" layoutInCell="1" allowOverlap="1" wp14:anchorId="6E698480" wp14:editId="610D153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5" name="Rectangle 25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CF4CF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98480" id="Rectangle 2505" o:spid="_x0000_s1369" style="position:absolute;left:0;text-align:left;margin-left:104pt;margin-top:34pt;width:79pt;height:55pt;z-index:25035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MO/7Z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8CF4CF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60832" behindDoc="0" locked="0" layoutInCell="1" allowOverlap="1" wp14:anchorId="4DF3BC6A" wp14:editId="1A901BC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6" name="Rectangle 25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BCC75F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3BC6A" id="Rectangle 2506" o:spid="_x0000_s1370" style="position:absolute;left:0;text-align:left;margin-left:104pt;margin-top:34pt;width:79pt;height:55pt;z-index:25036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Ni3wN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8BCC75F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66976" behindDoc="0" locked="0" layoutInCell="1" allowOverlap="1" wp14:anchorId="25858E83" wp14:editId="0FB8F17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7" name="Rectangle 25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CCBB1B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58E83" id="Rectangle 2507" o:spid="_x0000_s1371" style="position:absolute;left:0;text-align:left;margin-left:104pt;margin-top:34pt;width:79pt;height:55pt;z-index:25036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FfY2YC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7CCBB1B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73120" behindDoc="0" locked="0" layoutInCell="1" allowOverlap="1" wp14:anchorId="451311DB" wp14:editId="07A0D2E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8" name="Rectangle 25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ED186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311DB" id="Rectangle 2508" o:spid="_x0000_s1372" style="position:absolute;left:0;text-align:left;margin-left:104pt;margin-top:34pt;width:79pt;height:55pt;z-index:25037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Ecr/b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FED186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79264" behindDoc="0" locked="0" layoutInCell="1" allowOverlap="1" wp14:anchorId="3FC8BC2B" wp14:editId="12E790F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09" name="Rectangle 25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925EE8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8BC2B" id="Rectangle 2509" o:spid="_x0000_s1373" style="position:absolute;left:0;text-align:left;margin-left:104pt;margin-top:34pt;width:79pt;height:55pt;z-index:25037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cD/W2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8925EE8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85408" behindDoc="0" locked="0" layoutInCell="1" allowOverlap="1" wp14:anchorId="58B046CA" wp14:editId="7D989A0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0" name="Rectangle 25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AFD68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046CA" id="Rectangle 2510" o:spid="_x0000_s1374" style="position:absolute;left:0;text-align:left;margin-left:104pt;margin-top:34pt;width:79pt;height:55pt;z-index:25038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NEugEAAEsDAAAOAAAAZHJzL2Uyb0RvYy54bWysU9tu2zAMfR/QfxD0vthx2s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vS0uVmiQI5ZnNIP&#10;1I25wUhyyo5aCJnnm/WaQuyw7CU8wzmK6GbyswKbv0iLzEXj40VjOSfCMblerdsaH+J4dLO+XaOP&#10;Xar34gAxfZPekuz0FBBKUZYdHmI6XX27gnUZzOn57KV5Nxcyq+v2DerOiyNSxB1NT2iU8VNPudGB&#10;kgnn3tP4umcgKTHfHQrbfLleNbgoJVi2TYsLDCVA0LuPWeb46HGVeAJK9gH0MCLeIlGBhRMrxM7b&#10;lVfiY1zAv/8D29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fXaTR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DAFD68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91552" behindDoc="0" locked="0" layoutInCell="1" allowOverlap="1" wp14:anchorId="625A1F43" wp14:editId="366E3F0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1" name="Rectangle 25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3C2A7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A1F43" id="Rectangle 2511" o:spid="_x0000_s1375" style="position:absolute;left:0;text-align:left;margin-left:104pt;margin-top:34pt;width:79pt;height:55pt;z-index:25039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HIO68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43C2A7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397696" behindDoc="0" locked="0" layoutInCell="1" allowOverlap="1" wp14:anchorId="3E73F842" wp14:editId="0207CF3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2" name="Rectangle 25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A1F698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3F842" id="Rectangle 2512" o:spid="_x0000_s1376" style="position:absolute;left:0;text-align:left;margin-left:104pt;margin-top:34pt;width:79pt;height:55pt;z-index:25039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KisS2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7A1F698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03840" behindDoc="0" locked="0" layoutInCell="1" allowOverlap="1" wp14:anchorId="00A58FFC" wp14:editId="6A9154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3" name="Rectangle 25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8F158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58FFC" id="Rectangle 2513" o:spid="_x0000_s1377" style="position:absolute;left:0;text-align:left;margin-left:104pt;margin-top:34pt;width:79pt;height:55pt;z-index:25040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rf+0D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B8F158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09984" behindDoc="0" locked="0" layoutInCell="1" allowOverlap="1" wp14:anchorId="646735D5" wp14:editId="66892BA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4" name="Rectangle 25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FC7CA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6735D5" id="Rectangle 2514" o:spid="_x0000_s1378" style="position:absolute;left:0;text-align:left;margin-left:104pt;margin-top:34pt;width:79pt;height:55pt;z-index:25040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amLS6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7FC7CA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16128" behindDoc="0" locked="0" layoutInCell="1" allowOverlap="1" wp14:anchorId="375DA35A" wp14:editId="1E50982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5" name="Rectangle 25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1D39E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DA35A" id="Rectangle 2515" o:spid="_x0000_s1379" style="position:absolute;left:0;text-align:left;margin-left:104pt;margin-top:34pt;width:79pt;height:55pt;z-index:25041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C5f7X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71D39E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22272" behindDoc="0" locked="0" layoutInCell="1" allowOverlap="1" wp14:anchorId="14EAC014" wp14:editId="0CD78EE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6" name="Rectangle 25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CF4C7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AC014" id="Rectangle 2516" o:spid="_x0000_s1380" style="position:absolute;left:0;text-align:left;margin-left:104pt;margin-top:34pt;width:79pt;height:55pt;z-index:25042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DVXwD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1CF4C7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28416" behindDoc="0" locked="0" layoutInCell="1" allowOverlap="1" wp14:anchorId="44928412" wp14:editId="43E170F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7" name="Rectangle 25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8ADDA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28412" id="Rectangle 2517" o:spid="_x0000_s1381" style="position:absolute;left:0;text-align:left;margin-left:104pt;margin-top:34pt;width:79pt;height:55pt;z-index:25042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bKDZu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78ADDA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34560" behindDoc="0" locked="0" layoutInCell="1" allowOverlap="1" wp14:anchorId="3AB6B58D" wp14:editId="0E5FC09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8" name="Rectangle 25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550B8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6B58D" id="Rectangle 2518" o:spid="_x0000_s1382" style="position:absolute;left:0;text-align:left;margin-left:104pt;margin-top:34pt;width:79pt;height:55pt;z-index:250434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KrL/V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E550B8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40704" behindDoc="0" locked="0" layoutInCell="1" allowOverlap="1" wp14:anchorId="0A6AFBBA" wp14:editId="4547D6E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19" name="Rectangle 25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152EC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AFBBA" id="Rectangle 2519" o:spid="_x0000_s1383" style="position:absolute;left:0;text-align:left;margin-left:104pt;margin-top:34pt;width:79pt;height:55pt;z-index:250440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S0fW4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E152EC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46848" behindDoc="0" locked="0" layoutInCell="1" allowOverlap="1" wp14:anchorId="700B3413" wp14:editId="78D9C1E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0" name="Rectangle 25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125E7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0B3413" id="Rectangle 2520" o:spid="_x0000_s1384" style="position:absolute;left:0;text-align:left;margin-left:104pt;margin-top:34pt;width:79pt;height:55pt;z-index:250446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bW0LW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A125E7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52992" behindDoc="0" locked="0" layoutInCell="1" allowOverlap="1" wp14:anchorId="54F07E47" wp14:editId="29294F0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1" name="Rectangle 25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BE6D5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07E47" id="Rectangle 2521" o:spid="_x0000_s1385" style="position:absolute;left:0;text-align:left;margin-left:104pt;margin-top:34pt;width:79pt;height:55pt;z-index:250452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DJgi7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FBE6D5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59136" behindDoc="0" locked="0" layoutInCell="1" allowOverlap="1" wp14:anchorId="30C95BDE" wp14:editId="37D6207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2" name="Rectangle 25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BD373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95BDE" id="Rectangle 2522" o:spid="_x0000_s1386" style="position:absolute;left:0;text-align:left;margin-left:102pt;margin-top:34pt;width:79pt;height:55pt;z-index:250459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XsuMd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7BD373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65280" behindDoc="0" locked="0" layoutInCell="1" allowOverlap="1" wp14:anchorId="2CA7BC96" wp14:editId="39FA940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3" name="Rectangle 25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BAF1B8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A7BC96" id="Rectangle 2523" o:spid="_x0000_s1387" style="position:absolute;left:0;text-align:left;margin-left:102pt;margin-top:34pt;width:79pt;height:55pt;z-index:250465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/PqXC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55BAF1B8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71424" behindDoc="0" locked="0" layoutInCell="1" allowOverlap="1" wp14:anchorId="5D0E43C2" wp14:editId="074A5A8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4" name="Rectangle 25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F0D97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E43C2" id="Rectangle 2524" o:spid="_x0000_s1388" style="position:absolute;left:0;text-align:left;margin-left:102pt;margin-top:34pt;width:79pt;height:55pt;z-index:250471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fiOaK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EF0D97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77568" behindDoc="0" locked="0" layoutInCell="1" allowOverlap="1" wp14:anchorId="4A806402" wp14:editId="3A896E9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5" name="Rectangle 25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26909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06402" id="Rectangle 2525" o:spid="_x0000_s1389" style="position:absolute;left:0;text-align:left;margin-left:102pt;margin-top:34pt;width:79pt;height:55pt;z-index:250477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H9azn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D26909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83712" behindDoc="0" locked="0" layoutInCell="1" allowOverlap="1" wp14:anchorId="4563F30A" wp14:editId="266FA73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6" name="Rectangle 25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0BA86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3F30A" id="Rectangle 2526" o:spid="_x0000_s1390" style="position:absolute;left:0;text-align:left;margin-left:102pt;margin-top:34pt;width:79pt;height:55pt;z-index:250483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GRS4z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60BA86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89856" behindDoc="0" locked="0" layoutInCell="1" allowOverlap="1" wp14:anchorId="246EC7FE" wp14:editId="48FB1B0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7" name="Rectangle 25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A91E44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EC7FE" id="Rectangle 2527" o:spid="_x0000_s1391" style="position:absolute;left:0;text-align:left;margin-left:102pt;margin-top:34pt;width:79pt;height:55pt;z-index:250489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HjhkXu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0A91E44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496000" behindDoc="0" locked="0" layoutInCell="1" allowOverlap="1" wp14:anchorId="64491836" wp14:editId="6332B7B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8" name="Rectangle 25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38472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491836" id="Rectangle 2528" o:spid="_x0000_s1392" style="position:absolute;left:0;text-align:left;margin-left:102pt;margin-top:34pt;width:79pt;height:55pt;z-index:250496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7eVuQEAAEsDAAAOAAAAZHJzL2Uyb0RvYy54bWysU9tu2zAMfR+wfxD0vthx1sw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LaXDU4K8ctTuk3&#10;6sZdPypyyg5GSpXnm/WaQuyw7DE8wDmK6Gbyswabv0iLzEXj40VjNSciMHm9um5rnITAo3V7lX3s&#10;Ur0VB4jpu/KWZIdRQChFWX74GdPp6usVrMtgTs9nL827uZBZrdevUHdeHpEi7mi6R6NHPzEqRhMo&#10;mXDujMaXPQdFyfjDobDNt6+rBhelBMu2aVEUKAGC3r3PcicGj6skElCyD2D6AfEWiQosnFghdt6u&#10;vBLv4wL+7R/Y/g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PvO3l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138472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02144" behindDoc="0" locked="0" layoutInCell="1" allowOverlap="1" wp14:anchorId="2BBDE69B" wp14:editId="2F4491F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29" name="Rectangle 25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25F4D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DE69B" id="Rectangle 2529" o:spid="_x0000_s1393" style="position:absolute;left:0;text-align:left;margin-left:102pt;margin-top:34pt;width:79pt;height:55pt;z-index:250502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8GniC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625F4D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08288" behindDoc="0" locked="0" layoutInCell="1" allowOverlap="1" wp14:anchorId="74A07968" wp14:editId="4B5E925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0" name="Rectangle 25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94074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07968" id="Rectangle 2530" o:spid="_x0000_s1394" style="position:absolute;left:0;text-align:left;margin-left:102pt;margin-top:34pt;width:79pt;height:55pt;z-index:250508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Uk/bv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E94074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14432" behindDoc="0" locked="0" layoutInCell="1" allowOverlap="1" wp14:anchorId="06206AA0" wp14:editId="24A721E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1" name="Rectangle 25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3D6F2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06AA0" id="Rectangle 2531" o:spid="_x0000_s1395" style="position:absolute;left:0;text-align:left;margin-left:102pt;margin-top:34pt;width:79pt;height:55pt;z-index:250514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IKugEAAEsDAAAOAAAAZHJzL2Uyb0RvYy54bWysU9tu2zAMfR+wfxD0vthx1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S0uVktKXHc4pR+&#10;oW7c9aMi5+xgpFR5vlmvKcQOyx7DA1yiiG4mP2uw+Yu0yFw0Pl01VnMiApOb1aatcRICj9btTfax&#10;S/VSHCCmb8pbkh1GAaEUZfnxR0znq89XsC6DOT+fvTTv50Jmtd48Q917eUKKuKPpHo0e/cSoGE2g&#10;ZMK5Mxr/HDgoSsbvDoVtvnxeNb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DO68gq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73D6F2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20576" behindDoc="0" locked="0" layoutInCell="1" allowOverlap="1" wp14:anchorId="3ACBF049" wp14:editId="3CCDECC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2" name="Rectangle 25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2C671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BF049" id="Rectangle 2532" o:spid="_x0000_s1396" style="position:absolute;left:0;text-align:left;margin-left:102pt;margin-top:34pt;width:79pt;height:55pt;z-index:250520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ZbOMT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C2C671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26720" behindDoc="0" locked="0" layoutInCell="1" allowOverlap="1" wp14:anchorId="43022480" wp14:editId="443F2CE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3" name="Rectangle 25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04A52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22480" id="Rectangle 2533" o:spid="_x0000_s1397" style="position:absolute;left:0;text-align:left;margin-left:102pt;margin-top:34pt;width:79pt;height:55pt;z-index:250526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BEal+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D04A52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32864" behindDoc="0" locked="0" layoutInCell="1" allowOverlap="1" wp14:anchorId="46AA4AB2" wp14:editId="0E00720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4" name="Rectangle 25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18D28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A4AB2" id="Rectangle 2534" o:spid="_x0000_s1398" style="position:absolute;left:0;text-align:left;margin-left:102pt;margin-top:34pt;width:79pt;height:55pt;z-index:250532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EVbmhO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D18D28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39008" behindDoc="0" locked="0" layoutInCell="1" allowOverlap="1" wp14:anchorId="4222FE1C" wp14:editId="537B5F4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5" name="Rectangle 25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FABB6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2FE1C" id="Rectangle 2535" o:spid="_x0000_s1399" style="position:absolute;left:0;text-align:left;margin-left:102pt;margin-top:34pt;width:79pt;height:55pt;z-index:250539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CSus6a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1FABB6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45152" behindDoc="0" locked="0" layoutInCell="1" allowOverlap="1" wp14:anchorId="3F02D7DF" wp14:editId="6B205EE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6" name="Rectangle 25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1CDBD2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02D7DF" id="Rectangle 2536" o:spid="_x0000_s1400" style="position:absolute;left:0;text-align:left;margin-left:102pt;margin-top:34pt;width:79pt;height:55pt;z-index:250545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CJsuPS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21CDBD2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51296" behindDoc="0" locked="0" layoutInCell="1" allowOverlap="1" wp14:anchorId="53E4A18C" wp14:editId="0516608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7" name="Rectangle 25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E2EC60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4A18C" id="Rectangle 2537" o:spid="_x0000_s1401" style="position:absolute;left:0;text-align:left;margin-left:102pt;margin-top:34pt;width:79pt;height:55pt;z-index:250551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EOZkU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5E2EC60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57440" behindDoc="0" locked="0" layoutInCell="1" allowOverlap="1" wp14:anchorId="46823818" wp14:editId="0CAEBFC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8" name="Rectangle 25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5184B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23818" id="Rectangle 2538" o:spid="_x0000_s1402" style="position:absolute;left:0;text-align:left;margin-left:102pt;margin-top:34pt;width:79pt;height:55pt;z-index:250557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BYu3r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65184B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63584" behindDoc="0" locked="0" layoutInCell="1" allowOverlap="1" wp14:anchorId="26FFB43F" wp14:editId="3AB299E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39" name="Rectangle 25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DF462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FB43F" id="Rectangle 2539" o:spid="_x0000_s1403" style="position:absolute;left:0;text-align:left;margin-left:102pt;margin-top:34pt;width:79pt;height:55pt;z-index:250563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GR+nhq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BDF462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69728" behindDoc="0" locked="0" layoutInCell="1" allowOverlap="1" wp14:anchorId="70C6CB31" wp14:editId="156E115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0" name="Rectangle 25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A6841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6CB31" id="Rectangle 2540" o:spid="_x0000_s1404" style="position:absolute;left:0;text-align:left;margin-left:102pt;margin-top:34pt;width:79pt;height:55pt;z-index:250569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FJJz7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0A6841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75872" behindDoc="0" locked="0" layoutInCell="1" allowOverlap="1" wp14:anchorId="3A9ADCF1" wp14:editId="621AC9D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1" name="Rectangle 25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33E11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ADCF1" id="Rectangle 2541" o:spid="_x0000_s1405" style="position:absolute;left:0;text-align:left;margin-left:102pt;margin-top:34pt;width:79pt;height:55pt;z-index:250575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dWdaW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E33E11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82016" behindDoc="0" locked="0" layoutInCell="1" allowOverlap="1" wp14:anchorId="38BE111A" wp14:editId="6EA2DDA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2" name="Rectangle 25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4D1F1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E111A" id="Rectangle 2542" o:spid="_x0000_s1406" style="position:absolute;left:0;text-align:left;margin-left:102pt;margin-top:34pt;width:79pt;height:55pt;z-index:250582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8ZCef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F4D1F1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88160" behindDoc="0" locked="0" layoutInCell="1" allowOverlap="1" wp14:anchorId="791EF768" wp14:editId="34064E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3" name="Rectangle 25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B1DCA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1EF768" id="Rectangle 2543" o:spid="_x0000_s1407" style="position:absolute;left:0;text-align:left;margin-left:102pt;margin-top:34pt;width:79pt;height:55pt;z-index:250588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kGW3y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1B1DCA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594304" behindDoc="0" locked="0" layoutInCell="1" allowOverlap="1" wp14:anchorId="7101A96E" wp14:editId="67CDD21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4" name="Rectangle 25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8D5961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1A96E" id="Rectangle 2544" o:spid="_x0000_s1408" style="position:absolute;left:0;text-align:left;margin-left:102pt;margin-top:34pt;width:79pt;height:55pt;z-index:250594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0XiII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08D5961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00448" behindDoc="0" locked="0" layoutInCell="1" allowOverlap="1" wp14:anchorId="5E021413" wp14:editId="10C8F49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5" name="Rectangle 25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F46278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21413" id="Rectangle 2545" o:spid="_x0000_s1409" style="position:absolute;left:0;text-align:left;margin-left:102pt;margin-top:34pt;width:79pt;height:55pt;z-index:250600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sI2hl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5F46278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07616" behindDoc="0" locked="0" layoutInCell="1" allowOverlap="1" wp14:anchorId="085B4C73" wp14:editId="31908F3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6" name="Rectangle 25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B61E22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B4C73" id="Rectangle 2546" o:spid="_x0000_s1410" style="position:absolute;left:0;text-align:left;margin-left:104pt;margin-top:34pt;width:79pt;height:55pt;z-index:250607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EUwHOi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23B61E22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14784" behindDoc="0" locked="0" layoutInCell="1" allowOverlap="1" wp14:anchorId="11D3676F" wp14:editId="7633CC1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7" name="Rectangle 25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2DE09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3676F" id="Rectangle 2547" o:spid="_x0000_s1411" style="position:absolute;left:0;text-align:left;margin-left:104pt;margin-top:34pt;width:79pt;height:55pt;z-index:250614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CTFNV2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752DE09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21952" behindDoc="0" locked="0" layoutInCell="1" allowOverlap="1" wp14:anchorId="3C2A569E" wp14:editId="3F49BC6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8" name="Rectangle 25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67D9AF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2A569E" id="Rectangle 2548" o:spid="_x0000_s1412" style="position:absolute;left:0;text-align:left;margin-left:104pt;margin-top:34pt;width:79pt;height:55pt;z-index:250621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tcTs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167D9AF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29120" behindDoc="0" locked="0" layoutInCell="1" allowOverlap="1" wp14:anchorId="0ACD5619" wp14:editId="026CA3A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49" name="Rectangle 25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A5D5C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D5619" id="Rectangle 2549" o:spid="_x0000_s1413" style="position:absolute;left:0;text-align:left;margin-left:104pt;margin-top:34pt;width:79pt;height:55pt;z-index:250629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AMiOga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1FA5D5C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36288" behindDoc="0" locked="0" layoutInCell="1" allowOverlap="1" wp14:anchorId="1CCFC5DE" wp14:editId="69E69AF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0" name="Rectangle 25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8A8D8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FC5DE" id="Rectangle 2550" o:spid="_x0000_s1414" style="position:absolute;left:0;text-align:left;margin-left:104pt;margin-top:34pt;width:79pt;height:55pt;z-index:250636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Oa3+Z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E8A8D8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43456" behindDoc="0" locked="0" layoutInCell="1" allowOverlap="1" wp14:anchorId="4ED39A85" wp14:editId="26DBC14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1" name="Rectangle 25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03337A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39A85" id="Rectangle 2551" o:spid="_x0000_s1415" style="position:absolute;left:0;text-align:left;margin-left:104pt;margin-top:34pt;width:79pt;height:55pt;z-index:250643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G+eViy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403337A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50624" behindDoc="0" locked="0" layoutInCell="1" allowOverlap="1" wp14:anchorId="579275EB" wp14:editId="28C289E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2" name="Rectangle 25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6A355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9275EB" id="Rectangle 2552" o:spid="_x0000_s1416" style="position:absolute;left:0;text-align:left;margin-left:104pt;margin-top:34pt;width:79pt;height:55pt;z-index:25065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DmXKGu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666A355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57792" behindDoc="0" locked="0" layoutInCell="1" allowOverlap="1" wp14:anchorId="4A30E1A5" wp14:editId="504D4D6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3" name="Rectangle 25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5A9A4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0E1A5" id="Rectangle 2553" o:spid="_x0000_s1417" style="position:absolute;left:0;text-align:left;margin-left:104pt;margin-top:34pt;width:79pt;height:55pt;z-index:250657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GIB3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55A9A4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64960" behindDoc="0" locked="0" layoutInCell="1" allowOverlap="1" wp14:anchorId="409F8026" wp14:editId="420404D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4" name="Rectangle 25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D943D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9F8026" id="Rectangle 2554" o:spid="_x0000_s1418" style="position:absolute;left:0;text-align:left;margin-left:104pt;margin-top:34pt;width:79pt;height:55pt;z-index:250664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Bl/PjW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21D943D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72128" behindDoc="0" locked="0" layoutInCell="1" allowOverlap="1" wp14:anchorId="2F39F662" wp14:editId="5DADDE5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5" name="Rectangle 25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CF520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9F662" id="Rectangle 2555" o:spid="_x0000_s1419" style="position:absolute;left:0;text-align:left;margin-left:104pt;margin-top:34pt;width:79pt;height:55pt;z-index:250672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HiKF4C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33CF520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79296" behindDoc="0" locked="0" layoutInCell="1" allowOverlap="1" wp14:anchorId="7238DB5E" wp14:editId="0A44A4D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6" name="Rectangle 25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13777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8DB5E" id="Rectangle 2556" o:spid="_x0000_s1420" style="position:absolute;left:0;text-align:left;margin-left:104pt;margin-top:34pt;width:79pt;height:55pt;z-index:25067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H5IHNK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6A13777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86464" behindDoc="0" locked="0" layoutInCell="1" allowOverlap="1" wp14:anchorId="06742047" wp14:editId="3006ED4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7" name="Rectangle 25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2633C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42047" id="Rectangle 2557" o:spid="_x0000_s1421" style="position:absolute;left:0;text-align:left;margin-left:104pt;margin-top:34pt;width:79pt;height:55pt;z-index:25068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B+9NWe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0C2633C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693632" behindDoc="0" locked="0" layoutInCell="1" allowOverlap="1" wp14:anchorId="14CA94F1" wp14:editId="3AC09F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8" name="Rectangle 25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B8AC3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A94F1" id="Rectangle 2558" o:spid="_x0000_s1422" style="position:absolute;left:0;text-align:left;margin-left:104pt;margin-top:34pt;width:79pt;height:55pt;z-index:25069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Wa8Ti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FB8AC3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00800" behindDoc="0" locked="0" layoutInCell="1" allowOverlap="1" wp14:anchorId="0AB74CFC" wp14:editId="35110CF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59" name="Rectangle 25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CE7723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74CFC" id="Rectangle 2559" o:spid="_x0000_s1423" style="position:absolute;left:0;text-align:left;margin-left:104pt;margin-top:34pt;width:79pt;height:55pt;z-index:250700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DhaOjy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30CE7723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07968" behindDoc="0" locked="0" layoutInCell="1" allowOverlap="1" wp14:anchorId="6A2AC953" wp14:editId="067A697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0" name="Rectangle 25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104DB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AC953" id="Rectangle 2560" o:spid="_x0000_s1424" style="position:absolute;left:0;text-align:left;margin-left:104pt;margin-top:34pt;width:79pt;height:55pt;z-index:250707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ecOeE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8104DB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15136" behindDoc="0" locked="0" layoutInCell="1" allowOverlap="1" wp14:anchorId="212BEA4C" wp14:editId="2CC81BB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1" name="Rectangle 25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35F80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2BEA4C" id="Rectangle 2561" o:spid="_x0000_s1425" style="position:absolute;left:0;text-align:left;margin-left:104pt;margin-top:34pt;width:79pt;height:55pt;z-index:250715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f4XOM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935F80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22304" behindDoc="0" locked="0" layoutInCell="1" allowOverlap="1" wp14:anchorId="13DBCE24" wp14:editId="727FF75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2" name="Rectangle 25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90099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DBCE24" id="Rectangle 2562" o:spid="_x0000_s1426" style="position:absolute;left:0;text-align:left;margin-left:104pt;margin-top:34pt;width:79pt;height:55pt;z-index:250722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fw/3X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A90099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29472" behindDoc="0" locked="0" layoutInCell="1" allowOverlap="1" wp14:anchorId="323FE021" wp14:editId="578615A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3" name="Rectangle 25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AF1FD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3FE021" id="Rectangle 2563" o:spid="_x0000_s1427" style="position:absolute;left:0;text-align:left;margin-left:104pt;margin-top:34pt;width:79pt;height:55pt;z-index:250729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+NtRi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4AF1FD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36640" behindDoc="0" locked="0" layoutInCell="1" allowOverlap="1" wp14:anchorId="4DF95BF8" wp14:editId="724A0AB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4" name="Rectangle 25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9AB96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95BF8" id="Rectangle 2564" o:spid="_x0000_s1428" style="position:absolute;left:0;text-align:left;margin-left:104pt;margin-top:34pt;width:79pt;height:55pt;z-index:250736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L8r64m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679AB96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43808" behindDoc="0" locked="0" layoutInCell="1" allowOverlap="1" wp14:anchorId="1D88FAB9" wp14:editId="2B075D8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5" name="Rectangle 25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4320D4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8FAB9" id="Rectangle 2565" o:spid="_x0000_s1429" style="position:absolute;left:0;text-align:left;margin-left:104pt;margin-top:34pt;width:79pt;height:55pt;z-index:25074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N7ewjy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544320D4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50976" behindDoc="0" locked="0" layoutInCell="1" allowOverlap="1" wp14:anchorId="549CDBF6" wp14:editId="20AF623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6" name="Rectangle 25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7E59F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CDBF6" id="Rectangle 2566" o:spid="_x0000_s1430" style="position:absolute;left:0;text-align:left;margin-left:104pt;margin-top:34pt;width:79pt;height:55pt;z-index:250750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NgcyW6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327E59F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58144" behindDoc="0" locked="0" layoutInCell="1" allowOverlap="1" wp14:anchorId="03584090" wp14:editId="6BB180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7" name="Rectangle 25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8285C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584090" id="Rectangle 2567" o:spid="_x0000_s1431" style="position:absolute;left:0;text-align:left;margin-left:104pt;margin-top:34pt;width:79pt;height:55pt;z-index:25075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Lnp4Nu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3E8285C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65312" behindDoc="0" locked="0" layoutInCell="1" allowOverlap="1" wp14:anchorId="139F2E79" wp14:editId="5CC6971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8" name="Rectangle 25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DED0B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F2E79" id="Rectangle 2568" o:spid="_x0000_s1432" style="position:absolute;left:0;text-align:left;margin-left:104pt;margin-top:34pt;width:79pt;height:55pt;z-index:25076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//vGN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1DED0B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72480" behindDoc="0" locked="0" layoutInCell="1" allowOverlap="1" wp14:anchorId="49A05ED2" wp14:editId="286280F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69" name="Rectangle 25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8F9F4C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05ED2" id="Rectangle 2569" o:spid="_x0000_s1433" style="position:absolute;left:0;text-align:left;margin-left:104pt;margin-top:34pt;width:79pt;height:55pt;z-index:250772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J4O74C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348F9F4C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79648" behindDoc="0" locked="0" layoutInCell="1" allowOverlap="1" wp14:anchorId="65FA8C66" wp14:editId="57E90AE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0" name="Rectangle 25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210D72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A8C66" id="Rectangle 2570" o:spid="_x0000_s1434" style="position:absolute;left:0;text-align:left;margin-left:102pt;margin-top:34pt;width:79pt;height:55pt;z-index:250779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gOBww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7A210D72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86816" behindDoc="0" locked="0" layoutInCell="1" allowOverlap="1" wp14:anchorId="2253542C" wp14:editId="71D0EE2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1" name="Rectangle 25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AB15E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3542C" id="Rectangle 2571" o:spid="_x0000_s1435" style="position:absolute;left:0;text-align:left;margin-left:102pt;margin-top:34pt;width:79pt;height:55pt;z-index:250786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Ac01h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9AB15E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93984" behindDoc="0" locked="0" layoutInCell="1" allowOverlap="1" wp14:anchorId="774E3E83" wp14:editId="0FC125B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2" name="Rectangle 25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943D5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E3E83" id="Rectangle 2572" o:spid="_x0000_s1436" style="position:absolute;left:0;text-align:left;margin-left:102pt;margin-top:34pt;width:79pt;height:55pt;z-index:25079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8RLw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3943D5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1152" behindDoc="0" locked="0" layoutInCell="1" allowOverlap="1" wp14:anchorId="7FCFEC1C" wp14:editId="66A1F53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3" name="Rectangle 25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7F8B3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FEC1C" id="Rectangle 2573" o:spid="_x0000_s1437" style="position:absolute;left:0;text-align:left;margin-left:102pt;margin-top:34pt;width:79pt;height:55pt;z-index:250801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2MWJ3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C7F8B3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8320" behindDoc="0" locked="0" layoutInCell="1" allowOverlap="1" wp14:anchorId="6E483EED" wp14:editId="64A2FA0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4" name="Rectangle 25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8B94F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83EED" id="Rectangle 2574" o:spid="_x0000_s1438" style="position:absolute;left:0;text-align:left;margin-left:102pt;margin-top:34pt;width:79pt;height:55pt;z-index:250808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HcsXZ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88B94F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5488" behindDoc="0" locked="0" layoutInCell="1" allowOverlap="1" wp14:anchorId="5B5F39DB" wp14:editId="6F3B79C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5" name="Rectangle 25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0A22C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F39DB" id="Rectangle 2575" o:spid="_x0000_s1439" style="position:absolute;left:0;text-align:left;margin-left:102pt;margin-top:34pt;width:79pt;height:55pt;z-index:250815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bZdCm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B0A22C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22656" behindDoc="0" locked="0" layoutInCell="1" allowOverlap="1" wp14:anchorId="57BC6EE2" wp14:editId="72F6C3F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6" name="Rectangle 25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C37B4A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C6EE2" id="Rectangle 2576" o:spid="_x0000_s1440" style="position:absolute;left:0;text-align:left;margin-left:102pt;margin-top:34pt;width:79pt;height:55pt;z-index:250822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Abf3u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47C37B4A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29824" behindDoc="0" locked="0" layoutInCell="1" allowOverlap="1" wp14:anchorId="7FC8E232" wp14:editId="589AA7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7" name="Rectangle 25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E4EC74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8E232" id="Rectangle 2577" o:spid="_x0000_s1441" style="position:absolute;left:0;text-align:left;margin-left:102pt;margin-top:34pt;width:79pt;height:55pt;z-index:250829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HHuVs6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FE4EC74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36992" behindDoc="0" locked="0" layoutInCell="1" allowOverlap="1" wp14:anchorId="402A04FF" wp14:editId="270E7DC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8" name="Rectangle 25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8C5471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A04FF" id="Rectangle 2578" o:spid="_x0000_s1442" style="position:absolute;left:0;text-align:left;margin-left:102pt;margin-top:34pt;width:79pt;height:55pt;z-index:25083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/xwI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78C5471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44160" behindDoc="0" locked="0" layoutInCell="1" allowOverlap="1" wp14:anchorId="71FD3980" wp14:editId="1A93D26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79" name="Rectangle 25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778F3E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D3980" id="Rectangle 2579" o:spid="_x0000_s1443" style="position:absolute;left:0;text-align:left;margin-left:102pt;margin-top:34pt;width:79pt;height:55pt;z-index:25084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YJWZW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7778F3E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51328" behindDoc="0" locked="0" layoutInCell="1" allowOverlap="1" wp14:anchorId="33FB3FF0" wp14:editId="48D0AC7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0" name="Rectangle 25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14CCB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B3FF0" id="Rectangle 2580" o:spid="_x0000_s1444" style="position:absolute;left:0;text-align:left;margin-left:102pt;margin-top:34pt;width:79pt;height:55pt;z-index:250851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imnV/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214CCB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58496" behindDoc="0" locked="0" layoutInCell="1" allowOverlap="1" wp14:anchorId="0874EF48" wp14:editId="090C4A6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1" name="Rectangle 25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CFF33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4EF48" id="Rectangle 2581" o:spid="_x0000_s1445" style="position:absolute;left:0;text-align:left;margin-left:102pt;margin-top:34pt;width:79pt;height:55pt;z-index:250858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65z8S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2CFF33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65664" behindDoc="0" locked="0" layoutInCell="1" allowOverlap="1" wp14:anchorId="378F9342" wp14:editId="1A11212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2" name="Rectangle 25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7BCAE1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F9342" id="Rectangle 2582" o:spid="_x0000_s1446" style="position:absolute;left:0;text-align:left;margin-left:102pt;margin-top:34pt;width:79pt;height:55pt;z-index:25086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4AYaX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07BCAE1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72832" behindDoc="0" locked="0" layoutInCell="1" allowOverlap="1" wp14:anchorId="1E315DF0" wp14:editId="66ED7D5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3" name="Rectangle 25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6F39E9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15DF0" id="Rectangle 2583" o:spid="_x0000_s1447" style="position:absolute;left:0;text-align:left;margin-left:102pt;margin-top:34pt;width:79pt;height:55pt;z-index:25087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gfMz6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B6F39E9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0000" behindDoc="0" locked="0" layoutInCell="1" allowOverlap="1" wp14:anchorId="3FEDE1BF" wp14:editId="23FA3B3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4" name="Rectangle 25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3828FB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DE1BF" id="Rectangle 2584" o:spid="_x0000_s1448" style="position:absolute;left:0;text-align:left;margin-left:102pt;margin-top:34pt;width:79pt;height:55pt;z-index:250880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wO4MA7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13828FB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7168" behindDoc="0" locked="0" layoutInCell="1" allowOverlap="1" wp14:anchorId="51BFB814" wp14:editId="4305A91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5" name="Rectangle 25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996C54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FB814" id="Rectangle 2585" o:spid="_x0000_s1449" style="position:absolute;left:0;text-align:left;margin-left:102pt;margin-top:34pt;width:79pt;height:55pt;z-index:250887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KEbJba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5996C54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94336" behindDoc="0" locked="0" layoutInCell="1" allowOverlap="1" wp14:anchorId="4B349851" wp14:editId="3BC447C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6" name="Rectangle 25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F35330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49851" id="Rectangle 2586" o:spid="_x0000_s1450" style="position:absolute;left:0;text-align:left;margin-left:102pt;margin-top:34pt;width:79pt;height:55pt;z-index:250894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KfZLuS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27F35330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1504" behindDoc="0" locked="0" layoutInCell="1" allowOverlap="1" wp14:anchorId="7402436E" wp14:editId="15E1BE4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7" name="Rectangle 25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7FBD8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02436E" id="Rectangle 2587" o:spid="_x0000_s1451" style="position:absolute;left:0;text-align:left;margin-left:102pt;margin-top:34pt;width:79pt;height:55pt;z-index:250901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MYsB1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A7FBD8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8672" behindDoc="0" locked="0" layoutInCell="1" allowOverlap="1" wp14:anchorId="104CC804" wp14:editId="6CA1F35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8" name="Rectangle 25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6A6207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CC804" id="Rectangle 2588" o:spid="_x0000_s1452" style="position:absolute;left:0;text-align:left;margin-left:102pt;margin-top:34pt;width:79pt;height:55pt;z-index:250908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CAPiG/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3B6A6207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15840" behindDoc="0" locked="0" layoutInCell="1" allowOverlap="1" wp14:anchorId="1C01C2DA" wp14:editId="0A9CE21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89" name="Rectangle 25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A87034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1C2DA" id="Rectangle 2589" o:spid="_x0000_s1453" style="position:absolute;left:0;text-align:left;margin-left:102pt;margin-top:34pt;width:79pt;height:55pt;z-index:250915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4csIC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FA87034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23008" behindDoc="0" locked="0" layoutInCell="1" allowOverlap="1" wp14:anchorId="3F9B3FDD" wp14:editId="41EDC62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90" name="Rectangle 25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DC6805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B3FDD" id="Rectangle 2590" o:spid="_x0000_s1454" style="position:absolute;left:0;text-align:left;margin-left:102pt;margin-top:34pt;width:79pt;height:55pt;z-index:250923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7IJNl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6DC6805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0176" behindDoc="0" locked="0" layoutInCell="1" allowOverlap="1" wp14:anchorId="59D75082" wp14:editId="3438679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91" name="Rectangle 25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5CE7DD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75082" id="Rectangle 2591" o:spid="_x0000_s1455" style="position:absolute;left:0;text-align:left;margin-left:102pt;margin-top:34pt;width:79pt;height:55pt;z-index:250930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I13ZCC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95CE7DD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7344" behindDoc="0" locked="0" layoutInCell="1" allowOverlap="1" wp14:anchorId="72EBCA73" wp14:editId="5AC2848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92" name="Rectangle 25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EC1880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BCA73" id="Rectangle 2592" o:spid="_x0000_s1456" style="position:absolute;left:0;text-align:left;margin-left:102pt;margin-top:34pt;width:79pt;height:55pt;z-index:250937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t+Gme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24EC1880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44512" behindDoc="0" locked="0" layoutInCell="1" allowOverlap="1" wp14:anchorId="736223E6" wp14:editId="170822F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593" name="Rectangle 25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5E52B6" w14:textId="77777777" w:rsidR="00FE7038" w:rsidRDefault="00FE7038" w:rsidP="00FE7038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223E6" id="Rectangle 2593" o:spid="_x0000_s1457" style="position:absolute;left:0;text-align:left;margin-left:102pt;margin-top:34pt;width:79pt;height:55pt;z-index:250944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uosz0r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95E52B6" w14:textId="77777777" w:rsidR="00FE7038" w:rsidRDefault="00FE7038" w:rsidP="00FE7038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4C67EA1" w14:textId="2522F929" w:rsidR="002F2CEF" w:rsidRPr="00471488" w:rsidRDefault="002F2CEF" w:rsidP="00303C60">
      <w:pPr>
        <w:outlineLvl w:val="0"/>
        <w:rPr>
          <w:rFonts w:ascii="Source Sans Pro" w:hAnsi="Source Sans Pro"/>
          <w:b/>
          <w:color w:val="000000" w:themeColor="text1"/>
          <w:szCs w:val="44"/>
        </w:rPr>
      </w:pPr>
    </w:p>
    <w:p w14:paraId="1FF14EFE" w14:textId="77777777" w:rsidR="00471488" w:rsidRPr="00471488" w:rsidRDefault="00471488" w:rsidP="00141E75">
      <w:pPr>
        <w:spacing w:line="360" w:lineRule="auto"/>
        <w:outlineLvl w:val="0"/>
        <w:rPr>
          <w:rFonts w:ascii="Source Sans Pro" w:hAnsi="Source Sans Pro"/>
          <w:bCs/>
          <w:color w:val="000000" w:themeColor="text1"/>
          <w:sz w:val="16"/>
          <w:szCs w:val="16"/>
        </w:rPr>
      </w:pPr>
    </w:p>
    <w:p w14:paraId="5DF4B6A9" w14:textId="47ABABF9" w:rsidR="00141E75" w:rsidRPr="00471488" w:rsidRDefault="009B7704" w:rsidP="00141E75">
      <w:pPr>
        <w:spacing w:line="360" w:lineRule="auto"/>
        <w:outlineLvl w:val="0"/>
        <w:rPr>
          <w:rFonts w:ascii="Source Sans Pro" w:hAnsi="Source Sans Pro"/>
          <w:bCs/>
          <w:color w:val="000000" w:themeColor="text1"/>
          <w:sz w:val="28"/>
          <w:szCs w:val="160"/>
        </w:rPr>
      </w:pPr>
      <w:r w:rsidRPr="00471488">
        <w:rPr>
          <w:rFonts w:ascii="Source Sans Pro" w:hAnsi="Source Sans Pro"/>
          <w:bCs/>
          <w:color w:val="000000" w:themeColor="text1"/>
          <w:sz w:val="28"/>
          <w:szCs w:val="160"/>
        </w:rPr>
        <w:t>UPCOMING TASKS</w:t>
      </w:r>
    </w:p>
    <w:tbl>
      <w:tblPr>
        <w:tblW w:w="10488" w:type="dxa"/>
        <w:tblLook w:val="04A0" w:firstRow="1" w:lastRow="0" w:firstColumn="1" w:lastColumn="0" w:noHBand="0" w:noVBand="1"/>
      </w:tblPr>
      <w:tblGrid>
        <w:gridCol w:w="6874"/>
        <w:gridCol w:w="3614"/>
      </w:tblGrid>
      <w:tr w:rsidR="009B7704" w:rsidRPr="00471488" w14:paraId="0B2D3C87" w14:textId="77777777" w:rsidTr="00BC0A1D">
        <w:trPr>
          <w:trHeight w:val="326"/>
        </w:trPr>
        <w:tc>
          <w:tcPr>
            <w:tcW w:w="6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101058E0" w14:textId="2A4EC249" w:rsidR="009B7704" w:rsidRPr="00471488" w:rsidRDefault="009B7704" w:rsidP="009B7704">
            <w:pPr>
              <w:rPr>
                <w:rFonts w:ascii="Source Sans Pro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b/>
                <w:bCs/>
                <w:color w:val="000000"/>
                <w:sz w:val="18"/>
                <w:szCs w:val="18"/>
              </w:rPr>
              <w:t>TASKS</w:t>
            </w:r>
          </w:p>
        </w:tc>
        <w:tc>
          <w:tcPr>
            <w:tcW w:w="36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  <w:hideMark/>
          </w:tcPr>
          <w:p w14:paraId="2DFE3316" w14:textId="12A33DB5" w:rsidR="009B7704" w:rsidRPr="00471488" w:rsidRDefault="009B7704" w:rsidP="009B7704">
            <w:pPr>
              <w:rPr>
                <w:rFonts w:ascii="Source Sans Pro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471488">
              <w:rPr>
                <w:rFonts w:ascii="Source Sans Pro" w:hAnsi="Source Sans Pro" w:cs="Calibri"/>
                <w:b/>
                <w:bCs/>
                <w:color w:val="000000"/>
                <w:sz w:val="18"/>
                <w:szCs w:val="18"/>
              </w:rPr>
              <w:t>TARGET WEEK</w:t>
            </w:r>
          </w:p>
        </w:tc>
      </w:tr>
      <w:tr w:rsidR="009B7704" w:rsidRPr="00471488" w14:paraId="3FF4B6C4" w14:textId="77777777" w:rsidTr="00BC0A1D">
        <w:trPr>
          <w:trHeight w:val="435"/>
        </w:trPr>
        <w:tc>
          <w:tcPr>
            <w:tcW w:w="6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177BD37" w14:textId="04DCDEE5" w:rsidR="009B7704" w:rsidRPr="00471488" w:rsidRDefault="005C4798" w:rsidP="009372B2">
            <w:pPr>
              <w:jc w:val="both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Gather </w:t>
            </w:r>
            <w:r w:rsidR="009B7704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Research Paper</w:t>
            </w: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s</w:t>
            </w:r>
            <w:r w:rsidR="009B7704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</w:t>
            </w:r>
            <w:r w:rsidR="00653446">
              <w:rPr>
                <w:rFonts w:ascii="Source Sans Pro" w:hAnsi="Source Sans Pro" w:cs="Calibri"/>
                <w:color w:val="000000"/>
                <w:sz w:val="20"/>
                <w:szCs w:val="20"/>
              </w:rPr>
              <w:t>o</w:t>
            </w:r>
            <w:r w:rsidR="00612D3E">
              <w:rPr>
                <w:rFonts w:ascii="Source Sans Pro" w:hAnsi="Source Sans Pro" w:cs="Calibri"/>
                <w:color w:val="000000"/>
                <w:sz w:val="20"/>
                <w:szCs w:val="20"/>
              </w:rPr>
              <w:t>n</w:t>
            </w:r>
            <w:r w:rsidR="009B7704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Image Preprocessing</w:t>
            </w:r>
          </w:p>
        </w:tc>
        <w:tc>
          <w:tcPr>
            <w:tcW w:w="36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5AC145E" w14:textId="4098BCAB" w:rsidR="009B7704" w:rsidRPr="00471488" w:rsidRDefault="009B7704" w:rsidP="00BC0A1D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Week 2</w:t>
            </w:r>
          </w:p>
        </w:tc>
      </w:tr>
      <w:tr w:rsidR="009B7704" w:rsidRPr="00471488" w14:paraId="3A9AC712" w14:textId="77777777" w:rsidTr="00BC0A1D">
        <w:trPr>
          <w:trHeight w:val="435"/>
        </w:trPr>
        <w:tc>
          <w:tcPr>
            <w:tcW w:w="6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A1454CC" w14:textId="69D6A09A" w:rsidR="009B7704" w:rsidRPr="00471488" w:rsidRDefault="0027069D" w:rsidP="009372B2">
            <w:pPr>
              <w:jc w:val="both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Complete </w:t>
            </w:r>
            <w:r w:rsidR="009B7704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Project Abstract</w:t>
            </w: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and</w:t>
            </w:r>
            <w:r w:rsidR="00BC0A1D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Presentation</w:t>
            </w:r>
          </w:p>
        </w:tc>
        <w:tc>
          <w:tcPr>
            <w:tcW w:w="36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0049ACB" w14:textId="6F64AD2D" w:rsidR="009B7704" w:rsidRPr="00471488" w:rsidRDefault="00BC0A1D" w:rsidP="00BC0A1D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Week 2 (</w:t>
            </w:r>
            <w:r w:rsidRPr="00471488">
              <w:rPr>
                <w:rFonts w:ascii="Source Sans Pro" w:hAnsi="Source Sans Pro" w:cs="Calibri"/>
                <w:i/>
                <w:iCs/>
                <w:color w:val="000000"/>
                <w:sz w:val="20"/>
                <w:szCs w:val="20"/>
              </w:rPr>
              <w:t>12</w:t>
            </w:r>
            <w:r w:rsidRPr="00471488">
              <w:rPr>
                <w:rFonts w:ascii="Source Sans Pro" w:hAnsi="Source Sans Pro" w:cs="Calibri"/>
                <w:i/>
                <w:iCs/>
                <w:color w:val="000000"/>
                <w:sz w:val="20"/>
                <w:szCs w:val="20"/>
                <w:vertAlign w:val="superscript"/>
              </w:rPr>
              <w:t>th</w:t>
            </w:r>
            <w:r w:rsidRPr="00471488">
              <w:rPr>
                <w:rFonts w:ascii="Source Sans Pro" w:hAnsi="Source Sans Pro" w:cs="Calibri"/>
                <w:i/>
                <w:iCs/>
                <w:color w:val="000000"/>
                <w:sz w:val="20"/>
                <w:szCs w:val="20"/>
              </w:rPr>
              <w:t xml:space="preserve"> September, 2021</w:t>
            </w: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)</w:t>
            </w:r>
          </w:p>
        </w:tc>
      </w:tr>
      <w:tr w:rsidR="009B7704" w:rsidRPr="00471488" w14:paraId="2EC1155C" w14:textId="77777777" w:rsidTr="00BC0A1D">
        <w:trPr>
          <w:trHeight w:val="435"/>
        </w:trPr>
        <w:tc>
          <w:tcPr>
            <w:tcW w:w="6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ED3D38E" w14:textId="0D843ECD" w:rsidR="009B7704" w:rsidRPr="00471488" w:rsidRDefault="00BC0A1D" w:rsidP="009372B2">
            <w:pPr>
              <w:jc w:val="both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Analyze Research Papers</w:t>
            </w:r>
          </w:p>
        </w:tc>
        <w:tc>
          <w:tcPr>
            <w:tcW w:w="36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E832C9C" w14:textId="60627B54" w:rsidR="009B7704" w:rsidRPr="00471488" w:rsidRDefault="00BC0A1D" w:rsidP="00BC0A1D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Week 3</w:t>
            </w:r>
          </w:p>
        </w:tc>
      </w:tr>
      <w:tr w:rsidR="009B7704" w:rsidRPr="00471488" w14:paraId="47A6EFC9" w14:textId="77777777" w:rsidTr="00BC0A1D">
        <w:trPr>
          <w:trHeight w:val="435"/>
        </w:trPr>
        <w:tc>
          <w:tcPr>
            <w:tcW w:w="6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05D393F" w14:textId="7CAE91E9" w:rsidR="009B7704" w:rsidRPr="00471488" w:rsidRDefault="00BC0A1D" w:rsidP="009372B2">
            <w:pPr>
              <w:jc w:val="both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Finalize Base Paper</w:t>
            </w:r>
            <w:r w:rsidR="00FF0146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and get approval</w:t>
            </w:r>
          </w:p>
        </w:tc>
        <w:tc>
          <w:tcPr>
            <w:tcW w:w="36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502CE8E" w14:textId="1D18046D" w:rsidR="009B7704" w:rsidRPr="00471488" w:rsidRDefault="00BC0A1D" w:rsidP="00BC0A1D">
            <w:pPr>
              <w:rPr>
                <w:rFonts w:ascii="Source Sans Pro" w:hAnsi="Source Sans Pro" w:cs="Calibri"/>
                <w:i/>
                <w:iCs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i/>
                <w:iCs/>
                <w:color w:val="000000"/>
                <w:sz w:val="20"/>
                <w:szCs w:val="20"/>
              </w:rPr>
              <w:t>Yet to decide</w:t>
            </w:r>
          </w:p>
        </w:tc>
      </w:tr>
    </w:tbl>
    <w:p w14:paraId="182EA6F3" w14:textId="2112ED58" w:rsidR="00141E75" w:rsidRPr="00471488" w:rsidRDefault="00141E75" w:rsidP="00141E75">
      <w:pPr>
        <w:outlineLvl w:val="0"/>
        <w:rPr>
          <w:rFonts w:ascii="Source Sans Pro" w:hAnsi="Source Sans Pro"/>
          <w:b/>
          <w:color w:val="000000" w:themeColor="text1"/>
          <w:sz w:val="15"/>
          <w:szCs w:val="44"/>
        </w:rPr>
      </w:pPr>
    </w:p>
    <w:p w14:paraId="2C1EE9FD" w14:textId="69CB95D9" w:rsidR="0027069D" w:rsidRDefault="0027069D" w:rsidP="00141E75">
      <w:pPr>
        <w:outlineLvl w:val="0"/>
        <w:rPr>
          <w:rFonts w:ascii="Source Sans Pro" w:hAnsi="Source Sans Pro"/>
          <w:b/>
          <w:color w:val="000000" w:themeColor="text1"/>
          <w:sz w:val="15"/>
          <w:szCs w:val="44"/>
        </w:rPr>
      </w:pPr>
    </w:p>
    <w:p w14:paraId="42408810" w14:textId="40B0ACAC" w:rsidR="002743CE" w:rsidRDefault="002743CE" w:rsidP="00141E75">
      <w:pPr>
        <w:outlineLvl w:val="0"/>
        <w:rPr>
          <w:rFonts w:ascii="Source Sans Pro" w:hAnsi="Source Sans Pro"/>
          <w:b/>
          <w:color w:val="000000" w:themeColor="text1"/>
          <w:sz w:val="15"/>
          <w:szCs w:val="44"/>
        </w:rPr>
      </w:pPr>
    </w:p>
    <w:p w14:paraId="621418C3" w14:textId="5D2F9338" w:rsidR="0027069D" w:rsidRPr="00471488" w:rsidRDefault="0027069D" w:rsidP="002743CE">
      <w:pPr>
        <w:spacing w:before="240" w:line="360" w:lineRule="auto"/>
        <w:outlineLvl w:val="0"/>
        <w:rPr>
          <w:rFonts w:ascii="Source Sans Pro" w:hAnsi="Source Sans Pro"/>
          <w:bCs/>
          <w:color w:val="000000" w:themeColor="text1"/>
          <w:sz w:val="28"/>
          <w:szCs w:val="160"/>
        </w:rPr>
      </w:pPr>
      <w:r w:rsidRPr="00471488">
        <w:rPr>
          <w:rFonts w:ascii="Source Sans Pro" w:hAnsi="Source Sans Pro"/>
          <w:bCs/>
          <w:color w:val="000000" w:themeColor="text1"/>
          <w:sz w:val="28"/>
          <w:szCs w:val="160"/>
        </w:rPr>
        <w:lastRenderedPageBreak/>
        <w:t>ADDITIONAL INFORMATION</w:t>
      </w:r>
    </w:p>
    <w:tbl>
      <w:tblPr>
        <w:tblW w:w="10479" w:type="dxa"/>
        <w:tblInd w:w="-5" w:type="dxa"/>
        <w:tblLook w:val="04A0" w:firstRow="1" w:lastRow="0" w:firstColumn="1" w:lastColumn="0" w:noHBand="0" w:noVBand="1"/>
      </w:tblPr>
      <w:tblGrid>
        <w:gridCol w:w="10479"/>
      </w:tblGrid>
      <w:tr w:rsidR="00E97431" w:rsidRPr="00471488" w14:paraId="4A58CF64" w14:textId="77777777" w:rsidTr="00BC0A1D">
        <w:trPr>
          <w:trHeight w:val="583"/>
        </w:trPr>
        <w:tc>
          <w:tcPr>
            <w:tcW w:w="10479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A0174D" w14:textId="239007A4" w:rsidR="00E97431" w:rsidRPr="00471488" w:rsidRDefault="00E97431" w:rsidP="00441343">
            <w:pPr>
              <w:pStyle w:val="ListParagraph"/>
              <w:numPr>
                <w:ilvl w:val="0"/>
                <w:numId w:val="21"/>
              </w:numPr>
              <w:spacing w:before="120"/>
              <w:ind w:left="357" w:hanging="357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51040" behindDoc="0" locked="0" layoutInCell="1" allowOverlap="1" wp14:anchorId="534EEF82" wp14:editId="16471E4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2" name="Rectangle 28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17AD6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EEF82" id="Rectangle 2882" o:spid="_x0000_s1458" style="position:absolute;left:0;text-align:left;margin-left:104pt;margin-top:34pt;width:79pt;height:55pt;z-index:251351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" filled="f" stroked="f">
                      <v:textbox inset="2.16pt,1.44pt,0,1.44pt">
                        <w:txbxContent>
                          <w:p w14:paraId="2917AD6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64352" behindDoc="0" locked="0" layoutInCell="1" allowOverlap="1" wp14:anchorId="416056CA" wp14:editId="27EE5F8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3" name="Rectangle 28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60329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056CA" id="Rectangle 2883" o:spid="_x0000_s1459" style="position:absolute;left:0;text-align:left;margin-left:104pt;margin-top:34pt;width:79pt;height:55pt;z-index:251364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d5ENu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C60329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77664" behindDoc="0" locked="0" layoutInCell="1" allowOverlap="1" wp14:anchorId="7ED4415E" wp14:editId="2FDCA63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4" name="Rectangle 28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6C1E8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4415E" id="Rectangle 2884" o:spid="_x0000_s1460" style="position:absolute;left:0;text-align:left;margin-left:104pt;margin-top:34pt;width:79pt;height:55pt;z-index:25137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4InzT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496C1E8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0976" behindDoc="0" locked="0" layoutInCell="1" allowOverlap="1" wp14:anchorId="3EE24C00" wp14:editId="0A8A6DA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5" name="Rectangle 28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F2E747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E24C00" id="Rectangle 2885" o:spid="_x0000_s1461" style="position:absolute;left:0;text-align:left;margin-left:104pt;margin-top:34pt;width:79pt;height:55pt;z-index:251390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mddVZ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5F2E747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4288" behindDoc="0" locked="0" layoutInCell="1" allowOverlap="1" wp14:anchorId="7B9E38DF" wp14:editId="7FF8B79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6" name="Rectangle 28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4CD735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E38DF" id="Rectangle 2886" o:spid="_x0000_s1462" style="position:absolute;left:0;text-align:left;margin-left:104pt;margin-top:34pt;width:79pt;height:55pt;z-index:25140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7zl5i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794CD735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17600" behindDoc="0" locked="0" layoutInCell="1" allowOverlap="1" wp14:anchorId="03A85AB4" wp14:editId="6CAC511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7" name="Rectangle 28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056570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A85AB4" id="Rectangle 2887" o:spid="_x0000_s1463" style="position:absolute;left:0;text-align:left;margin-left:104pt;margin-top:34pt;width:79pt;height:55pt;z-index:25141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jt31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0056570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30912" behindDoc="0" locked="0" layoutInCell="1" allowOverlap="1" wp14:anchorId="29AF541E" wp14:editId="463AD37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8" name="Rectangle 28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EC0623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F541E" id="Rectangle 2888" o:spid="_x0000_s1464" style="position:absolute;left:0;text-align:left;margin-left:104pt;margin-top:34pt;width:79pt;height:55pt;z-index:251430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wRVDD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6EC0623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44224" behindDoc="0" locked="0" layoutInCell="1" allowOverlap="1" wp14:anchorId="59CEA05E" wp14:editId="66EB1BD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89" name="Rectangle 28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573A8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EA05E" id="Rectangle 2889" o:spid="_x0000_s1465" style="position:absolute;left:0;text-align:left;margin-left:104pt;margin-top:34pt;width:79pt;height:55pt;z-index:251444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RsHl2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8573A8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7536" behindDoc="0" locked="0" layoutInCell="1" allowOverlap="1" wp14:anchorId="64975A26" wp14:editId="1D6A3E3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0" name="Rectangle 28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70DE29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975A26" id="Rectangle 2890" o:spid="_x0000_s1466" style="position:absolute;left:0;text-align:left;margin-left:104pt;margin-top:34pt;width:79pt;height:55pt;z-index:251457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zDhp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770DE29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70848" behindDoc="0" locked="0" layoutInCell="1" allowOverlap="1" wp14:anchorId="0FE2B395" wp14:editId="0710138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1" name="Rectangle 28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137D5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E2B395" id="Rectangle 2891" o:spid="_x0000_s1467" style="position:absolute;left:0;text-align:left;margin-left:104pt;margin-top:34pt;width:79pt;height:55pt;z-index:251470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CxcgR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2137D5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84160" behindDoc="0" locked="0" layoutInCell="1" allowOverlap="1" wp14:anchorId="0ECAD973" wp14:editId="1704C05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2" name="Rectangle 28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F2DD9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CAD973" id="Rectangle 2892" o:spid="_x0000_s1468" style="position:absolute;left:0;text-align:left;margin-left:104pt;margin-top:34pt;width:79pt;height:55pt;z-index:25148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g3MMV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23F2DD9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97472" behindDoc="0" locked="0" layoutInCell="1" allowOverlap="1" wp14:anchorId="2C544A03" wp14:editId="38A81E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3" name="Rectangle 28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2EA7C0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544A03" id="Rectangle 2893" o:spid="_x0000_s1469" style="position:absolute;left:0;text-align:left;margin-left:104pt;margin-top:34pt;width:79pt;height:55pt;z-index:25149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gSnqo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F2EA7C0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0784" behindDoc="0" locked="0" layoutInCell="1" allowOverlap="1" wp14:anchorId="24AA8E54" wp14:editId="3E22EF9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4" name="Rectangle 28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CBB6ED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A8E54" id="Rectangle 2894" o:spid="_x0000_s1470" style="position:absolute;left:0;text-align:left;margin-left:104pt;margin-top:34pt;width:79pt;height:55pt;z-index:251510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JO/VH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9CBB6ED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4096" behindDoc="0" locked="0" layoutInCell="1" allowOverlap="1" wp14:anchorId="5D4DCA0B" wp14:editId="0C4CFA9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5" name="Rectangle 28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1C529D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DCA0B" id="Rectangle 2895" o:spid="_x0000_s1471" style="position:absolute;left:0;text-align:left;margin-left:104pt;margin-top:34pt;width:79pt;height:55pt;z-index:251524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RRr8q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D1C529D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 wp14:anchorId="003535BE" wp14:editId="145B5BD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6" name="Rectangle 28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B661A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535BE" id="Rectangle 2896" o:spid="_x0000_s1472" style="position:absolute;left:0;text-align:left;margin-left:104pt;margin-top:34pt;width:79pt;height:55pt;z-index:251537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wP3r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FB661A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0720" behindDoc="0" locked="0" layoutInCell="1" allowOverlap="1" wp14:anchorId="0FDE37B3" wp14:editId="5B0B768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7" name="Rectangle 28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0F3753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E37B3" id="Rectangle 2897" o:spid="_x0000_s1473" style="position:absolute;left:0;text-align:left;margin-left:104pt;margin-top:34pt;width:79pt;height:55pt;z-index:251550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xvbeG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110F3753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61CF9E73" wp14:editId="74FE79A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8" name="Rectangle 28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7B5BD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F9E73" id="Rectangle 2898" o:spid="_x0000_s1474" style="position:absolute;left:0;text-align:left;margin-left:104pt;margin-top:34pt;width:79pt;height:55pt;z-index:251564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siPkN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5A7B5BD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618E716E" wp14:editId="30A280C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899" name="Rectangle 28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093927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8E716E" id="Rectangle 2899" o:spid="_x0000_s1475" style="position:absolute;left:0;text-align:left;margin-left:104pt;margin-top:34pt;width:79pt;height:55pt;z-index:251577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zX3Qu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A093927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6532F06A" wp14:editId="6E3DED1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0" name="Rectangle 29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E1C89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2F06A" id="Rectangle 2900" o:spid="_x0000_s1476" style="position:absolute;left:0;text-align:left;margin-left:104pt;margin-top:34pt;width:79pt;height:55pt;z-index:25159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F93W7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0BE1C89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58BDA2B6" wp14:editId="7E17F6A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1" name="Rectangle 29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E14DC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DA2B6" id="Rectangle 2901" o:spid="_x0000_s1477" style="position:absolute;left:0;text-align:left;margin-left:104pt;margin-top:34pt;width:79pt;height:55pt;z-index:25160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kAlwO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54E14DC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785E835D" wp14:editId="5CE27C3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2" name="Rectangle 29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B4AD47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E835D" id="Rectangle 2902" o:spid="_x0000_s1478" style="position:absolute;left:0;text-align:left;margin-left:104pt;margin-top:34pt;width:79pt;height:55pt;z-index:25161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GG1cK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5B4AD47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77C37C47" wp14:editId="2183A22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3" name="Rectangle 29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D6C44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37C47" id="Rectangle 2903" o:spid="_x0000_s1479" style="position:absolute;left:0;text-align:left;margin-left:104pt;margin-top:34pt;width:79pt;height:55pt;z-index:25163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p+5+v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CD6C44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1EFD362" wp14:editId="788D390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4" name="Rectangle 29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E494F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FD362" id="Rectangle 2904" o:spid="_x0000_s1480" style="position:absolute;left:0;text-align:left;margin-left:104pt;margin-top:34pt;width:79pt;height:55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AihBA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6E494F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CD2C1D9" wp14:editId="1C63941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5" name="Rectangle 29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469C2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2C1D9" id="Rectangle 2905" o:spid="_x0000_s1481" style="position:absolute;left:0;text-align:left;margin-left:104pt;margin-top:34pt;width:79pt;height:55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Y91ot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7469C2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355CFF" wp14:editId="213D7B4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6" name="Rectangle 29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D491C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55CFF" id="Rectangle 2906" o:spid="_x0000_s1482" style="position:absolute;left:0;text-align:left;margin-left:102pt;margin-top:34pt;width:79pt;height:55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gNKz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5D491C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EAF2810" wp14:editId="30A0BC6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7" name="Rectangle 29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A6E8DA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F2810" id="Rectangle 2907" o:spid="_x0000_s1483" style="position:absolute;left:0;text-align:left;margin-left:102pt;margin-top:34pt;width:79pt;height:55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Ln4Aom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CA6E8DA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168F6BE" wp14:editId="52CE8E6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8" name="Rectangle 29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E90C9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68F6BE" id="Rectangle 2908" o:spid="_x0000_s1484" style="position:absolute;left:0;text-align:left;margin-left:102pt;margin-top:34pt;width:79pt;height:55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04Yln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BE90C9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9399B72" wp14:editId="120D4DB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09" name="Rectangle 29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0D4731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99B72" id="Rectangle 2909" o:spid="_x0000_s1485" style="position:absolute;left:0;text-align:left;margin-left:102pt;margin-top:34pt;width:79pt;height:55pt;z-index:25171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snMMK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F0D4731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6A3AA5" wp14:editId="3D58A06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0" name="Rectangle 29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59DF9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A3AA5" id="Rectangle 2910" o:spid="_x0000_s1486" style="position:absolute;left:0;text-align:left;margin-left:102pt;margin-top:34pt;width:79pt;height:55pt;z-index:251723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etWlX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759DF9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C0DC4A5" wp14:editId="073D96C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1" name="Rectangle 29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D7844D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DC4A5" id="Rectangle 2911" o:spid="_x0000_s1487" style="position:absolute;left:0;text-align:left;margin-left:102pt;margin-top:34pt;width:79pt;height:55pt;z-index:251737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bIIzo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11D7844D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0CE29E8" wp14:editId="602A8C6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2" name="Rectangle 29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9F4638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E29E8" id="Rectangle 2912" o:spid="_x0000_s1488" style="position:absolute;left:0;text-align:left;margin-left:102pt;margin-top:34pt;width:79pt;height:55pt;z-index:251750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+TmH7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59F4638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B597DE5" wp14:editId="133FADA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3" name="Rectangle 29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5F886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97DE5" id="Rectangle 2913" o:spid="_x0000_s1489" style="position:absolute;left:0;text-align:left;margin-left:102pt;margin-top:34pt;width:79pt;height:55pt;z-index:251763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5ZugEAAEsDAAAOAAAAZHJzL2Uyb0RvYy54bWysU9tu2zAMfR+wfxD0vthxu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S02SxXlDhucUq/&#10;UDfu+lGRc3YwUqo836zXFGKHZY/hAS5RRDeTnzXY/EVaZC4an64aqzkRgcnNatPWOAmBR+v2c/ax&#10;S/VSHCCmb8pbkh1GAaEUZfnxR0znq89XsC6DOT+fvTTv50LmZr16hrr38oQUcUfTPRo9+olRMZpA&#10;yYRzZzT+OXBQlIzfHQrbfLlZNb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JjMrlm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25F886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CF5DC5A" wp14:editId="4F1325C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4" name="Rectangle 29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0967F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F5DC5A" id="Rectangle 2914" o:spid="_x0000_s1490" style="position:absolute;left:0;text-align:left;margin-left:102pt;margin-top:34pt;width:79pt;height:55pt;z-index:251777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HkugEAAEsDAAAOAAAAZHJzL2Uyb0RvYy54bWysU9tu2zAMfR+wfxD0vthxs8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S02SxXlDhucUq/&#10;UDfu+lGRc3YwUqo836zXFGKHZY/hAS5RRDeTnzXY/EVaZC4an64aqzkRgcnNzaatcRICj9bt5+xj&#10;l+qlOEBM35S3JDuMAkIpyvLjj5jOV5+vYF0Gc34+e2nez4XMar16hrr38oQUcUfTPRo9+olRMZpA&#10;yYRzZzT+OXBQlIzfHQrbfFndNL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D0KkeS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80967F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C9C851B" wp14:editId="0BAB196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5" name="Rectangle 29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BB40D5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9C851B" id="Rectangle 2915" o:spid="_x0000_s1491" style="position:absolute;left:0;text-align:left;margin-left:102pt;margin-top:34pt;width:79pt;height:55pt;z-index:251790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Fz/uF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7BB40D5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DFB426A" wp14:editId="6B2FB1D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6" name="Rectangle 29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311291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B426A" id="Rectangle 2916" o:spid="_x0000_s1492" style="position:absolute;left:0;text-align:left;margin-left:102pt;margin-top:34pt;width:79pt;height:55pt;z-index:251803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vuazV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7311291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FC6CDC4" wp14:editId="28D09C7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7" name="Rectangle 29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90AA1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6CDC4" id="Rectangle 2917" o:spid="_x0000_s1493" style="position:absolute;left:0;text-align:left;margin-left:102pt;margin-top:34pt;width:79pt;height:55pt;z-index:251816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8TmuC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590AA1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60F46E9" wp14:editId="732055F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8" name="Rectangle 29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D593C0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F46E9" id="Rectangle 2918" o:spid="_x0000_s1494" style="position:absolute;left:0;text-align:left;margin-left:102pt;margin-top:34pt;width:79pt;height:55pt;z-index:251830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W299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CD593C0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A90136B" wp14:editId="4445CC6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19" name="Rectangle 29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37F9E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0136B" id="Rectangle 2919" o:spid="_x0000_s1495" style="position:absolute;left:0;text-align:left;margin-left:102pt;margin-top:34pt;width:79pt;height:55pt;z-index:251843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SYlE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B37F9E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4BF9822" wp14:editId="053C2ED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0" name="Rectangle 29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3E876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F9822" id="Rectangle 2920" o:spid="_x0000_s1496" style="position:absolute;left:0;text-align:left;margin-left:102pt;margin-top:34pt;width:79pt;height:55pt;z-index:251856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as49Q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113E876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0DDA374" wp14:editId="01D47F9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1" name="Rectangle 29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546B25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DA374" id="Rectangle 2921" o:spid="_x0000_s1497" style="position:absolute;left:0;text-align:left;margin-left:102pt;margin-top:34pt;width:79pt;height:55pt;z-index:251870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ALOxT1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07546B25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02EC334" wp14:editId="2D03807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2" name="Rectangle 29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5CFCC8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EC334" id="Rectangle 2922" o:spid="_x0000_s1498" style="position:absolute;left:0;text-align:left;margin-left:102pt;margin-top:34pt;width:79pt;height:55pt;z-index:251883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6SIf8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E5CFCC8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A63B575" wp14:editId="5E35491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3" name="Rectangle 29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9B685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3B575" id="Rectangle 2923" o:spid="_x0000_s1499" style="position:absolute;left:0;text-align:left;margin-left:102pt;margin-top:34pt;width:79pt;height:55pt;z-index:251896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iNc2R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F9B685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3D427789" wp14:editId="39F09DB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4" name="Rectangle 29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358A5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27789" id="Rectangle 2924" o:spid="_x0000_s1500" style="position:absolute;left:0;text-align:left;margin-left:102pt;margin-top:34pt;width:79pt;height:55pt;z-index:251910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REJ+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E358A5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EDFFC67" wp14:editId="51E2E3B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5" name="Rectangle 29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A41610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FFC67" id="Rectangle 2925" o:spid="_x0000_s1501" style="position:absolute;left:0;text-align:left;margin-left:102pt;margin-top:34pt;width:79pt;height:55pt;z-index:251923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EzkIE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FA41610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0846DDB1" wp14:editId="21B38C9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6" name="Rectangle 29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A92CF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6DDB1" id="Rectangle 2926" o:spid="_x0000_s1502" style="position:absolute;left:0;text-align:left;margin-left:102pt;margin-top:34pt;width:79pt;height:55pt;z-index:251936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rv0rS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DA92CF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00256D07" wp14:editId="36D455C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7" name="Rectangle 29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63CA2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56D07" id="Rectangle 2927" o:spid="_x0000_s1503" style="position:absolute;left:0;text-align:left;margin-left:102pt;margin-top:34pt;width:79pt;height:55pt;z-index:251950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zwgC/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363CA2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AEC4C0E" wp14:editId="262E67E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8" name="Rectangle 29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F5597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C4C0E" id="Rectangle 2928" o:spid="_x0000_s1504" style="position:absolute;left:0;text-align:left;margin-left:102pt;margin-top:34pt;width:79pt;height:55pt;z-index:25196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pXYl6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64F5597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D544F26" wp14:editId="066D3CE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29" name="Rectangle 29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2505B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44F26" id="Rectangle 2929" o:spid="_x0000_s1505" style="position:absolute;left:0;text-align:left;margin-left:102pt;margin-top:34pt;width:79pt;height:55pt;z-index:25197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MSDDF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52505B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1343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Dedicated approximately 7 hours this week towards research on topic</w:t>
            </w:r>
          </w:p>
          <w:p w14:paraId="6781E4C9" w14:textId="4E8D62C5" w:rsidR="00441343" w:rsidRPr="00471488" w:rsidRDefault="0027069D" w:rsidP="00441343">
            <w:pPr>
              <w:pStyle w:val="ListParagraph"/>
              <w:numPr>
                <w:ilvl w:val="0"/>
                <w:numId w:val="21"/>
              </w:numPr>
              <w:spacing w:before="120"/>
              <w:ind w:left="357" w:hanging="357"/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>Began a</w:t>
            </w:r>
            <w:r w:rsidR="00441343" w:rsidRPr="00471488">
              <w:rPr>
                <w:rFonts w:ascii="Source Sans Pro" w:hAnsi="Source Sans Pro" w:cs="Calibri"/>
                <w:color w:val="000000"/>
                <w:sz w:val="20"/>
                <w:szCs w:val="20"/>
              </w:rPr>
              <w:t xml:space="preserve"> detailed study on Image Pre-processing</w:t>
            </w:r>
          </w:p>
          <w:p w14:paraId="62AAB7C4" w14:textId="77777777" w:rsidR="00E97431" w:rsidRPr="00471488" w:rsidRDefault="00E97431" w:rsidP="009372B2">
            <w:pPr>
              <w:rPr>
                <w:rFonts w:ascii="Source Sans Pro" w:hAnsi="Source Sans Pro" w:cs="Calibri"/>
                <w:color w:val="000000"/>
                <w:sz w:val="20"/>
                <w:szCs w:val="20"/>
              </w:rPr>
            </w:pP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27C6F497" wp14:editId="16A209F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0" name="Rectangle 29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DB9411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6F497" id="Rectangle 2930" o:spid="_x0000_s1506" style="position:absolute;margin-left:104pt;margin-top:34pt;width:79pt;height:55pt;z-index:251981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cDcxN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6DB9411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61642828" wp14:editId="5A657CE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1" name="Rectangle 29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729428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42828" id="Rectangle 2931" o:spid="_x0000_s1507" style="position:absolute;margin-left:104pt;margin-top:34pt;width:79pt;height:55pt;z-index:25198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ARwhiB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729428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2761CEA" wp14:editId="083FF2C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2" name="Rectangle 29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EEFA7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761CEA" id="Rectangle 2932" o:spid="_x0000_s1508" style="position:absolute;margin-left:104pt;margin-top:34pt;width:79pt;height:55pt;z-index:251992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Dz2xOF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3AEEFA7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852B2B7" wp14:editId="379ED3D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3" name="Rectangle 29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64E133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2B2B7" id="Rectangle 2933" o:spid="_x0000_s1509" style="position:absolute;margin-left:104pt;margin-top:34pt;width:79pt;height:55pt;z-index:251997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ki46M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664E133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6331A0A1" wp14:editId="01EC27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4" name="Rectangle 29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F3646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31A0A1" id="Rectangle 2934" o:spid="_x0000_s1510" style="position:absolute;margin-left:104pt;margin-top:34pt;width:79pt;height:55pt;z-index:252002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N+gFj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EF3646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5BB7A34C" wp14:editId="2F00737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5" name="Rectangle 29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EC038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7A34C" id="Rectangle 2935" o:spid="_x0000_s1511" style="position:absolute;margin-left:104pt;margin-top:34pt;width:79pt;height:55pt;z-index:252007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FYdLDi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34EC038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3F5AEA22" wp14:editId="1DD4F9E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6" name="Rectangle 29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79E08A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AEA22" id="Rectangle 2936" o:spid="_x0000_s1512" style="position:absolute;margin-left:104pt;margin-top:34pt;width:79pt;height:55pt;z-index:252012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tAQnP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579E08A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E8343A6" wp14:editId="5CC6E40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7" name="Rectangle 29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C87E21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343A6" id="Rectangle 2937" o:spid="_x0000_s1513" style="position:absolute;margin-left:104pt;margin-top:34pt;width:79pt;height:55pt;z-index:25201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1fEOib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28C87E21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552717F7" wp14:editId="57CF51B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8" name="Rectangle 29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7EA2FD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717F7" id="Rectangle 2938" o:spid="_x0000_s1514" style="position:absolute;margin-left:104pt;margin-top:34pt;width:79pt;height:55pt;z-index:25202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/jymd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E7EA2FD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477FDF42" wp14:editId="0FA4BCC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39" name="Rectangle 29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BCE3A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FDF42" id="Rectangle 2939" o:spid="_x0000_s1515" style="position:absolute;margin-left:104pt;margin-top:34pt;width:79pt;height:55pt;z-index:252027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3noAKL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CBCE3A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3DEAAA95" wp14:editId="6E9EE7E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0" name="Rectangle 29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EC26A7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AAA95" id="Rectangle 2940" o:spid="_x0000_s1516" style="position:absolute;margin-left:104pt;margin-top:34pt;width:79pt;height:55pt;z-index:252033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NuqZZ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43EC26A7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61325CBB" wp14:editId="641C628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1" name="Rectangle 29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7AB8D0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25CBB" id="Rectangle 2941" o:spid="_x0000_s1517" style="position:absolute;margin-left:104pt;margin-top:34pt;width:79pt;height:55pt;z-index:25203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BXH7DT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1E7AB8D0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FFD954A" wp14:editId="2E54F81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2" name="Rectangle 29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CBA3F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D954A" id="Rectangle 2942" o:spid="_x0000_s1518" style="position:absolute;margin-left:104pt;margin-top:34pt;width:79pt;height:55pt;z-index:252043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tQa71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0CBA3F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CBEA41D" wp14:editId="08AA958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3" name="Rectangle 29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C05E0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EA41D" id="Rectangle 2943" o:spid="_x0000_s1519" style="position:absolute;margin-left:104pt;margin-top:34pt;width:79pt;height:55pt;z-index:25204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1POSY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8C05E0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1336F6DF" wp14:editId="3EA97D8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4" name="Rectangle 29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AE4C1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6F6DF" id="Rectangle 2944" o:spid="_x0000_s1520" style="position:absolute;margin-left:104pt;margin-top:34pt;width:79pt;height:55pt;z-index:252053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cTWt3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63AE4C1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0741D746" wp14:editId="03EC5E7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5" name="Rectangle 29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E6073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1D746" id="Rectangle 2945" o:spid="_x0000_s1521" style="position:absolute;margin-left:104pt;margin-top:34pt;width:79pt;height:55pt;z-index:252058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BDAhGq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66E6073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1DF1B4E2" wp14:editId="5CB502E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6" name="Rectangle 29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C4D8E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1B4E2" id="Rectangle 2946" o:spid="_x0000_s1522" style="position:absolute;margin-left:104pt;margin-top:34pt;width:79pt;height:55pt;z-index:25206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8tmPb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6C4D8E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273DA96B" wp14:editId="0399429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7" name="Rectangle 29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0780C9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DA96B" id="Rectangle 2947" o:spid="_x0000_s1523" style="position:absolute;margin-left:104pt;margin-top:34pt;width:79pt;height:55pt;z-index:252068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JMsptu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3C0780C9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299D6B96" wp14:editId="1735183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8" name="Rectangle 29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E0F9E9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D6B96" id="Rectangle 2948" o:spid="_x0000_s1524" style="position:absolute;margin-left:104pt;margin-top:34pt;width:79pt;height:55pt;z-index:25207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+VKBz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03E0F9E9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6AEE845D" wp14:editId="5B58DF3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49" name="Rectangle 29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5891C6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E845D" id="Rectangle 2949" o:spid="_x0000_s1525" style="position:absolute;margin-left:104pt;margin-top:34pt;width:79pt;height:55pt;z-index:252079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mKeoe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785891C6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7B773AEE" wp14:editId="281CBE6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0" name="Rectangle 29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104657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73AEE" id="Rectangle 2950" o:spid="_x0000_s1526" style="position:absolute;margin-left:104pt;margin-top:34pt;width:79pt;height:55pt;z-index:252084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1QNOw7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5E104657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71C0B49A" wp14:editId="08DD739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1" name="Rectangle 29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C047A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0B49A" id="Rectangle 2951" o:spid="_x0000_s1527" style="position:absolute;margin-left:104pt;margin-top:34pt;width:79pt;height:55pt;z-index:252089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" filled="f" stroked="f">
                      <v:textbox inset="2.16pt,1.44pt,0,1.44pt">
                        <w:txbxContent>
                          <w:p w14:paraId="64C047A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32A7C384" wp14:editId="6904751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2" name="Rectangle 29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66F64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7C384" id="Rectangle 2952" o:spid="_x0000_s1528" style="position:absolute;margin-left:104pt;margin-top:34pt;width:79pt;height:55pt;z-index:252094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" filled="f" stroked="f">
                      <v:textbox inset="2.16pt,1.44pt,0,1.44pt">
                        <w:txbxContent>
                          <w:p w14:paraId="3A66F64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6B0DFBC1" wp14:editId="127FFE9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3" name="Rectangle 29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9003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A72A8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DFBC1" id="Rectangle 2953" o:spid="_x0000_s1529" style="position:absolute;margin-left:104pt;margin-top:34pt;width:79pt;height:55pt;z-index:252099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" filled="f" stroked="f">
                      <v:textbox inset="2.16pt,1.44pt,0,1.44pt">
                        <w:txbxContent>
                          <w:p w14:paraId="6DA72A8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357D5A1" wp14:editId="6BAB605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4" name="Rectangle 29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6CE273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57D5A1" id="Rectangle 2954" o:spid="_x0000_s1530" style="position:absolute;margin-left:102pt;margin-top:34pt;width:79pt;height:55pt;z-index:252104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GGjzFW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6A6CE273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289C0E86" wp14:editId="05E5FC9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5" name="Rectangle 29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05E0D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C0E86" id="Rectangle 2955" o:spid="_x0000_s1531" style="position:absolute;margin-left:102pt;margin-top:34pt;width:79pt;height:55pt;z-index:252109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AFbl4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E05E0D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631781B2" wp14:editId="17D771E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6" name="Rectangle 29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05C249A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781B2" id="Rectangle 2956" o:spid="_x0000_s1532" style="position:absolute;margin-left:102pt;margin-top:34pt;width:79pt;height:55pt;z-index:25211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4k/u5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405C249A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3F3904B4" wp14:editId="0976552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7" name="Rectangle 29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6F8EE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904B4" id="Rectangle 2957" o:spid="_x0000_s1533" style="position:absolute;margin-left:102pt;margin-top:34pt;width:79pt;height:55pt;z-index:252120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IO6x1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46F8EE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BAE1C0E" wp14:editId="0176F8D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8" name="Rectangle 29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69C86B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E1C0E" id="Rectangle 2958" o:spid="_x0000_s1534" style="position:absolute;margin-left:102pt;margin-top:34pt;width:79pt;height:55pt;z-index:252125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6cTgR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669C86B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4C35FD77" wp14:editId="4E49AD8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59" name="Rectangle 29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730D2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5FD77" id="Rectangle 2959" o:spid="_x0000_s1535" style="position:absolute;margin-left:102pt;margin-top:34pt;width:79pt;height:55pt;z-index:25213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IgxyfC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33730D2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B91E2AF" wp14:editId="26B255F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0" name="Rectangle 29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59C0A9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1E2AF" id="Rectangle 2960" o:spid="_x0000_s1536" style="position:absolute;margin-left:102pt;margin-top:34pt;width:79pt;height:55pt;z-index:252135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Nmdg8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159C0A9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22982737" wp14:editId="42253DF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1" name="Rectangle 29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8A45A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82737" id="Rectangle 2961" o:spid="_x0000_s1537" style="position:absolute;margin-left:102pt;margin-top:34pt;width:79pt;height:55pt;z-index:252140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" filled="f" stroked="f">
                      <v:textbox inset="2.16pt,1.44pt,0,1.44pt">
                        <w:txbxContent>
                          <w:p w14:paraId="4F8A45A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29C66C5E" wp14:editId="3C382AD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2" name="Rectangle 29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83C8DD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66C5E" id="Rectangle 2962" o:spid="_x0000_s1538" style="position:absolute;margin-left:102pt;margin-top:34pt;width:79pt;height:55pt;z-index:25214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tYtCQ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83C8DD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1D13C85" wp14:editId="630BAB2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3" name="Rectangle 29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8606CE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13C85" id="Rectangle 2963" o:spid="_x0000_s1539" style="position:absolute;margin-left:102pt;margin-top:34pt;width:79pt;height:55pt;z-index:252150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1ugEAAEsDAAAOAAAAZHJzL2Uyb0RvYy54bWysU9tu2zAMfR+wfxD0vthx1s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S02axXlDhucUq/&#10;UDfu+lGRc3YwUqo836zXFGKHZY/hAS5RRDeTnzXY/EVaZC4an64aqzkRgcnNatPWOAmBR+v2JvvY&#10;pXopDhDTN+UtyQ6jgFCKsvz4I6bz1ecrWJfBnJ/PXpr3cyFzs1w9Q917eUKKuKPpHo0e/cSoGE2g&#10;ZMK5Mxr/HDgoSsbvDoVtvnxeNb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NR+a/W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2C8606CE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51B20C80" wp14:editId="369664B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4" name="Rectangle 29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82A6B3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20C80" id="Rectangle 2964" o:spid="_x0000_s1540" style="position:absolute;margin-left:102pt;margin-top:34pt;width:79pt;height:55pt;z-index:252155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HG4VEi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5982A6B3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42A28EA1" wp14:editId="7146A1A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5" name="Rectangle 29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24FE1A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28EA1" id="Rectangle 2965" o:spid="_x0000_s1541" style="position:absolute;margin-left:102pt;margin-top:34pt;width:79pt;height:55pt;z-index:252161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BNff2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324FE1A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DB3BA50" wp14:editId="32FF6FA5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6" name="Rectangle 29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FB51F5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3BA50" id="Rectangle 2966" o:spid="_x0000_s1542" style="position:absolute;margin-left:102pt;margin-top:34pt;width:79pt;height:55pt;z-index:252166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8lR2+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28FB51F5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0C6AEBF4" wp14:editId="7CEAAF6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7" name="Rectangle 29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21C201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AEBF4" id="Rectangle 2967" o:spid="_x0000_s1543" style="position:absolute;margin-left:102pt;margin-top:34pt;width:79pt;height:55pt;z-index:252171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JOhX0y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7B21C201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5257F25C" wp14:editId="12F99BA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8" name="Rectangle 29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E6F0D2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7F25C" id="Rectangle 2968" o:spid="_x0000_s1544" style="position:absolute;margin-left:102pt;margin-top:34pt;width:79pt;height:55pt;z-index:252176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+d94W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9E6F0D2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0CD4FC2F" wp14:editId="61DB587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69" name="Rectangle 29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D4696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D4FC2F" id="Rectangle 2969" o:spid="_x0000_s1545" style="position:absolute;margin-left:102pt;margin-top:34pt;width:79pt;height:55pt;z-index:252181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JgqUe2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12D4696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36DE7CD7" wp14:editId="10681E3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0" name="Rectangle 29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63EBAA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E7CD7" id="Rectangle 2970" o:spid="_x0000_s1546" style="position:absolute;margin-left:102pt;margin-top:34pt;width:79pt;height:55pt;z-index:252186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UIz4m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F63EBAA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055D1E13" wp14:editId="6057617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1" name="Rectangle 29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A7F10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D1E13" id="Rectangle 2971" o:spid="_x0000_s1547" style="position:absolute;margin-left:102pt;margin-top:34pt;width:79pt;height:55pt;z-index:252191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MXnRL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06A7F10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13422224" wp14:editId="6B247CB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2" name="Rectangle 29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9A3429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2224" id="Rectangle 2972" o:spid="_x0000_s1548" style="position:absolute;margin-left:102pt;margin-top:34pt;width:79pt;height:55pt;z-index:252196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02DaK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09A3429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1D271AB" wp14:editId="315F95A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3" name="Rectangle 29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925A7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271AB" id="Rectangle 2973" o:spid="_x0000_s1549" style="position:absolute;margin-left:102pt;margin-top:34pt;width:79pt;height:55pt;z-index:25220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spXzn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55925A7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AFCC3C4" wp14:editId="0DEF147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4" name="Rectangle 29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7F13AF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CC3C4" id="Rectangle 2974" o:spid="_x0000_s1550" style="position:absolute;margin-left:102pt;margin-top:34pt;width:79pt;height:55pt;z-index:252207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" filled="f" stroked="f">
                      <v:textbox inset="2.16pt,1.44pt,0,1.44pt">
                        <w:txbxContent>
                          <w:p w14:paraId="027F13AF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27F0E00A" wp14:editId="5ECFAC0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5" name="Rectangle 29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E02BE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0E00A" id="Rectangle 2975" o:spid="_x0000_s1551" style="position:absolute;margin-left:102pt;margin-top:34pt;width:79pt;height:55pt;z-index:252212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dqbll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2E02BE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60089FC7" wp14:editId="45E6777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6" name="Rectangle 29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A28AAC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89FC7" id="Rectangle 2976" o:spid="_x0000_s1552" style="position:absolute;margin-left:102pt;margin-top:34pt;width:79pt;height:55pt;z-index:252217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lL/ukL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79A28AAC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1488">
              <w:rPr>
                <w:rFonts w:ascii="Source Sans Pro" w:hAnsi="Source Sans Pro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35814EAB" wp14:editId="3CB3D26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431800</wp:posOffset>
                      </wp:positionV>
                      <wp:extent cx="1003300" cy="698500"/>
                      <wp:effectExtent l="0" t="0" r="0" b="0"/>
                      <wp:wrapNone/>
                      <wp:docPr id="2977" name="Rectangle 29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E4F0E4" w14:textId="77777777" w:rsidR="00E97431" w:rsidRDefault="00E97431" w:rsidP="00E97431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14EAB" id="Rectangle 2977" o:spid="_x0000_s1553" style="position:absolute;margin-left:102pt;margin-top:34pt;width:79pt;height:55pt;z-index:252222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scluQEAAEsDAAAOAAAAZHJzL2Uyb0RvYy54bWysU9tu2zAMfR/QfxD0vthx18Yx4vSl2FCg&#10;W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" filled="f" stroked="f">
                      <v:textbox inset="2.16pt,1.44pt,0,1.44pt">
                        <w:txbxContent>
                          <w:p w14:paraId="30E4F0E4" w14:textId="77777777" w:rsidR="00E97431" w:rsidRDefault="00E97431" w:rsidP="00E97431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C190C77" w14:textId="77777777" w:rsidR="00E97431" w:rsidRPr="00471488" w:rsidRDefault="00E97431" w:rsidP="00E97431">
      <w:pPr>
        <w:outlineLvl w:val="0"/>
        <w:rPr>
          <w:rFonts w:ascii="Source Sans Pro" w:hAnsi="Source Sans Pro"/>
          <w:b/>
          <w:color w:val="000000" w:themeColor="text1"/>
          <w:sz w:val="15"/>
          <w:szCs w:val="44"/>
        </w:rPr>
      </w:pPr>
    </w:p>
    <w:p w14:paraId="78000299" w14:textId="77777777" w:rsidR="00141E75" w:rsidRPr="00471488" w:rsidRDefault="00141E75" w:rsidP="00303C60">
      <w:pPr>
        <w:outlineLvl w:val="0"/>
        <w:rPr>
          <w:rFonts w:ascii="Source Sans Pro" w:hAnsi="Source Sans Pro"/>
          <w:b/>
          <w:color w:val="000000" w:themeColor="text1"/>
          <w:sz w:val="15"/>
          <w:szCs w:val="44"/>
        </w:rPr>
      </w:pPr>
    </w:p>
    <w:tbl>
      <w:tblPr>
        <w:tblW w:w="10482" w:type="dxa"/>
        <w:tblLook w:val="04A0" w:firstRow="1" w:lastRow="0" w:firstColumn="1" w:lastColumn="0" w:noHBand="0" w:noVBand="1"/>
      </w:tblPr>
      <w:tblGrid>
        <w:gridCol w:w="4204"/>
        <w:gridCol w:w="3945"/>
        <w:gridCol w:w="2333"/>
      </w:tblGrid>
      <w:tr w:rsidR="002F2CEF" w:rsidRPr="00471488" w14:paraId="3958EF97" w14:textId="77777777" w:rsidTr="00441343">
        <w:trPr>
          <w:trHeight w:val="371"/>
        </w:trPr>
        <w:tc>
          <w:tcPr>
            <w:tcW w:w="4204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370B1D3" w14:textId="3A66299B" w:rsidR="002F2CEF" w:rsidRPr="00471488" w:rsidRDefault="002F2CEF" w:rsidP="002F2CEF">
            <w:pPr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</w:pPr>
            <w:r w:rsidRPr="00471488"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  <w:t xml:space="preserve">APPROVED </w:t>
            </w:r>
            <w:r w:rsidR="00441343" w:rsidRPr="00471488"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  <w:t>BY</w:t>
            </w:r>
          </w:p>
        </w:tc>
        <w:tc>
          <w:tcPr>
            <w:tcW w:w="3945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562CA71" w14:textId="7C86619C" w:rsidR="002F2CEF" w:rsidRPr="00471488" w:rsidRDefault="00441343" w:rsidP="002F2CEF">
            <w:pPr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</w:pPr>
            <w:r w:rsidRPr="00471488"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  <w:t>SIGNATURE</w:t>
            </w:r>
          </w:p>
        </w:tc>
        <w:tc>
          <w:tcPr>
            <w:tcW w:w="2333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9FCFBE9" w14:textId="77777777" w:rsidR="002F2CEF" w:rsidRPr="00471488" w:rsidRDefault="002F2CEF" w:rsidP="002F2CEF">
            <w:pPr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</w:pPr>
            <w:r w:rsidRPr="00471488">
              <w:rPr>
                <w:rFonts w:ascii="Source Sans Pro" w:hAnsi="Source Sans Pro" w:cs="Arial"/>
                <w:b/>
                <w:bCs/>
                <w:color w:val="000000" w:themeColor="text1"/>
                <w:sz w:val="18"/>
                <w:szCs w:val="10"/>
              </w:rPr>
              <w:t>DATE</w:t>
            </w:r>
          </w:p>
        </w:tc>
      </w:tr>
      <w:tr w:rsidR="003D706E" w:rsidRPr="00471488" w14:paraId="30BE3BBF" w14:textId="77777777" w:rsidTr="00441343">
        <w:trPr>
          <w:trHeight w:val="421"/>
        </w:trPr>
        <w:tc>
          <w:tcPr>
            <w:tcW w:w="4204" w:type="dxa"/>
            <w:tcBorders>
              <w:top w:val="single" w:sz="4" w:space="0" w:color="BFBFBF"/>
              <w:left w:val="single" w:sz="4" w:space="0" w:color="BFBFBF"/>
              <w:bottom w:val="single" w:sz="2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EC3472" w14:textId="14142161" w:rsidR="00FF0146" w:rsidRPr="00471488" w:rsidRDefault="00FF0146" w:rsidP="00FF0146">
            <w:pPr>
              <w:spacing w:before="120"/>
              <w:rPr>
                <w:rFonts w:ascii="Source Sans Pro" w:hAnsi="Source Sans Pro" w:cs="Arial"/>
                <w:color w:val="000000" w:themeColor="text1"/>
                <w:sz w:val="20"/>
                <w:szCs w:val="11"/>
              </w:rPr>
            </w:pPr>
            <w:r w:rsidRPr="00471488">
              <w:rPr>
                <w:rFonts w:ascii="Source Sans Pro" w:hAnsi="Source Sans Pro" w:cs="Arial"/>
                <w:color w:val="000000" w:themeColor="text1"/>
                <w:sz w:val="20"/>
                <w:szCs w:val="11"/>
              </w:rPr>
              <w:t>Dr. Sridevi Tumula, Associate Professor</w:t>
            </w:r>
          </w:p>
        </w:tc>
        <w:tc>
          <w:tcPr>
            <w:tcW w:w="3945" w:type="dxa"/>
            <w:tcBorders>
              <w:top w:val="single" w:sz="4" w:space="0" w:color="BFBFBF"/>
              <w:left w:val="single" w:sz="4" w:space="0" w:color="BFBFBF"/>
              <w:bottom w:val="single" w:sz="2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37A4C2EB" w14:textId="77777777" w:rsidR="003D706E" w:rsidRPr="00471488" w:rsidRDefault="003D706E" w:rsidP="003D706E">
            <w:pPr>
              <w:rPr>
                <w:rFonts w:ascii="Source Sans Pro" w:hAnsi="Source Sans Pro" w:cs="Arial"/>
                <w:color w:val="000000" w:themeColor="text1"/>
                <w:sz w:val="20"/>
                <w:szCs w:val="11"/>
              </w:rPr>
            </w:pPr>
          </w:p>
        </w:tc>
        <w:tc>
          <w:tcPr>
            <w:tcW w:w="2333" w:type="dxa"/>
            <w:tcBorders>
              <w:top w:val="single" w:sz="4" w:space="0" w:color="BFBFBF"/>
              <w:left w:val="nil"/>
              <w:bottom w:val="single" w:sz="2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D6927A" w14:textId="1DA9DDE0" w:rsidR="003D706E" w:rsidRPr="00471488" w:rsidRDefault="003D706E" w:rsidP="003D706E">
            <w:pPr>
              <w:rPr>
                <w:rFonts w:ascii="Source Sans Pro" w:hAnsi="Source Sans Pro" w:cs="Arial"/>
                <w:color w:val="000000" w:themeColor="text1"/>
                <w:sz w:val="20"/>
                <w:szCs w:val="11"/>
              </w:rPr>
            </w:pPr>
            <w:r w:rsidRPr="00471488">
              <w:rPr>
                <w:rFonts w:ascii="Source Sans Pro" w:hAnsi="Source Sans Pro" w:cs="Arial"/>
                <w:color w:val="000000" w:themeColor="text1"/>
                <w:sz w:val="20"/>
                <w:szCs w:val="11"/>
              </w:rPr>
              <w:t> </w:t>
            </w:r>
          </w:p>
        </w:tc>
      </w:tr>
    </w:tbl>
    <w:p w14:paraId="5A8C8752" w14:textId="77777777" w:rsidR="003D220F" w:rsidRPr="00471488" w:rsidRDefault="003D220F" w:rsidP="008B4968">
      <w:pPr>
        <w:rPr>
          <w:rFonts w:ascii="Source Sans Pro" w:hAnsi="Source Sans Pro" w:cs="Arial"/>
          <w:b/>
          <w:noProof/>
          <w:color w:val="000000" w:themeColor="text1"/>
          <w:szCs w:val="36"/>
        </w:rPr>
      </w:pPr>
    </w:p>
    <w:sectPr w:rsidR="003D220F" w:rsidRPr="00471488" w:rsidSect="00282A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432" w:right="720" w:bottom="432" w:left="720" w:header="720" w:footer="51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66BAF" w14:textId="77777777" w:rsidR="009222B5" w:rsidRDefault="009222B5" w:rsidP="00F36FE0">
      <w:r>
        <w:separator/>
      </w:r>
    </w:p>
  </w:endnote>
  <w:endnote w:type="continuationSeparator" w:id="0">
    <w:p w14:paraId="1AD03153" w14:textId="77777777" w:rsidR="009222B5" w:rsidRDefault="009222B5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25E9E2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8A2664" w14:textId="77777777" w:rsidR="00036FF2" w:rsidRDefault="00036FF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01273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A752D8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22006F" w14:textId="77777777" w:rsidR="00036FF2" w:rsidRDefault="00036FF2" w:rsidP="00F36F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0F1F9" w14:textId="77777777" w:rsidR="007B0EE0" w:rsidRDefault="007B0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059A" w14:textId="77777777" w:rsidR="009222B5" w:rsidRDefault="009222B5" w:rsidP="00F36FE0">
      <w:r>
        <w:separator/>
      </w:r>
    </w:p>
  </w:footnote>
  <w:footnote w:type="continuationSeparator" w:id="0">
    <w:p w14:paraId="3F080213" w14:textId="77777777" w:rsidR="009222B5" w:rsidRDefault="009222B5" w:rsidP="00F36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8E64" w14:textId="77777777" w:rsidR="007B0EE0" w:rsidRDefault="007B0E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2C4C" w14:textId="77777777" w:rsidR="007B0EE0" w:rsidRDefault="007B0E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58A3" w14:textId="77777777" w:rsidR="007B0EE0" w:rsidRDefault="007B0E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F111C"/>
    <w:multiLevelType w:val="hybridMultilevel"/>
    <w:tmpl w:val="32EA86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B74297"/>
    <w:multiLevelType w:val="hybridMultilevel"/>
    <w:tmpl w:val="B7326A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92395"/>
    <w:multiLevelType w:val="hybridMultilevel"/>
    <w:tmpl w:val="C50AB5F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9D9ACEC0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1168D"/>
    <w:multiLevelType w:val="hybridMultilevel"/>
    <w:tmpl w:val="1BB09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941A3"/>
    <w:multiLevelType w:val="hybridMultilevel"/>
    <w:tmpl w:val="5E08D1EE"/>
    <w:lvl w:ilvl="0" w:tplc="F8EABF96">
      <w:start w:val="1601"/>
      <w:numFmt w:val="bullet"/>
      <w:lvlText w:val="-"/>
      <w:lvlJc w:val="left"/>
      <w:pPr>
        <w:ind w:left="859" w:hanging="360"/>
      </w:pPr>
      <w:rPr>
        <w:rFonts w:ascii="Century Gothic" w:eastAsia="Times New Roman" w:hAnsi="Century Gothic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0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1"/>
  </w:num>
  <w:num w:numId="13">
    <w:abstractNumId w:val="20"/>
  </w:num>
  <w:num w:numId="14">
    <w:abstractNumId w:val="13"/>
  </w:num>
  <w:num w:numId="15">
    <w:abstractNumId w:val="12"/>
  </w:num>
  <w:num w:numId="16">
    <w:abstractNumId w:val="15"/>
  </w:num>
  <w:num w:numId="17">
    <w:abstractNumId w:val="18"/>
  </w:num>
  <w:num w:numId="18">
    <w:abstractNumId w:val="14"/>
  </w:num>
  <w:num w:numId="19">
    <w:abstractNumId w:val="19"/>
  </w:num>
  <w:num w:numId="20">
    <w:abstractNumId w:val="11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4B"/>
    <w:rsid w:val="00023806"/>
    <w:rsid w:val="000317D2"/>
    <w:rsid w:val="00031AF7"/>
    <w:rsid w:val="00036A9E"/>
    <w:rsid w:val="00036FF2"/>
    <w:rsid w:val="000413A5"/>
    <w:rsid w:val="0008064B"/>
    <w:rsid w:val="00096D26"/>
    <w:rsid w:val="000B3AA5"/>
    <w:rsid w:val="000C02F8"/>
    <w:rsid w:val="000C4DD4"/>
    <w:rsid w:val="000C5A84"/>
    <w:rsid w:val="000D5F7F"/>
    <w:rsid w:val="000E7AF5"/>
    <w:rsid w:val="000F1102"/>
    <w:rsid w:val="000F1D44"/>
    <w:rsid w:val="0011091C"/>
    <w:rsid w:val="00111C4F"/>
    <w:rsid w:val="00121D51"/>
    <w:rsid w:val="00133025"/>
    <w:rsid w:val="001344EA"/>
    <w:rsid w:val="00141E75"/>
    <w:rsid w:val="001472A1"/>
    <w:rsid w:val="00150B91"/>
    <w:rsid w:val="001962A6"/>
    <w:rsid w:val="001A1230"/>
    <w:rsid w:val="00206944"/>
    <w:rsid w:val="002453A2"/>
    <w:rsid w:val="002507EE"/>
    <w:rsid w:val="002517E8"/>
    <w:rsid w:val="0027069D"/>
    <w:rsid w:val="002743CE"/>
    <w:rsid w:val="00282A78"/>
    <w:rsid w:val="00294C13"/>
    <w:rsid w:val="00294C92"/>
    <w:rsid w:val="00296750"/>
    <w:rsid w:val="002A252A"/>
    <w:rsid w:val="002A45FC"/>
    <w:rsid w:val="002E4407"/>
    <w:rsid w:val="002F2C0D"/>
    <w:rsid w:val="002F2CEF"/>
    <w:rsid w:val="002F39CD"/>
    <w:rsid w:val="00303C60"/>
    <w:rsid w:val="00345B4E"/>
    <w:rsid w:val="00353E03"/>
    <w:rsid w:val="00357719"/>
    <w:rsid w:val="0036595F"/>
    <w:rsid w:val="003758D7"/>
    <w:rsid w:val="00394B27"/>
    <w:rsid w:val="00394B8A"/>
    <w:rsid w:val="003D220F"/>
    <w:rsid w:val="003D28EE"/>
    <w:rsid w:val="003D706E"/>
    <w:rsid w:val="003E0399"/>
    <w:rsid w:val="003E6AF4"/>
    <w:rsid w:val="003F787D"/>
    <w:rsid w:val="00422668"/>
    <w:rsid w:val="00433D29"/>
    <w:rsid w:val="00441343"/>
    <w:rsid w:val="0045552B"/>
    <w:rsid w:val="0046242A"/>
    <w:rsid w:val="004654F9"/>
    <w:rsid w:val="00471488"/>
    <w:rsid w:val="004800AA"/>
    <w:rsid w:val="00482909"/>
    <w:rsid w:val="004863EC"/>
    <w:rsid w:val="00491059"/>
    <w:rsid w:val="00492BF1"/>
    <w:rsid w:val="00493BCE"/>
    <w:rsid w:val="004952F9"/>
    <w:rsid w:val="004B4C32"/>
    <w:rsid w:val="004D59AF"/>
    <w:rsid w:val="004D6AFF"/>
    <w:rsid w:val="004E59C7"/>
    <w:rsid w:val="004E7C78"/>
    <w:rsid w:val="00531F82"/>
    <w:rsid w:val="005345A7"/>
    <w:rsid w:val="00547183"/>
    <w:rsid w:val="00557C38"/>
    <w:rsid w:val="005913EC"/>
    <w:rsid w:val="005A2BD6"/>
    <w:rsid w:val="005B354F"/>
    <w:rsid w:val="005B7C30"/>
    <w:rsid w:val="005C1013"/>
    <w:rsid w:val="005C4798"/>
    <w:rsid w:val="005F5ABE"/>
    <w:rsid w:val="005F70B0"/>
    <w:rsid w:val="00612D3E"/>
    <w:rsid w:val="006316D7"/>
    <w:rsid w:val="00653446"/>
    <w:rsid w:val="00660D04"/>
    <w:rsid w:val="00666161"/>
    <w:rsid w:val="00681EE0"/>
    <w:rsid w:val="006940BE"/>
    <w:rsid w:val="006950B1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56B3B"/>
    <w:rsid w:val="00774101"/>
    <w:rsid w:val="0078197E"/>
    <w:rsid w:val="007B0EE0"/>
    <w:rsid w:val="007D2FA5"/>
    <w:rsid w:val="007F08AA"/>
    <w:rsid w:val="0081690B"/>
    <w:rsid w:val="008350B3"/>
    <w:rsid w:val="0085124E"/>
    <w:rsid w:val="00863730"/>
    <w:rsid w:val="008B4968"/>
    <w:rsid w:val="008C3ED9"/>
    <w:rsid w:val="008F0F82"/>
    <w:rsid w:val="00914509"/>
    <w:rsid w:val="009152A8"/>
    <w:rsid w:val="009222B5"/>
    <w:rsid w:val="00942BD8"/>
    <w:rsid w:val="009541D8"/>
    <w:rsid w:val="009A1917"/>
    <w:rsid w:val="009A7594"/>
    <w:rsid w:val="009B7704"/>
    <w:rsid w:val="009C2E35"/>
    <w:rsid w:val="009C4A98"/>
    <w:rsid w:val="009C6682"/>
    <w:rsid w:val="009E31FD"/>
    <w:rsid w:val="009E71D3"/>
    <w:rsid w:val="009F028C"/>
    <w:rsid w:val="00A06691"/>
    <w:rsid w:val="00A12C16"/>
    <w:rsid w:val="00A2037C"/>
    <w:rsid w:val="00A2277A"/>
    <w:rsid w:val="00A50ABD"/>
    <w:rsid w:val="00A649D2"/>
    <w:rsid w:val="00A65C40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B2299A"/>
    <w:rsid w:val="00B62D25"/>
    <w:rsid w:val="00B8500C"/>
    <w:rsid w:val="00B91333"/>
    <w:rsid w:val="00BC0A1D"/>
    <w:rsid w:val="00BC38F6"/>
    <w:rsid w:val="00BC3D1E"/>
    <w:rsid w:val="00BC4CD6"/>
    <w:rsid w:val="00BC7F9D"/>
    <w:rsid w:val="00C12C0B"/>
    <w:rsid w:val="00C81141"/>
    <w:rsid w:val="00CA2CD6"/>
    <w:rsid w:val="00CA6F96"/>
    <w:rsid w:val="00CB4DF0"/>
    <w:rsid w:val="00CB7FA5"/>
    <w:rsid w:val="00CD2479"/>
    <w:rsid w:val="00CF7C60"/>
    <w:rsid w:val="00D022DF"/>
    <w:rsid w:val="00D2118F"/>
    <w:rsid w:val="00D2644E"/>
    <w:rsid w:val="00D26580"/>
    <w:rsid w:val="00D4088D"/>
    <w:rsid w:val="00D660EC"/>
    <w:rsid w:val="00D675F4"/>
    <w:rsid w:val="00D82ADF"/>
    <w:rsid w:val="00D90B36"/>
    <w:rsid w:val="00DA31A4"/>
    <w:rsid w:val="00DB1AE1"/>
    <w:rsid w:val="00DF6DF5"/>
    <w:rsid w:val="00E0014C"/>
    <w:rsid w:val="00E37FC8"/>
    <w:rsid w:val="00E62BF6"/>
    <w:rsid w:val="00E70184"/>
    <w:rsid w:val="00E8348B"/>
    <w:rsid w:val="00E85804"/>
    <w:rsid w:val="00E97431"/>
    <w:rsid w:val="00E97F89"/>
    <w:rsid w:val="00EB23F8"/>
    <w:rsid w:val="00EC3CDB"/>
    <w:rsid w:val="00EF0B97"/>
    <w:rsid w:val="00F05EE6"/>
    <w:rsid w:val="00F11F7B"/>
    <w:rsid w:val="00F14F57"/>
    <w:rsid w:val="00F36FE0"/>
    <w:rsid w:val="00F85E87"/>
    <w:rsid w:val="00F90516"/>
    <w:rsid w:val="00FB1580"/>
    <w:rsid w:val="00FB4C7E"/>
    <w:rsid w:val="00FC28FE"/>
    <w:rsid w:val="00FE7038"/>
    <w:rsid w:val="00FF0146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E18D3B"/>
  <w15:docId w15:val="{4068D867-AF9E-4E25-A858-768CEF03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0B97"/>
    <w:rPr>
      <w:sz w:val="24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rFonts w:ascii="Century Gothic" w:hAnsi="Century Gothic"/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  <w:rPr>
      <w:rFonts w:asciiTheme="minorHAnsi" w:hAnsiTheme="minorHAnsi"/>
      <w:sz w:val="20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  <w:sz w:val="16"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rFonts w:asciiTheme="minorHAnsi" w:hAnsiTheme="minorHAnsi"/>
      <w:b/>
      <w:sz w:val="16"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asciiTheme="minorHAnsi" w:hAnsiTheme="minorHAnsi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rFonts w:asciiTheme="minorHAnsi" w:hAnsiTheme="minorHAnsi"/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sz w:val="16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 w:val="16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 w:val="16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 w:val="16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sz w:val="16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 w:val="16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 w:val="16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 w:val="16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 w:val="16"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 w:val="16"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 w:val="16"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 w:val="16"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 w:val="16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eastAsiaTheme="minorEastAsia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asciiTheme="minorHAnsi" w:hAnsiTheme="minorHAnsi"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  <w:rPr>
      <w:rFonts w:asciiTheme="minorHAnsi" w:hAnsiTheme="minorHAnsi"/>
      <w:sz w:val="16"/>
    </w:r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  <w:rPr>
      <w:rFonts w:asciiTheme="minorHAnsi" w:hAnsiTheme="minorHAnsi"/>
      <w:sz w:val="16"/>
    </w:r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jert.org/research/text-recognition-from-images-a-study-IJERTCONV8IS13029.pdf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sci-hub.se/10.1109/ICCCNT49239.2020.922541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acks.stanford.edu/file/druid:cg133bt2261/Zhang_Zhang_Li_Event_info_extraction_from_mobile_camera_images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i-hub.se/10.1109/ICCCNT49239.2020.9225564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ci-hub.se/10.1109/ICIRCA48905.2020.9183326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opscience.iop.org/article/10.1088/1742-6596/1973/1/012008/pdf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mya\Downloads\IC-Project-Summary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7E0F79B32B2419431CEA3AAD60626" ma:contentTypeVersion="7" ma:contentTypeDescription="Create a new document." ma:contentTypeScope="" ma:versionID="1c52802e0e3d0208cb822701c0b9bf69">
  <xsd:schema xmlns:xsd="http://www.w3.org/2001/XMLSchema" xmlns:xs="http://www.w3.org/2001/XMLSchema" xmlns:p="http://schemas.microsoft.com/office/2006/metadata/properties" xmlns:ns3="cb10c38b-baee-4069-9194-5b3063e0e52a" xmlns:ns4="5bc46405-0581-42db-9254-aa697414d79c" targetNamespace="http://schemas.microsoft.com/office/2006/metadata/properties" ma:root="true" ma:fieldsID="870cb7072ca1c0bf964b097541784931" ns3:_="" ns4:_="">
    <xsd:import namespace="cb10c38b-baee-4069-9194-5b3063e0e52a"/>
    <xsd:import namespace="5bc46405-0581-42db-9254-aa697414d7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0c38b-baee-4069-9194-5b3063e0e5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46405-0581-42db-9254-aa697414d7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4D470-B38F-4FFD-9790-4044B18097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0DEDFE-EC4F-4FE6-B520-487EB7BC7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0c38b-baee-4069-9194-5b3063e0e52a"/>
    <ds:schemaRef ds:uri="5bc46405-0581-42db-9254-aa697414d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45F4BE-B565-479D-B594-CF01D35DFB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IC-Project-Summary-Report-10673_WORD</Template>
  <TotalTime>420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 Vemuri</cp:lastModifiedBy>
  <cp:revision>13</cp:revision>
  <cp:lastPrinted>2021-09-05T13:09:00Z</cp:lastPrinted>
  <dcterms:created xsi:type="dcterms:W3CDTF">2021-09-04T18:28:00Z</dcterms:created>
  <dcterms:modified xsi:type="dcterms:W3CDTF">2021-09-05T13:10:00Z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0x0101000E57E0F79B32B2419431CEA3AAD60626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