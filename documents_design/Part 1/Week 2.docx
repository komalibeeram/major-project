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FC95" w14:textId="41174F3A" w:rsidR="00BC7F9D" w:rsidRPr="00471488" w:rsidRDefault="00E37FC8" w:rsidP="00471488">
      <w:pPr>
        <w:pStyle w:val="Title"/>
        <w:spacing w:before="0" w:after="0" w:line="240" w:lineRule="auto"/>
        <w:rPr>
          <w:rFonts w:ascii="Source Sans Pro" w:hAnsi="Source Sans Pro"/>
          <w:b w:val="0"/>
          <w:bCs w:val="0"/>
          <w:color w:val="3B3838" w:themeColor="background2" w:themeShade="40"/>
        </w:rPr>
      </w:pPr>
      <w:r w:rsidRPr="00471488">
        <w:rPr>
          <w:rFonts w:ascii="Source Sans Pro" w:hAnsi="Source Sans Pro"/>
          <w:b w:val="0"/>
          <w:bCs w:val="0"/>
          <w:color w:val="3B3838" w:themeColor="background2" w:themeShade="40"/>
        </w:rPr>
        <w:t xml:space="preserve">PROJECT </w:t>
      </w:r>
      <w:r w:rsidR="00BC0A1D" w:rsidRPr="00471488">
        <w:rPr>
          <w:rFonts w:ascii="Source Sans Pro" w:hAnsi="Source Sans Pro"/>
          <w:b w:val="0"/>
          <w:bCs w:val="0"/>
          <w:color w:val="3B3838" w:themeColor="background2" w:themeShade="40"/>
        </w:rPr>
        <w:t xml:space="preserve">WEEKLY </w:t>
      </w:r>
      <w:r w:rsidRPr="00471488">
        <w:rPr>
          <w:rFonts w:ascii="Source Sans Pro" w:hAnsi="Source Sans Pro"/>
          <w:b w:val="0"/>
          <w:bCs w:val="0"/>
          <w:color w:val="3B3838" w:themeColor="background2" w:themeShade="40"/>
        </w:rPr>
        <w:t>REPORT</w:t>
      </w:r>
    </w:p>
    <w:p w14:paraId="47CCA417" w14:textId="77777777" w:rsidR="00E37FC8" w:rsidRPr="00471488" w:rsidRDefault="00E37FC8" w:rsidP="00303C60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tbl>
      <w:tblPr>
        <w:tblW w:w="10502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7002"/>
        <w:gridCol w:w="3500"/>
      </w:tblGrid>
      <w:tr w:rsidR="00F14F57" w:rsidRPr="00471488" w14:paraId="52D3223C" w14:textId="77777777" w:rsidTr="00133025">
        <w:trPr>
          <w:trHeight w:val="299"/>
        </w:trPr>
        <w:tc>
          <w:tcPr>
            <w:tcW w:w="7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0BFD688" w14:textId="4AA3FF00" w:rsidR="00F14F57" w:rsidRPr="00471488" w:rsidRDefault="00F14F57" w:rsidP="00282A78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A95E085" w14:textId="1A4A5E25" w:rsidR="00F14F57" w:rsidRPr="00471488" w:rsidRDefault="00133025" w:rsidP="00282A78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036A9E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PROJECT MENTOR</w:t>
            </w:r>
          </w:p>
        </w:tc>
      </w:tr>
      <w:tr w:rsidR="00F14F57" w:rsidRPr="00471488" w14:paraId="6017845C" w14:textId="77777777" w:rsidTr="00133025">
        <w:trPr>
          <w:trHeight w:val="470"/>
        </w:trPr>
        <w:tc>
          <w:tcPr>
            <w:tcW w:w="700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D5426C" w14:textId="11F1E201" w:rsidR="00F14F57" w:rsidRPr="00471488" w:rsidRDefault="00F14F57" w:rsidP="00E70184">
            <w:pPr>
              <w:ind w:left="113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51008" behindDoc="0" locked="0" layoutInCell="1" allowOverlap="1" wp14:anchorId="4D11ED29" wp14:editId="43C42E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09" name="Rectangle 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79FF5B7-8512-BA43-976F-5618DD3F37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68DBCE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1ED29" id="Rectangle 409" o:spid="_x0000_s1026" style="position:absolute;left:0;text-align:left;margin-left:104pt;margin-top:34pt;width:79pt;height:55pt;z-index:24785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" filled="f" stroked="f">
                      <v:textbox inset="2.16pt,1.44pt,0,1.44pt">
                        <w:txbxContent>
                          <w:p w14:paraId="6768DBCE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54080" behindDoc="0" locked="0" layoutInCell="1" allowOverlap="1" wp14:anchorId="584A70E0" wp14:editId="3AD9359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0" name="Rectangle 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B3E132F-6026-354D-B39F-D10E052782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46655D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A70E0" id="Rectangle 410" o:spid="_x0000_s1027" style="position:absolute;left:0;text-align:left;margin-left:104pt;margin-top:34pt;width:79pt;height:55pt;z-index:24785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" filled="f" stroked="f">
                      <v:textbox inset="2.16pt,1.44pt,0,1.44pt">
                        <w:txbxContent>
                          <w:p w14:paraId="7D46655D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57152" behindDoc="0" locked="0" layoutInCell="1" allowOverlap="1" wp14:anchorId="39E9B121" wp14:editId="553D1F9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1" name="Rectangle 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AB34BD0-1D26-D544-84CA-892A4F97BA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B6E4D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9B121" id="Rectangle 411" o:spid="_x0000_s1028" style="position:absolute;left:0;text-align:left;margin-left:104pt;margin-top:34pt;width:79pt;height:55pt;z-index:24785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zRlWW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1FB6E4D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0224" behindDoc="0" locked="0" layoutInCell="1" allowOverlap="1" wp14:anchorId="24F1030D" wp14:editId="4D0EC97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2" name="Rectangle 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4ACD4C6-87E2-C842-872F-0604DD1E6D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BC17D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1030D" id="Rectangle 412" o:spid="_x0000_s1029" style="position:absolute;left:0;text-align:left;margin-left:104pt;margin-top:34pt;width:79pt;height:55pt;z-index:24786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j0tgEAAEc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m+WHSWeOxzSD7SN&#10;+8EqUpujkVKV6Ra3pph6vPQUH+FSJUyL9FmDK18URebq8OnqsJozEdjcrDbrFucg8Ojj5naDOaI0&#10;r5cjpPxFBUdKwiggk+orP35L+fzryy94r5A5P1+yPO/nKmX1QnQf5Anl4X7mBwzaholRYU2kZMKZ&#10;M5p+HTgoSuxXj6Z2n25WaEKuxXLdrXF5oRZIef+2y70YA66RyEDJIYIZRmRbDaqkcFpV1mWzyjq8&#10;rSv11/3f/QY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KvZj0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2FBC17D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3296" behindDoc="0" locked="0" layoutInCell="1" allowOverlap="1" wp14:anchorId="4B5489FD" wp14:editId="053E96F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3" name="Rectangle 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3A7427B-5100-784B-A6ED-098C161E4F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026C13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489FD" id="Rectangle 413" o:spid="_x0000_s1030" style="position:absolute;left:0;text-align:left;margin-left:104pt;margin-top:34pt;width:79pt;height:55pt;z-index:24786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OxtgEAAEc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m+WK0o8dzikH2gb&#10;94NVpDZHI6Uq0y1uTTH1eOkpPsKlSpgW6bMGV74oiszV4dPVYTVnIrC5WW3WLc5B4NHHze0Gc0Rp&#10;Xi9HSPmLCo6UhFFAJtVXfvyW8vnXl1/wXiFzfr5ked7PZykvRPdBnlAe7md+wKBtmBgV1kRKJpw5&#10;o+nXgYOixH71aGr36WbV4ZLUYrnu1ri8UAukvH/b5V6MAddIZKDkEMEMI7KtBlVSOK0q67JZZR3e&#10;1pX66/7vfgM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leSOx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48026C13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6368" behindDoc="0" locked="0" layoutInCell="1" allowOverlap="1" wp14:anchorId="4D3326D9" wp14:editId="3E6642D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4" name="Rectangle 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53C1EB1-C648-2241-ACB6-08DB1CD1B2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A9FAB1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326D9" id="Rectangle 414" o:spid="_x0000_s1031" style="position:absolute;left:0;text-align:left;margin-left:104pt;margin-top:34pt;width:79pt;height:55pt;z-index:24786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nJADZ7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29A9FAB1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9440" behindDoc="0" locked="0" layoutInCell="1" allowOverlap="1" wp14:anchorId="741F6DDF" wp14:editId="74C70B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5" name="Rectangle 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34F58EC-E39C-B145-AC1E-A01CCCE44C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3D5C8F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F6DDF" id="Rectangle 415" o:spid="_x0000_s1032" style="position:absolute;left:0;text-align:left;margin-left:104pt;margin-top:34pt;width:79pt;height:55pt;z-index:24786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F4+4dL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083D5C8F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72512" behindDoc="0" locked="0" layoutInCell="1" allowOverlap="1" wp14:anchorId="1313370E" wp14:editId="6333E0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6" name="Rectangle 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BC65AC-477D-A74C-824F-AFCE05329A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00DA94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3370E" id="Rectangle 416" o:spid="_x0000_s1033" style="position:absolute;left:0;text-align:left;margin-left:104pt;margin-top:34pt;width:79pt;height:55pt;z-index:24787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bnR1F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7100DA94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75584" behindDoc="0" locked="0" layoutInCell="1" allowOverlap="1" wp14:anchorId="5830464E" wp14:editId="4F060CD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7" name="Rectangle 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7DC0437-42A7-C646-A076-124FC95174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05EFB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0464E" id="Rectangle 417" o:spid="_x0000_s1034" style="position:absolute;left:0;text-align:left;margin-left:104pt;margin-top:34pt;width:79pt;height:55pt;z-index:24787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JB8//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2C05EFB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78656" behindDoc="0" locked="0" layoutInCell="1" allowOverlap="1" wp14:anchorId="36280454" wp14:editId="383ACB0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8" name="Rectangle 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2721FCA-C978-BC4F-97C5-9C9BD5A05C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2ED8B0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80454" id="Rectangle 418" o:spid="_x0000_s1035" style="position:absolute;left:0;text-align:left;margin-left:104pt;margin-top:34pt;width:79pt;height:55pt;z-index:24787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xzESb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462ED8B0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81728" behindDoc="0" locked="0" layoutInCell="1" allowOverlap="1" wp14:anchorId="428BB471" wp14:editId="049638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9" name="Rectangle 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19EE4F-95A9-BD43-90D4-CBE989A473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19DA35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BB471" id="Rectangle 419" o:spid="_x0000_s1036" style="position:absolute;left:0;text-align:left;margin-left:104pt;margin-top:34pt;width:79pt;height:55pt;z-index:24788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BscPTK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519DA35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84800" behindDoc="0" locked="0" layoutInCell="1" allowOverlap="1" wp14:anchorId="11F9E4D8" wp14:editId="3ACCFF4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0" name="Rectangle 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7EBE609-03EE-D947-A31C-43DF6029FE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B7502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9E4D8" id="Rectangle 420" o:spid="_x0000_s1037" style="position:absolute;left:0;text-align:left;margin-left:104pt;margin-top:34pt;width:79pt;height:55pt;z-index:24788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pGRcVtgEAAEg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5FB7502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87872" behindDoc="0" locked="0" layoutInCell="1" allowOverlap="1" wp14:anchorId="6569DADF" wp14:editId="28FE90E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1" name="Rectangle 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FC695C0-E30A-7245-9127-85507EED54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BDADC6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9DADF" id="Rectangle 421" o:spid="_x0000_s1038" style="position:absolute;left:0;text-align:left;margin-left:104pt;margin-top:34pt;width:79pt;height:55pt;z-index:247887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Mb6Asa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3BDADC6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90944" behindDoc="0" locked="0" layoutInCell="1" allowOverlap="1" wp14:anchorId="490AADDD" wp14:editId="39BCC1F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2" name="Rectangle 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0C32445-06B8-D24D-9A7F-9CC02E0D7F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F90E32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AADDD" id="Rectangle 422" o:spid="_x0000_s1039" style="position:absolute;left:0;text-align:left;margin-left:104pt;margin-top:34pt;width:79pt;height:55pt;z-index:24789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NICTT6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4DF90E32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94016" behindDoc="0" locked="0" layoutInCell="1" allowOverlap="1" wp14:anchorId="196AE46C" wp14:editId="34C9D1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3" name="Rectangle 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0E4861-B412-FD4B-A92D-3B87C7EEA7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BBDE85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AE46C" id="Rectangle 423" o:spid="_x0000_s1040" style="position:absolute;left:0;text-align:left;margin-left:104pt;margin-top:34pt;width:79pt;height:55pt;z-index:24789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Fk6WLu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1BBDE85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97088" behindDoc="0" locked="0" layoutInCell="1" allowOverlap="1" wp14:anchorId="3D670844" wp14:editId="34B4F9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4" name="Rectangle 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F3D692-FA07-614D-BFE7-FF5B90654F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E2C1F3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70844" id="Rectangle 424" o:spid="_x0000_s1041" style="position:absolute;left:0;text-align:left;margin-left:104pt;margin-top:34pt;width:79pt;height:55pt;z-index:24789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NDuAEAAEgDAAAOAAAAZHJzL2Uyb0RvYy54bWysU9tu2zAMfR+wfxD0vthx0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yuuhUlnjsc0neU&#10;jfvBKlKTo5FSlekWtaaYeix6jk9wiRK6hfqswZUvkiJzVfh0VVjNmQhMbm426xbnIPDodnO3QR+7&#10;NK/FEVL+rIIjxWEUEEnVlR+/pny++nIF6wqY8/PFy/N+rlSWty9I90GekB8uaH5Eo22YGBXWREom&#10;HDqj6deBg6LEfvGoavdxddPhltRgue7WuL1QA8S8f5vlXowB90hkoOQQwQwjwq0KVVQ4rsrrslpl&#10;H97GFfvrD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F8vo0O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7FE2C1F3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0160" behindDoc="0" locked="0" layoutInCell="1" allowOverlap="1" wp14:anchorId="1DCC4488" wp14:editId="406DD52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5" name="Rectangle 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4212DEB-4CDA-FB43-913E-93E9FAC8BB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945D2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C4488" id="Rectangle 425" o:spid="_x0000_s1042" style="position:absolute;left:0;text-align:left;margin-left:104pt;margin-top:34pt;width:79pt;height:55pt;z-index:24790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DDMtpC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3945D2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3232" behindDoc="0" locked="0" layoutInCell="1" allowOverlap="1" wp14:anchorId="5097C290" wp14:editId="690FF66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6" name="Rectangle 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0F0FF2C-8A9F-9B4D-88BF-293FDADBF6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1F934B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7C290" id="Rectangle 426" o:spid="_x0000_s1043" style="position:absolute;left:0;text-align:left;margin-left:104pt;margin-top:34pt;width:79pt;height:55pt;z-index:24790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CQ0+Wi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F1F934B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6304" behindDoc="0" locked="0" layoutInCell="1" allowOverlap="1" wp14:anchorId="246C1945" wp14:editId="621235B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7" name="Rectangle 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A0071AC-1D77-B448-8A16-CEBDAC6AB1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75673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C1945" id="Rectangle 427" o:spid="_x0000_s1044" style="position:absolute;left:0;text-align:left;margin-left:104pt;margin-top:34pt;width:79pt;height:55pt;z-index:24790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Ge77UG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F75673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9376" behindDoc="0" locked="0" layoutInCell="1" allowOverlap="1" wp14:anchorId="6FA3C2E3" wp14:editId="78785FA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8" name="Rectangle 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20E877E-F076-E347-B07E-04107C1E82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C2BA45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3C2E3" id="Rectangle 428" o:spid="_x0000_s1045" style="position:absolute;left:0;text-align:left;margin-left:104pt;margin-top:34pt;width:79pt;height:55pt;z-index:24790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+4uAEAAEg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nrd4Kg8dzikPygb&#10;971VpCQHI6WapzurNcbUYdFjfIBTlNCdqU8a3PxFUmQqCh/OCqspE4HJ9qpd1TgHgUdf25sWfexS&#10;vRZHSPmHCo7MDqOASIqufP8r5ePVlytYN4M5Pj97edpOhcqyfUG6DfKA/HBB8z0abcPIqLAmUjLi&#10;0BlNf3ccFCX2p0dVm2/XVw1uSQmWq2aFkkAJEPP2bZZ7MQTcI5GBkl0E0w8ItyhUUOG4Cq/Tas37&#10;8DYu2F9/gM0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EV0f7i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0C2BA45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12448" behindDoc="0" locked="0" layoutInCell="1" allowOverlap="1" wp14:anchorId="3CFA2D69" wp14:editId="64ACE15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9" name="Rectangle 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274D7C1-1054-5444-A05E-48AF6E2167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3CF81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A2D69" id="Rectangle 429" o:spid="_x0000_s1046" style="position:absolute;left:0;text-align:left;margin-left:104pt;margin-top:34pt;width:79pt;height:55pt;z-index:24791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MMUh3u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53CF81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15520" behindDoc="0" locked="0" layoutInCell="1" allowOverlap="1" wp14:anchorId="574DE2C1" wp14:editId="6200F4A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0" name="Rectangle 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D264A58-D5F7-574A-BCD7-410BF669F8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168D5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DE2C1" id="Rectangle 430" o:spid="_x0000_s1047" style="position:absolute;left:0;text-align:left;margin-left:104pt;margin-top:34pt;width:79pt;height:55pt;z-index:24791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g3DJyLcBAABI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33168D5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18592" behindDoc="0" locked="0" layoutInCell="1" allowOverlap="1" wp14:anchorId="59B5C19E" wp14:editId="2CD1B1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1" name="Rectangle 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F30F5C6-6398-2243-BAE5-1272EC8009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684EAE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5C19E" id="Rectangle 431" o:spid="_x0000_s1048" style="position:absolute;left:0;text-align:left;margin-left:104pt;margin-top:34pt;width:79pt;height:55pt;z-index:24791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OyT3Bu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A684EAE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21664" behindDoc="0" locked="0" layoutInCell="1" allowOverlap="1" wp14:anchorId="038AB355" wp14:editId="7B0E82B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2" name="Rectangle 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0FCAAE-D2DE-3C4A-8CFB-C7B5C16943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7A4B48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AB355" id="Rectangle 432" o:spid="_x0000_s1049" style="position:absolute;left:0;text-align:left;margin-left:104pt;margin-top:34pt;width:79pt;height:55pt;z-index:24792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4a5PjtgEAAEg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6F7A4B48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24736" behindDoc="0" locked="0" layoutInCell="1" allowOverlap="1" wp14:anchorId="76BA9C12" wp14:editId="700251D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08" name="Rectangle 8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5D17BBB-7A29-854A-9FB4-823ED79767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38EA84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A9C12" id="Rectangle 808" o:spid="_x0000_s1050" style="position:absolute;left:0;text-align:left;margin-left:102pt;margin-top:34pt;width:79pt;height:55pt;z-index:24792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MqFgEi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F38EA84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27808" behindDoc="0" locked="0" layoutInCell="1" allowOverlap="1" wp14:anchorId="240B0704" wp14:editId="5618F0C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09" name="Rectangle 8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B1DCE8E-51E9-9E42-9817-F760E194E1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01A412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B0704" id="Rectangle 809" o:spid="_x0000_s1051" style="position:absolute;left:0;text-align:left;margin-left:102pt;margin-top:34pt;width:79pt;height:55pt;z-index:24792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XC5Ww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B01A412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30880" behindDoc="0" locked="0" layoutInCell="1" allowOverlap="1" wp14:anchorId="15DAEC33" wp14:editId="0AA4207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0" name="Rectangle 8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E0B302B-329F-704B-8F92-D1B9F7ABFF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131E0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AEC33" id="Rectangle 810" o:spid="_x0000_s1052" style="position:absolute;left:0;text-align:left;margin-left:102pt;margin-top:34pt;width:79pt;height:55pt;z-index:24793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OUC2yi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6F131E0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33952" behindDoc="0" locked="0" layoutInCell="1" allowOverlap="1" wp14:anchorId="557D6691" wp14:editId="46D4A88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1" name="Rectangle 8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46D67B6-DC46-654D-A875-2DBC5C407F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B60C69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D6691" id="Rectangle 811" o:spid="_x0000_s1053" style="position:absolute;left:0;text-align:left;margin-left:102pt;margin-top:34pt;width:79pt;height:55pt;z-index:24793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HiMztC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8B60C69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37024" behindDoc="0" locked="0" layoutInCell="1" allowOverlap="1" wp14:anchorId="67516947" wp14:editId="3940B1C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2" name="Rectangle 8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F1C1EDA-158B-154D-ACE4-AF6D57EAF98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A5A26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16947" id="Rectangle 812" o:spid="_x0000_s1054" style="position:absolute;left:0;text-align:left;margin-left:102pt;margin-top:34pt;width:79pt;height:55pt;z-index:24793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snWA+b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126A5A26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0096" behindDoc="0" locked="0" layoutInCell="1" allowOverlap="1" wp14:anchorId="01F09867" wp14:editId="061365F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3" name="Rectangle 8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A78C19-E92A-E146-B1AB-A03516C1BF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EAE003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09867" id="Rectangle 813" o:spid="_x0000_s1055" style="position:absolute;left:0;text-align:left;margin-left:102pt;margin-top:34pt;width:79pt;height:55pt;z-index:24794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v+5UB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AEAE003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3168" behindDoc="0" locked="0" layoutInCell="1" allowOverlap="1" wp14:anchorId="313C41BA" wp14:editId="6FB24A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4" name="Rectangle 8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BA47120-C8D3-FF4E-871B-DD85F33972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E0B19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C41BA" id="Rectangle 814" o:spid="_x0000_s1056" style="position:absolute;left:0;text-align:left;margin-left:102pt;margin-top:34pt;width:79pt;height:55pt;z-index:24794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G+TG5G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FE0B19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6240" behindDoc="0" locked="0" layoutInCell="1" allowOverlap="1" wp14:anchorId="25E06468" wp14:editId="2C78B4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5" name="Rectangle 8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E754C08-E5E5-9E4F-8340-1B2A0DC06E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DAD44D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06468" id="Rectangle 815" o:spid="_x0000_s1057" style="position:absolute;left:0;text-align:left;margin-left:102pt;margin-top:34pt;width:79pt;height:55pt;z-index:24794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8h0Oab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71DAD44D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9312" behindDoc="0" locked="0" layoutInCell="1" allowOverlap="1" wp14:anchorId="2DB0D68F" wp14:editId="7423F9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6" name="Rectangle 8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272C9D-376D-4645-834F-8C7FA31998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2D58E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0D68F" id="Rectangle 816" o:spid="_x0000_s1058" style="position:absolute;left:0;text-align:left;margin-left:102pt;margin-top:34pt;width:79pt;height:55pt;z-index:24794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FIhBur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352D58E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52384" behindDoc="0" locked="0" layoutInCell="1" allowOverlap="1" wp14:anchorId="2332FCC0" wp14:editId="76170C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7" name="Rectangle 8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B28B464-F589-3A4D-8AA1-BEDBA14FDE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FB70B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2FCC0" id="Rectangle 817" o:spid="_x0000_s1059" style="position:absolute;left:0;text-align:left;margin-left:102pt;margin-top:34pt;width:79pt;height:55pt;z-index:24795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IkGVEK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5FB70B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55456" behindDoc="0" locked="0" layoutInCell="1" allowOverlap="1" wp14:anchorId="6D38C7D7" wp14:editId="3657878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8" name="Rectangle 8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02C1F5-AF1E-3248-BAD6-2B0A652FC2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63BA2B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8C7D7" id="Rectangle 818" o:spid="_x0000_s1060" style="position:absolute;left:0;text-align:left;margin-left:102pt;margin-top:34pt;width:79pt;height:55pt;z-index:24795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L1/xsa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6D63BA2B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58528" behindDoc="0" locked="0" layoutInCell="1" allowOverlap="1" wp14:anchorId="56F63834" wp14:editId="3ED702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9" name="Rectangle 8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2E4CF3-CA56-724C-BE53-6A31BEB695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458B8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63834" id="Rectangle 819" o:spid="_x0000_s1061" style="position:absolute;left:0;text-align:left;margin-left:102pt;margin-top:34pt;width:79pt;height:55pt;z-index:24795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8dM+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1D458B8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61600" behindDoc="0" locked="0" layoutInCell="1" allowOverlap="1" wp14:anchorId="598D7963" wp14:editId="2376B81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0" name="Rectangle 8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33E0BE7-5B1E-4645-8D63-93D8976FE6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618A1F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D7963" id="Rectangle 820" o:spid="_x0000_s1062" style="position:absolute;left:0;text-align:left;margin-left:102pt;margin-top:34pt;width:79pt;height:55pt;z-index:24796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GCZ+TK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76618A1F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64672" behindDoc="0" locked="0" layoutInCell="1" allowOverlap="1" wp14:anchorId="1C800346" wp14:editId="760A568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1" name="Rectangle 8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8BF7C56-2D71-794F-A6AA-CAD5D0E15FE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12EDB4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00346" id="Rectangle 821" o:spid="_x0000_s1063" style="position:absolute;left:0;text-align:left;margin-left:102pt;margin-top:34pt;width:79pt;height:55pt;z-index:24796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9F+zK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812EDB4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67744" behindDoc="0" locked="0" layoutInCell="1" allowOverlap="1" wp14:anchorId="05A5E7BD" wp14:editId="48B7F2C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2" name="Rectangle 8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60A937D-E75E-4045-8007-12434AC105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EFBD7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5E7BD" id="Rectangle 822" o:spid="_x0000_s1064" style="position:absolute;left:0;text-align:left;margin-left:102pt;margin-top:34pt;width:79pt;height:55pt;z-index:24796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N+6i47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7AEFBD7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70816" behindDoc="0" locked="0" layoutInCell="1" allowOverlap="1" wp14:anchorId="53E9DA8A" wp14:editId="4D71D1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3" name="Rectangle 8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5A1CBD7-C5C4-A34B-8AE1-93C71CB5BD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68A539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9DA8A" id="Rectangle 823" o:spid="_x0000_s1065" style="position:absolute;left:0;text-align:left;margin-left:102pt;margin-top:34pt;width:79pt;height:55pt;z-index:24797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qYLcb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068A539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73888" behindDoc="0" locked="0" layoutInCell="1" allowOverlap="1" wp14:anchorId="22902DBF" wp14:editId="1037C3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4" name="Rectangle 8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58A4EA9-5244-5F4B-9AFA-B78470D010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5E8B38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02DBF" id="Rectangle 824" o:spid="_x0000_s1066" style="position:absolute;left:0;text-align:left;margin-left:102pt;margin-top:34pt;width:79pt;height:55pt;z-index:24797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A29kH+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685E8B38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76960" behindDoc="0" locked="0" layoutInCell="1" allowOverlap="1" wp14:anchorId="464FA659" wp14:editId="78AD88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5" name="Rectangle 8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A248361-5C7B-144C-B065-524A6E048C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9D69E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FA659" id="Rectangle 825" o:spid="_x0000_s1067" style="position:absolute;left:0;text-align:left;margin-left:102pt;margin-top:34pt;width:79pt;height:55pt;z-index:24797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kDOFh7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0E29D69E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0032" behindDoc="0" locked="0" layoutInCell="1" allowOverlap="1" wp14:anchorId="34499E96" wp14:editId="0755B32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6" name="Rectangle 8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E674246-DC32-D049-A268-EE64A4D2E2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E64D3F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99E96" id="Rectangle 826" o:spid="_x0000_s1068" style="position:absolute;left:0;text-align:left;margin-left:102pt;margin-top:34pt;width:79pt;height:55pt;z-index:24798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2pspU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BE64D3F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3104" behindDoc="0" locked="0" layoutInCell="1" allowOverlap="1" wp14:anchorId="7DC62CF6" wp14:editId="36B7E51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7" name="Rectangle 8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C1444E8-E7C5-3F4F-883F-1AEEEB0264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8E1172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62CF6" id="Rectangle 827" o:spid="_x0000_s1069" style="position:absolute;left:0;text-align:left;margin-left:102pt;margin-top:34pt;width:79pt;height:55pt;z-index:24798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Oso36y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C8E1172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6176" behindDoc="0" locked="0" layoutInCell="1" allowOverlap="1" wp14:anchorId="47DD33DF" wp14:editId="0C1BBD8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8" name="Rectangle 8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D1E3A1F-51CA-A141-A4CB-FED21D310C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928B7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D33DF" id="Rectangle 828" o:spid="_x0000_s1070" style="position:absolute;left:0;text-align:left;margin-left:102pt;margin-top:34pt;width:79pt;height:55pt;z-index:247986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31FNKL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4C928B7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9248" behindDoc="0" locked="0" layoutInCell="1" allowOverlap="1" wp14:anchorId="1F433492" wp14:editId="70448BE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9" name="Rectangle 8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723C7EB-032F-3A4A-AFE9-946EAD2615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415328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33492" id="Rectangle 829" o:spid="_x0000_s1071" style="position:absolute;left:0;text-align:left;margin-left:102pt;margin-top:34pt;width:79pt;height:55pt;z-index:247989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C31jQ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B415328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92320" behindDoc="0" locked="0" layoutInCell="1" allowOverlap="1" wp14:anchorId="10B8B022" wp14:editId="1849C2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30" name="Rectangle 8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5ADCD84-F53B-554C-A2F3-57879C3746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F9CF30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8B022" id="Rectangle 830" o:spid="_x0000_s1072" style="position:absolute;left:0;text-align:left;margin-left:102pt;margin-top:34pt;width:79pt;height:55pt;z-index:247992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ZItwEAAEgDAAAOAAAAZHJzL2Uyb0RvYy54bWysU9tu2zAMfR+wfxD0vthxusw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LarlAfxy0O6TfK&#10;xl0/KlKSg5FS5elmtaYQOyx6DA9wjiK6mfqsweYvkiJzUfh4UVjNiQhMXq+u2xrfEXi0br9mH7tU&#10;b8UBYvquvCXZYRQQSdGVH37GdLr6egXrMpjT89lL824uVK7Wr0h3Xh6RHy5oukejRz8xKkYTKJlw&#10;6IzGlz0HRcn4w6GqzberVYNbUoJl27S4vVACxLx7n+VODB73SCSgZB/A9APCLQoVVDiuwuu8Wnkf&#10;3scF+9sPsP0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PDWFki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7F9CF30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95392" behindDoc="0" locked="0" layoutInCell="1" allowOverlap="1" wp14:anchorId="60AEBA90" wp14:editId="2A381C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31" name="Rectangle 8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3C811FF-1A7A-974B-A5E8-7D53363DBF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73C16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EBA90" id="Rectangle 831" o:spid="_x0000_s1073" style="position:absolute;left:0;text-align:left;margin-left:102pt;margin-top:34pt;width:79pt;height:55pt;z-index:247995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G1YA7C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C73C16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1102" w:rsidRPr="00471488">
              <w:rPr>
                <w:rFonts w:ascii="Source Sans Pro" w:hAnsi="Source Sans Pro" w:cs="Calibri"/>
                <w:sz w:val="20"/>
                <w:szCs w:val="20"/>
              </w:rPr>
              <w:t>Improving</w:t>
            </w:r>
            <w:r w:rsidR="00E70184" w:rsidRPr="00471488">
              <w:rPr>
                <w:rFonts w:ascii="Source Sans Pro" w:hAnsi="Source Sans Pro" w:cs="Calibri"/>
                <w:sz w:val="20"/>
                <w:szCs w:val="20"/>
              </w:rPr>
              <w:t xml:space="preserve"> Text Extraction</w:t>
            </w:r>
            <w:r w:rsidR="005C4798" w:rsidRPr="00471488">
              <w:rPr>
                <w:rFonts w:ascii="Source Sans Pro" w:hAnsi="Source Sans Pro" w:cs="Calibri"/>
                <w:sz w:val="20"/>
                <w:szCs w:val="20"/>
              </w:rPr>
              <w:t xml:space="preserve"> Accuracy</w:t>
            </w:r>
            <w:r w:rsidR="00E70184" w:rsidRPr="00471488">
              <w:rPr>
                <w:rFonts w:ascii="Source Sans Pro" w:hAnsi="Source Sans Pro" w:cs="Calibri"/>
                <w:sz w:val="20"/>
                <w:szCs w:val="20"/>
              </w:rPr>
              <w:t xml:space="preserve"> </w:t>
            </w:r>
            <w:r w:rsidR="000F1102" w:rsidRPr="00471488">
              <w:rPr>
                <w:rFonts w:ascii="Source Sans Pro" w:hAnsi="Source Sans Pro" w:cs="Calibri"/>
                <w:sz w:val="20"/>
                <w:szCs w:val="20"/>
              </w:rPr>
              <w:t>through</w:t>
            </w:r>
            <w:r w:rsidR="00E70184" w:rsidRPr="00471488">
              <w:rPr>
                <w:rFonts w:ascii="Source Sans Pro" w:hAnsi="Source Sans Pro" w:cs="Calibri"/>
                <w:sz w:val="20"/>
                <w:szCs w:val="20"/>
              </w:rPr>
              <w:t xml:space="preserve"> Image Preprocessing</w:t>
            </w:r>
          </w:p>
        </w:tc>
        <w:tc>
          <w:tcPr>
            <w:tcW w:w="35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61EEEA" w14:textId="516334EE" w:rsidR="00F14F57" w:rsidRPr="00471488" w:rsidRDefault="00133025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 </w:t>
            </w:r>
            <w:r w:rsidR="00036A9E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Dr. Sridevi Tumula</w:t>
            </w:r>
          </w:p>
        </w:tc>
      </w:tr>
    </w:tbl>
    <w:p w14:paraId="37F9BC4C" w14:textId="6ACD06D0" w:rsidR="00F14F57" w:rsidRPr="00471488" w:rsidRDefault="00F14F57" w:rsidP="00433D29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6"/>
          <w:szCs w:val="32"/>
        </w:rPr>
      </w:pPr>
    </w:p>
    <w:tbl>
      <w:tblPr>
        <w:tblW w:w="10514" w:type="dxa"/>
        <w:tblInd w:w="-5" w:type="dxa"/>
        <w:tblLook w:val="04A0" w:firstRow="1" w:lastRow="0" w:firstColumn="1" w:lastColumn="0" w:noHBand="0" w:noVBand="1"/>
      </w:tblPr>
      <w:tblGrid>
        <w:gridCol w:w="7010"/>
        <w:gridCol w:w="3504"/>
      </w:tblGrid>
      <w:tr w:rsidR="00914509" w:rsidRPr="00471488" w14:paraId="6381D526" w14:textId="77777777" w:rsidTr="00133025">
        <w:trPr>
          <w:trHeight w:val="304"/>
        </w:trPr>
        <w:tc>
          <w:tcPr>
            <w:tcW w:w="701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BF5D2B" w14:textId="26DF5CB7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BATCH NO.</w:t>
            </w:r>
          </w:p>
        </w:tc>
        <w:tc>
          <w:tcPr>
            <w:tcW w:w="350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661D61" w14:textId="7AF87B83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29A74EFF" wp14:editId="128E509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3" name="Rectangle 35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19E65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74EFF" id="Rectangle 3553" o:spid="_x0000_s1074" style="position:absolute;margin-left:104pt;margin-top:34pt;width:79pt;height:55pt;z-index:25320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JBBg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519E65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78B6CDC1" wp14:editId="18004C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4" name="Rectangle 35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6832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6CDC1" id="Rectangle 3554" o:spid="_x0000_s1075" style="position:absolute;margin-left:104pt;margin-top:34pt;width:79pt;height:55pt;z-index:25321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3wjGS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DA6832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14720" behindDoc="0" locked="0" layoutInCell="1" allowOverlap="1" wp14:anchorId="5E8710D9" wp14:editId="7E9E466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5" name="Rectangle 35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01559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710D9" id="Rectangle 3555" o:spid="_x0000_s1076" style="position:absolute;margin-left:104pt;margin-top:34pt;width:79pt;height:55pt;z-index:25321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KMSl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801559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1900852A" wp14:editId="44014D5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6" name="Rectangle 35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3C67BA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0852A" id="Rectangle 3556" o:spid="_x0000_s1077" style="position:absolute;margin-left:104pt;margin-top:34pt;width:79pt;height:55pt;z-index:25321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YsoG+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63C67BA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20864" behindDoc="0" locked="0" layoutInCell="1" allowOverlap="1" wp14:anchorId="0100B51C" wp14:editId="1330B6F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7" name="Rectangle 3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64326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0B51C" id="Rectangle 3557" o:spid="_x0000_s1078" style="position:absolute;margin-left:104pt;margin-top:34pt;width:79pt;height:55pt;z-index:25322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wkgI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664326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23936" behindDoc="0" locked="0" layoutInCell="1" allowOverlap="1" wp14:anchorId="4EE8A3C9" wp14:editId="4DE02A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8" name="Rectangle 3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EF29A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8A3C9" id="Rectangle 3558" o:spid="_x0000_s1079" style="position:absolute;margin-left:104pt;margin-top:34pt;width:79pt;height:55pt;z-index:25322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74X/8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CEF29A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27008" behindDoc="0" locked="0" layoutInCell="1" allowOverlap="1" wp14:anchorId="2BD9B53C" wp14:editId="5A0A7AD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9" name="Rectangle 3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1D01D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9B53C" id="Rectangle 3559" o:spid="_x0000_s1080" style="position:absolute;margin-left:104pt;margin-top:34pt;width:79pt;height:55pt;z-index:2532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OVeO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E1D01D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 wp14:anchorId="5F166A5B" wp14:editId="79FB1B5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0" name="Rectangle 3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DD8F9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66A5B" id="Rectangle 3560" o:spid="_x0000_s1081" style="position:absolute;margin-left:104pt;margin-top:34pt;width:79pt;height:55pt;z-index:25323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2Usr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9DD8F9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3152" behindDoc="0" locked="0" layoutInCell="1" allowOverlap="1" wp14:anchorId="3155DE15" wp14:editId="4635AC1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1" name="Rectangle 3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D9997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5DE15" id="Rectangle 3561" o:spid="_x0000_s1082" style="position:absolute;margin-left:104pt;margin-top:34pt;width:79pt;height:55pt;z-index:2532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0zugEAAEoDAAAOAAAAZHJzL2Uyb0RvYy54bWysU8tu2zAQvBfoPxC815Klxr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l7s1pS4pjFLv1C&#10;35gbjCTn6qiFkLm/2a8pxA6vPYYHuGQRl1n8rMDmL8oic/H4dPVYzolwLG7azbrGTnDcWm3qum0z&#10;ZvVyOUBM36S3JC96CkilOMuOP2I6H30+gvcymfPzeZXm/VzE3Kyeme69OKFCHNF0j0EZP/WUGx0o&#10;mbDtPY1/DgwkJea7Q1+bL5/bBuekJMt1s8b5hZIg5/3rKnN89DhJPAElhwB6GJFucaiwwoYVXZfh&#10;yhPxOi/cX3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N6NM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3D9997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 wp14:anchorId="1416B2E3" wp14:editId="45D9767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2" name="Rectangle 3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E28595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6B2E3" id="Rectangle 3562" o:spid="_x0000_s1083" style="position:absolute;margin-left:104pt;margin-top:34pt;width:79pt;height:55pt;z-index:25323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4YugEAAEoDAAAOAAAAZHJzL2Uyb0RvYy54bWysU8tu2zAQvBfoPxC815Klxr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m1VDieMWu/QT&#10;feNuMJKcq6Pue5n7m/2aQuzw2lN4hEsWcZnFzwps/qIsMhePT1eP5ZyIwOKm3axr7ITArdWmrts2&#10;Y1avlwPE9FV6S/KCUUAqxVl+/B7T+ejLEbyXyZyfz6s07+ci5ub2hene9ydUiCOaHjAo4ydGhdGB&#10;kgnbzmj8feAgKTHfHPra3H5u0YZUkuW6WeP8QkmQ8/5tlTsxepwkkYCSQwA9jEi3OFRYYcOKrstw&#10;5Yl4mxfur7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M8eG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DE28595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9296" behindDoc="0" locked="0" layoutInCell="1" allowOverlap="1" wp14:anchorId="42A2C8CA" wp14:editId="79FDB62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3" name="Rectangle 3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2BAD6C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2C8CA" id="Rectangle 3563" o:spid="_x0000_s1084" style="position:absolute;margin-left:104pt;margin-top:34pt;width:79pt;height:55pt;z-index:2532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xi+f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62BAD6C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42368" behindDoc="0" locked="0" layoutInCell="1" allowOverlap="1" wp14:anchorId="154144DE" wp14:editId="03FBBEB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4" name="Rectangle 3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A8F1AA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144DE" id="Rectangle 3564" o:spid="_x0000_s1085" style="position:absolute;margin-left:104pt;margin-top:34pt;width:79pt;height:55pt;z-index:2532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1ugEAAEoDAAAOAAAAZHJzL2Uyb0RvYy54bWysU8tu2zAQvBfoPxC815KlxLU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29UNJY5b7NJP&#10;9I27wUhyro6672Xub/ZrCrHDa0/hES5ZxGUWPyuw+YuyyFw8Pl09lnMiAoubdrOusRMCt1abum7b&#10;jFm9Xg4Q01fpLckLRgGpFGf58XtM56MvR/BeJnN+Pq/SvJ+LmNvNC9O970+oEEc0PWBQxk+MCqMD&#10;JRO2ndH4+8BBUmK+OfS1+XzT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IA5t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4A8F1AA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45440" behindDoc="0" locked="0" layoutInCell="1" allowOverlap="1" wp14:anchorId="6BCFF939" wp14:editId="2498E6E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5" name="Rectangle 3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4BA9B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FF939" id="Rectangle 3565" o:spid="_x0000_s1086" style="position:absolute;margin-left:104pt;margin-top:34pt;width:79pt;height:55pt;z-index:2532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rh1O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04BA9B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48512" behindDoc="0" locked="0" layoutInCell="1" allowOverlap="1" wp14:anchorId="18DE4A97" wp14:editId="22E0383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6" name="Rectangle 3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BBFDE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E4A97" id="Rectangle 3566" o:spid="_x0000_s1087" style="position:absolute;margin-left:104pt;margin-top:34pt;width:79pt;height:55pt;z-index:2532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CKp5hO4AQAASg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1BBFDE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51584" behindDoc="0" locked="0" layoutInCell="1" allowOverlap="1" wp14:anchorId="0ED90952" wp14:editId="37474DE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7" name="Rectangle 3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09120A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90952" id="Rectangle 3567" o:spid="_x0000_s1088" style="position:absolute;margin-left:104pt;margin-top:34pt;width:79pt;height:55pt;z-index:2532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RJHj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409120A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54656" behindDoc="0" locked="0" layoutInCell="1" allowOverlap="1" wp14:anchorId="45838854" wp14:editId="6211E5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8" name="Rectangle 3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05D229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38854" id="Rectangle 3568" o:spid="_x0000_s1089" style="position:absolute;margin-left:104pt;margin-top:34pt;width:79pt;height:55pt;z-index:2532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Z6YX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B05D229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57728" behindDoc="0" locked="0" layoutInCell="1" allowOverlap="1" wp14:anchorId="6397365B" wp14:editId="3B0D2A6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9" name="Rectangle 35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5C688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365B" id="Rectangle 3569" o:spid="_x0000_s1090" style="position:absolute;margin-left:104pt;margin-top:34pt;width:79pt;height:55pt;z-index:2532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mWugEAAEoDAAAOAAAAZHJzL2Uyb0RvYy54bWysU8tu2zAQvBfoPxC815Kl1L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n7ebWhxDGLXfqF&#10;vjE3GEnO1VELIXN/s19TiB1eewwPcMkiLrP4WYHNX5RF5uLx6eqxnBPhWNy0m3WNneC4tdrUddtm&#10;zOrlcoCYvklvSV70FJBKcZYdf8R0Pvp8BO9lMufn8yrN+7mIWd08M917cUKFOKLpHoMyfuopNzpQ&#10;MmHbexr/HBhISsx3h742X27aBuekJMt1s8b5hZIg5/3rKnN89DhJPAElhwB6GJFucaiwwoYVXZfh&#10;yhPxOi/cX3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2v45l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95C688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60800" behindDoc="0" locked="0" layoutInCell="1" allowOverlap="1" wp14:anchorId="0320C076" wp14:editId="1A8418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0" name="Rectangle 35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21EF2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0C076" id="Rectangle 3570" o:spid="_x0000_s1091" style="position:absolute;margin-left:104pt;margin-top:34pt;width:79pt;height:55pt;z-index:25326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mZugEAAEoDAAAOAAAAZHJzL2Uyb0RvYy54bWysU8tu2zAQvBfoPxC815Klxr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m1s0yHGLXfqJ&#10;vnE3GEnO1VH3vcz9zX5NIXZ47Sk8wiWLuMziZwU2f1EWmYvHp6vHck5EYHHTbtY1PiRwa7Wp67bN&#10;mNXr5QAxfZXekrxgFJBKcZYfv8d0PvpyBO9lMufn8yrN+7mIWd28MN37/oQKcUTTAwZl/MSoMDpQ&#10;MmHbGY2/DxwkJeabQ1+b289tg3NSkuW6WeP8QkmQ8/5tlTsxepwkkYCSQwA9jEi3OFRYYcOKrstw&#10;5Yl4mxfur7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P9pm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921EF2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63872" behindDoc="0" locked="0" layoutInCell="1" allowOverlap="1" wp14:anchorId="58B94C11" wp14:editId="57A80AD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1" name="Rectangle 35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DFD61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94C11" id="Rectangle 3571" o:spid="_x0000_s1092" style="position:absolute;margin-left:104pt;margin-top:34pt;width:79pt;height:55pt;z-index:25326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gEugEAAEoDAAAOAAAAZHJzL2Uyb0RvYy54bWysU8tu2zAQvBfoPxC815Kl1rE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n75WZJiWMWu/QL&#10;fWNuMJKcq6MWQub+Zr+mEDu89hge4JJFXGbxswKbvyiLzMXj09VjOSfCsbhpN+saO8Fxa7Wp67bN&#10;mNXL5QAxfZPekrzoKSCV4iw7/ojpfPT5CN7LZM7P51Wa93MRs1o9M917cUKFOKLpHoMyfuopNzpQ&#10;MmHbexr/HBhISsx3h742N5/bBuekJMt1s8b5hZIg5/3rKnN89DhJPAElhwB6GJFucaiwwoYVXZfh&#10;yhPxOi/cX3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0TIB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5DFD61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66944" behindDoc="0" locked="0" layoutInCell="1" allowOverlap="1" wp14:anchorId="64B555DD" wp14:editId="1BABE5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2" name="Rectangle 35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265D3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555DD" id="Rectangle 3572" o:spid="_x0000_s1093" style="position:absolute;margin-left:104pt;margin-top:34pt;width:79pt;height:55pt;z-index:2532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vVVsv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7265D3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0016" behindDoc="0" locked="0" layoutInCell="1" allowOverlap="1" wp14:anchorId="2C815D9B" wp14:editId="79F0D58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3" name="Rectangle 35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D408A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15D9B" id="Rectangle 3573" o:spid="_x0000_s1094" style="position:absolute;margin-left:104pt;margin-top:34pt;width:79pt;height:55pt;z-index:25327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IL7S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5D408A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3088" behindDoc="0" locked="0" layoutInCell="1" allowOverlap="1" wp14:anchorId="273B99AB" wp14:editId="34830CD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4" name="Rectangle 35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5C2B6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B99AB" id="Rectangle 3574" o:spid="_x0000_s1095" style="position:absolute;margin-left:104pt;margin-top:34pt;width:79pt;height:55pt;z-index:253273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yCugEAAEoDAAAOAAAAZHJzL2Uyb0RvYy54bWysU8tu2zAQvBfoPxC815Kl1L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z7c3lDhusUs/&#10;0TfuBiPJuTrqvpe5v9mvKcQOrz2FR7hkEZdZ/KzA5i/KInPx+HT1WM6JCCxu2s26xk4I3Fpt6rpt&#10;M2b1ejlATF+ltyQvGAWkUpzlx+8xnY++HMF7mcz5+bxK834uYlabF6Z7359QIY5oesCgjJ8YFUYH&#10;SiZsO6Px94GDpMR8c+hrc3vT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xp8g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25C2B6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6160" behindDoc="0" locked="0" layoutInCell="1" allowOverlap="1" wp14:anchorId="229148AA" wp14:editId="3A9D55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5" name="Rectangle 35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F9244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148AA" id="Rectangle 3575" o:spid="_x0000_s1096" style="position:absolute;margin-left:104pt;margin-top:34pt;width:79pt;height:55pt;z-index:253276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KyxqFy7AQAASg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4F9244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9232" behindDoc="0" locked="0" layoutInCell="1" allowOverlap="1" wp14:anchorId="40D5F0BA" wp14:editId="6A80F13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6" name="Rectangle 35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F04FF7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5F0BA" id="Rectangle 3576" o:spid="_x0000_s1097" style="position:absolute;margin-left:104pt;margin-top:34pt;width:79pt;height:55pt;z-index:253279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0oDt3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4F04FF7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82304" behindDoc="0" locked="0" layoutInCell="1" allowOverlap="1" wp14:anchorId="6FB2255D" wp14:editId="205059F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7" name="Rectangle 35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3890B7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2255D" id="Rectangle 3577" o:spid="_x0000_s1098" style="position:absolute;margin-left:102pt;margin-top:34pt;width:79pt;height:55pt;z-index:25328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kzuQEAAEoDAAAOAAAAZHJzL2Uyb0RvYy54bWysU9tu2zAMfR+wfxD0vthx1sY14vSl2FCg&#10;W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IfhycgWvR0dbVeU+KYxSn9&#10;RN2YG4wkp+yohZB5vlmvKcQOy57DE5yjiG4mPyuw+Yu0yFw0Pl40lnMiHJM3q5u2xklwPLpur7KP&#10;Xaq34gAxfZfekuz0FBBKUZYdHmI6XX29gnUZzOn57KV5Nxcy6+YV6c6LIzLEFU2PaJTxU0+50YGS&#10;Ccfe0/h7z0BSYu4d6tqsv64a3JMSLNumxf2FEiDm3fssc3z0uEk8ASX7AHoYEW5RqKDCgRVe5+XK&#10;G/E+Ltjffo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2+ZM7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23890B7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85376" behindDoc="0" locked="0" layoutInCell="1" allowOverlap="1" wp14:anchorId="459767D0" wp14:editId="5C767AA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8" name="Rectangle 35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14C27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67D0" id="Rectangle 3578" o:spid="_x0000_s1099" style="position:absolute;margin-left:102pt;margin-top:34pt;width:79pt;height:55pt;z-index:253285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0bguAEAAEoDAAAOAAAAZHJzL2Uyb0RvYy54bWysU9tu2zAMfR+wfxD0vthx1sY14vSl2FCg&#10;W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IfhycgWvR0dbXGWTlmcUo/&#10;UTfmBiPJKTtqIWSeb9ZrCrHDsufwBOcoopvJzwps/iItMheNjxeN5ZwIx+TN6qatcRIcj67bq+xj&#10;l+qtOEBM36W3JDs9BYRSlGWHh5hOV1+vYF0Gc3o+e2nezYXMevWKdOfFERniiqZHNMr4qafc6EDJ&#10;hGPvafy9ZyApMfcOdW3WX1cN7kkJlm3ToiZQAsS8e59ljo8eN4knoGQfQA8jwi0KFVQ4sMLrvFx5&#10;I97HBfvbL7D9A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/40bg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F14C27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88448" behindDoc="0" locked="0" layoutInCell="1" allowOverlap="1" wp14:anchorId="484CBF5F" wp14:editId="435683C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9" name="Rectangle 35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4AD49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CBF5F" id="Rectangle 3579" o:spid="_x0000_s1100" style="position:absolute;margin-left:102pt;margin-top:34pt;width:79pt;height:55pt;z-index:25328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IPnK7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A74AD49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91520" behindDoc="0" locked="0" layoutInCell="1" allowOverlap="1" wp14:anchorId="6909D164" wp14:editId="38B2C55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0" name="Rectangle 35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28BEE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9D164" id="Rectangle 3580" o:spid="_x0000_s1101" style="position:absolute;margin-left:102pt;margin-top:34pt;width:79pt;height:55pt;z-index:25329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wi4V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928BEE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94592" behindDoc="0" locked="0" layoutInCell="1" allowOverlap="1" wp14:anchorId="3D49768B" wp14:editId="465587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1" name="Rectangle 35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31A28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9768B" id="Rectangle 3581" o:spid="_x0000_s1102" style="position:absolute;margin-left:102pt;margin-top:34pt;width:79pt;height:55pt;z-index:25329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nJuQEAAEoDAAAOAAAAZHJzL2Uyb0RvYy54bWysU9tu2zAMfR+wfxD0vthx1tQ14vSl2FCg&#10;W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mPwxMQLXq6umqXlDhmcUo/&#10;UTfmBiPJKTtqIWSeb9ZrCrHDsufwBOcoopvJzwps/iItMheNjxeN5ZwIx+TN6qatcRIcj9btVfax&#10;S/VWHCCm79Jbkp2eAkIpyrLDQ0ynq69XsC6DOT2fvTTv5kLmev2KdOfFERniiqZHNMr4qafc6EDJ&#10;hGPvafy9ZyApMfcOdW2uv64a3JMSLNumxf2FEiDm3fssc3z0uEk8ASX7AHoYEW5RqKDCgRVe5+XK&#10;G/E+Ltjffo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LMZyb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B31A28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97664" behindDoc="0" locked="0" layoutInCell="1" allowOverlap="1" wp14:anchorId="5A3AB952" wp14:editId="19E4578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2" name="Rectangle 35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33F3D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AB952" id="Rectangle 3582" o:spid="_x0000_s1103" style="position:absolute;margin-left:102pt;margin-top:34pt;width:79pt;height:55pt;z-index:25329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riuAEAAEoDAAAOAAAAZHJzL2Uyb0RvYy54bWysU9tu2zAMfR+wfxD0vthx1sY14vSl2FCg&#10;W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IfhycgWvR0ddU2lDhmcUo/&#10;UTfmBiPJKTtqIWSeb9ZrCrHDsufwBOcoopvJzwps/iItMheNjxeN5ZwIx+TN6qatcRIcj67bq+xj&#10;l+qtOEBM36W3JDs9BYRSlGWHh5hOV1+vYF0Gc3o+e2nezYXMev2KdOfFERniiqZHNMr4qafc6EDJ&#10;hGPvafy9ZyApMfcOdW3WX1coQyrBsm1a3F8oAWLevc8yx0ePm8QTULIPoIcR4RaFCiocWOF1Xq68&#10;Ee/jgv3tF9j+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Qoori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A33F3D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0736" behindDoc="0" locked="0" layoutInCell="1" allowOverlap="1" wp14:anchorId="67FDCC19" wp14:editId="0E8BCB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3" name="Rectangle 35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1F9704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DCC19" id="Rectangle 3583" o:spid="_x0000_s1104" style="position:absolute;margin-left:102pt;margin-top:34pt;width:79pt;height:55pt;z-index:25330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qFuQEAAEoDAAAOAAAAZHJzL2Uyb0RvYy54bWysU9tu2zAMfR+wfxD03thx1t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q6umxXlDhmcUo/&#10;UTfmBiPJMTtqIWSeb9ZrCrHDspfwDKcoopvJzwps/iItMheND2eN5ZwIx+TN6qatcRIcj67ay+xj&#10;l+q9OEBMP6S3JDs9BYRSlGX7h5iOV9+uYF0Gc3w+e2nezoXMdfuGdOvFARniiqYnNMr4qafc6EDJ&#10;hGPvafyzYyApMfcOdW2uv60a3JMSLNumxf2FEiDm7ccsc3z0uEk8ASW7AHoYEW5RqKDCgRVep+XK&#10;G/ExLtjff4HNK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3Uqhb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61F9704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3808" behindDoc="0" locked="0" layoutInCell="1" allowOverlap="1" wp14:anchorId="241B0BB5" wp14:editId="3C9CD29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4" name="Rectangle 35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F1489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B0BB5" id="Rectangle 3584" o:spid="_x0000_s1105" style="position:absolute;margin-left:102pt;margin-top:34pt;width:79pt;height:55pt;z-index:25330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O2tT7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4F1489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6880" behindDoc="0" locked="0" layoutInCell="1" allowOverlap="1" wp14:anchorId="67485275" wp14:editId="5C903D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5" name="Rectangle 35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7AEEB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85275" id="Rectangle 3585" o:spid="_x0000_s1106" style="position:absolute;margin-left:102pt;margin-top:34pt;width:79pt;height:55pt;z-index:25330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bjD8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77AEEB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9952" behindDoc="0" locked="0" layoutInCell="1" allowOverlap="1" wp14:anchorId="2499FFC5" wp14:editId="42F5E2B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6" name="Rectangle 35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25F53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9FFC5" id="Rectangle 3586" o:spid="_x0000_s1107" style="position:absolute;margin-left:102pt;margin-top:34pt;width:79pt;height:55pt;z-index:25330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ZqVDb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225F53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13024" behindDoc="0" locked="0" layoutInCell="1" allowOverlap="1" wp14:anchorId="6E073828" wp14:editId="260240C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7" name="Rectangle 35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3D4B66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73828" id="Rectangle 3587" o:spid="_x0000_s1108" style="position:absolute;margin-left:102pt;margin-top:34pt;width:79pt;height:55pt;z-index:25331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FGuAEAAEoDAAAOAAAAZHJzL2Uyb0RvYy54bWysU9tu2zAMfR+wfxD03thx1t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q6umyvKXHM4pR+&#10;om7MDUaSY3bUQsg836zXFGKHZS/hGU5RRDeTnxXY/EVaZC4aH84ayzkRjsmb1U1b4yQ4Hl21l9nH&#10;LtV7cYCYfkhvSXZ6CgilKMv2DzEdr75dwboM5vh89tK8nQuZtnlDuvXigAxxRdMTGmX81FNudKBk&#10;wrH3NP7ZMZCUmHuHujbX31YN7kkJlm3T4v5CCRDz9mOWOT563CSegJJdAD2MCLcoVFDhwAqv03Ll&#10;jfgYF+zvv8DmF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yEvFG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53D4B66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16096" behindDoc="0" locked="0" layoutInCell="1" allowOverlap="1" wp14:anchorId="3F7C0203" wp14:editId="1366004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8" name="Rectangle 35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824AD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C0203" id="Rectangle 3588" o:spid="_x0000_s1109" style="position:absolute;margin-left:102pt;margin-top:34pt;width:79pt;height:55pt;z-index:25331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O6eLpW3AQAASg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B824AD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19168" behindDoc="0" locked="0" layoutInCell="1" allowOverlap="1" wp14:anchorId="4B24D5A4" wp14:editId="5F24E37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9" name="Rectangle 35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7D07B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4D5A4" id="Rectangle 3589" o:spid="_x0000_s1110" style="position:absolute;margin-left:102pt;margin-top:34pt;width:79pt;height:55pt;z-index:25331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9euQEAAEo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R0ddOuKXHM4pR+&#10;oG7MDUaSU3bUQsg836zXFGKHZS/hGc5RRDeTnxXY/EVaZC4aHy8ayzkRjsn1at3WOAmOR7ftTfax&#10;S/VeHCCmb9Jbkp2eAkIpyrLDQ0ynq29XsC6DOT2fvTTv5kKmvX5DuvPiiAxxRdMTGmX81FNudKBk&#10;wrH3NL7uGUhKzHeHujZfrlcN7kkJlm3T4v5CCRDz7mOWOT563CSegJJ9AD2MCLcoVFDhwAqv83Ll&#10;jfgYF+zvv8D2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f6PX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07D07B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22240" behindDoc="0" locked="0" layoutInCell="1" allowOverlap="1" wp14:anchorId="25376C34" wp14:editId="5A3ED9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0" name="Rectangle 35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9D1459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76C34" id="Rectangle 3590" o:spid="_x0000_s1111" style="position:absolute;margin-left:102pt;margin-top:34pt;width:79pt;height:55pt;z-index:25332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n/99R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79D1459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25312" behindDoc="0" locked="0" layoutInCell="1" allowOverlap="1" wp14:anchorId="381DE4AB" wp14:editId="6DDA47B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1" name="Rectangle 35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228E9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DE4AB" id="Rectangle 3591" o:spid="_x0000_s1112" style="position:absolute;margin-left:102pt;margin-top:34pt;width:79pt;height:55pt;z-index:25332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7MuQEAAEo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dbNZUuK4xSn9&#10;Qt2460dFztnBSKnyfLNeU4gdlj2GB7hEEd1MftZg8xdpkblofLpqrOZEBCY3q01b4yQEHq3bm+xj&#10;l+qlOEBM35S3JDuMAkIpyvLjj5jOV5+vYF0Gc34+e2nez4VMu35GuvfyhAxxRdM9Gj36iVExmkDJ&#10;hGNnNP45cFCUjN8d6tp8+bxqcE9KsGybFvcXSoCY96+z3InB4yaJBJQcAph+QLhFoYIKB1Z4XZYr&#10;b8TruGB/+QV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ER+z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0228E9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69FF12C5" wp14:editId="79800C2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2" name="Rectangle 35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6400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F12C5" id="Rectangle 3592" o:spid="_x0000_s1113" style="position:absolute;margin-left:102pt;margin-top:34pt;width:79pt;height:55pt;z-index:2533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3nuAEAAEoDAAAOAAAAZHJzL2Uyb0RvYy54bWysU9tu2zAMfR/QfxD0vthx1t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jp6nrdUOKYxSn9&#10;QN2YG4wkp+yohZB5vlmvKcQOy17CM5yjiG4mPyuw+Yu0yFw0Pl40lnMiHJPr1bqtcRIcj27a6+xj&#10;l+q9OEBM36S3JDs9BYRSlGWHx5hOV9+uYF0Gc3o+e2nezYVMe/uGdOfFERniiqYnNMr4qafc6EDJ&#10;hGPvaXzdM5CUmAeHuja3X1YoQyrBsm1a3F8oAWLefcwyx0ePm8QTULIPoIcR4RaFCiocWOF1Xq68&#10;ER/jgv39F9j+B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UVe3n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8C6400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31456" behindDoc="0" locked="0" layoutInCell="1" allowOverlap="1" wp14:anchorId="405FD072" wp14:editId="36CC84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3" name="Rectangle 35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9242D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FD072" id="Rectangle 3593" o:spid="_x0000_s1114" style="position:absolute;margin-left:102pt;margin-top:34pt;width:79pt;height:55pt;z-index:2533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Tgk2A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89242D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34528" behindDoc="0" locked="0" layoutInCell="1" allowOverlap="1" wp14:anchorId="5F152874" wp14:editId="49BDE39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4" name="Rectangle 35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1A780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52874" id="Rectangle 3594" o:spid="_x0000_s1115" style="position:absolute;margin-left:102pt;margin-top:34pt;width:79pt;height:55pt;z-index:25333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pKuQEAAEo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R0dbO+psQxi1P6&#10;gboxNxhJTtlRCyHzfLNeU4gdlr2EZzhHEd1MflZg8xdpkblofLxoLOdEOCbXq3Vb4yQ4Ht22N9nH&#10;LtV7cYCYvklvSXZ6CgilKMsODzGdrr5dwboM5vR89tK8mwuZdv2GdOfFERniiqYnNMr4qafc6EDJ&#10;hGPvaXzdM5CUmO8OdW2+XK8a3JMSLNumxf2FEiDm3ccsc3z0uEk8ASX7AHoYEW5RqKDCgRVe5+XK&#10;G/ExLtjff4Ht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BrKS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1A780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 wp14:anchorId="14D14F48" wp14:editId="3CDB49C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5" name="Rectangle 35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7BD3E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4F48" id="Rectangle 3595" o:spid="_x0000_s1116" style="position:absolute;margin-left:102pt;margin-top:34pt;width:79pt;height:55pt;z-index:25333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7Eel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87BD3E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0672" behindDoc="0" locked="0" layoutInCell="1" allowOverlap="1" wp14:anchorId="43AB5D12" wp14:editId="201E515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6" name="Rectangle 35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7C13B7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B5D12" id="Rectangle 3596" o:spid="_x0000_s1117" style="position:absolute;margin-left:102pt;margin-top:34pt;width:79pt;height:55pt;z-index:25334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PoI2/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17C13B7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3744" behindDoc="0" locked="0" layoutInCell="1" allowOverlap="1" wp14:anchorId="462302E5" wp14:editId="4832DCF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7" name="Rectangle 35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0D171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302E5" id="Rectangle 3597" o:spid="_x0000_s1118" style="position:absolute;margin-left:102pt;margin-top:34pt;width:79pt;height:55pt;z-index:25334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wiuQEAAEoDAAAOAAAAZHJzL2Uyb0RvYy54bWysU9tu2zAMfR/QfxD0vthx1t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jp6np9S4ljFqf0&#10;A3VjbjCSnLKjFkLm+Wa9phA7LHsJz3COIrqZ/KzA5i/SInPR+HjRWM6JcEyuV+u2xklwPLppr7OP&#10;Xar34gAxfZPekuz0FBBKUZYdHmM6XX27gnUZzOn57KV5Nxcy6+YN6c6LIzLEFU1PaJTxU0+50YGS&#10;Ccfe0/i6ZyApMQ8OdW1uv6wa3JMSLNumxf2FEiDm3ccsc3z0uEk8ASX7AHoYEW5RqKDCgRVe5+XK&#10;G/ExLtjff4Ht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5BssI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00D171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6816" behindDoc="0" locked="0" layoutInCell="1" allowOverlap="1" wp14:anchorId="6252C38B" wp14:editId="1C249BF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8" name="Rectangle 35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3ABAE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2C38B" id="Rectangle 3598" o:spid="_x0000_s1119" style="position:absolute;margin-left:102pt;margin-top:34pt;width:79pt;height:55pt;z-index:25334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+Jfz8b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13ABAE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43801EDC" wp14:editId="252CA66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9" name="Rectangle 35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1FD2B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01EDC" id="Rectangle 3599" o:spid="_x0000_s1120" style="position:absolute;margin-left:102pt;margin-top:34pt;width:79pt;height:55pt;z-index:25334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9/dSO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51FD2B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52960" behindDoc="0" locked="0" layoutInCell="1" allowOverlap="1" wp14:anchorId="3CF7A384" wp14:editId="0348D55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0" name="Rectangle 36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E421F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7A384" id="Rectangle 3600" o:spid="_x0000_s1121" style="position:absolute;margin-left:102pt;margin-top:34pt;width:79pt;height:55pt;z-index:25335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fpuAEAAEo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a5RIMctTukX&#10;6sZdPypyzg5GSpXnm/WaQuyw7DE8wCWK6Gbyswabv0iLzEXj01VjNSciMLlZbdr8kMCjdXuTfexS&#10;vRQHiOmb8pZkh1FAKEVZfvwR0/nq8xWsy2DOz2cvzfu5kNncPCPde3lChrii6R6NHv3EqBhNoGTC&#10;sTMa/xw4KErG7w51bb58XjW4JyVYtk2L+wslQMz711nuxOBxk0QCSg4BTD8g3KJQQYUDK7wuy5U3&#10;4nVcsL/8Aru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oKPfp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0E421F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BE2102-07</w:t>
            </w:r>
          </w:p>
        </w:tc>
      </w:tr>
      <w:tr w:rsidR="00914509" w:rsidRPr="00471488" w14:paraId="456B4E0F" w14:textId="77777777" w:rsidTr="00282A78">
        <w:trPr>
          <w:trHeight w:val="294"/>
        </w:trPr>
        <w:tc>
          <w:tcPr>
            <w:tcW w:w="701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03726514" w14:textId="77777777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2"/>
                <w:szCs w:val="22"/>
              </w:rPr>
            </w:pPr>
          </w:p>
          <w:p w14:paraId="2BF2F6C9" w14:textId="61F4B28B" w:rsidR="00914509" w:rsidRPr="00471488" w:rsidRDefault="00914509" w:rsidP="00914509">
            <w:pPr>
              <w:spacing w:line="360" w:lineRule="auto"/>
              <w:ind w:left="-109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TEAM MEMBERS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4784001" w14:textId="77777777" w:rsidR="00914509" w:rsidRPr="00471488" w:rsidRDefault="00914509" w:rsidP="005056F6">
            <w:pPr>
              <w:ind w:left="-55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</w:p>
          <w:p w14:paraId="22F2531D" w14:textId="29B26B87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</w:p>
        </w:tc>
      </w:tr>
      <w:tr w:rsidR="00914509" w:rsidRPr="00471488" w14:paraId="4735ABDB" w14:textId="77777777" w:rsidTr="00282A78">
        <w:trPr>
          <w:trHeight w:val="404"/>
        </w:trPr>
        <w:tc>
          <w:tcPr>
            <w:tcW w:w="701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9E7D13" w14:textId="19418A59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Komali Beeram</w:t>
            </w:r>
          </w:p>
        </w:tc>
        <w:tc>
          <w:tcPr>
            <w:tcW w:w="350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3123C3" w14:textId="0B6673B4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1601 18 733 067</w:t>
            </w:r>
          </w:p>
        </w:tc>
      </w:tr>
      <w:tr w:rsidR="00914509" w:rsidRPr="00471488" w14:paraId="627D46A6" w14:textId="77777777" w:rsidTr="00282A78">
        <w:trPr>
          <w:trHeight w:val="388"/>
        </w:trPr>
        <w:tc>
          <w:tcPr>
            <w:tcW w:w="701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13BA3293" w14:textId="02654237" w:rsidR="00914509" w:rsidRPr="00471488" w:rsidRDefault="00914509" w:rsidP="00914509">
            <w:pPr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Soumya Vemuri</w:t>
            </w:r>
          </w:p>
        </w:tc>
        <w:tc>
          <w:tcPr>
            <w:tcW w:w="350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6932F210" w14:textId="74717AC2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1601 18 733 081</w:t>
            </w:r>
          </w:p>
        </w:tc>
      </w:tr>
    </w:tbl>
    <w:p w14:paraId="3016A207" w14:textId="77777777" w:rsidR="00282A78" w:rsidRPr="00471488" w:rsidRDefault="00282A78" w:rsidP="004D6AFF">
      <w:pPr>
        <w:spacing w:line="276" w:lineRule="auto"/>
        <w:outlineLvl w:val="0"/>
        <w:rPr>
          <w:rFonts w:ascii="Source Sans Pro" w:hAnsi="Source Sans Pro"/>
          <w:bCs/>
          <w:color w:val="000000" w:themeColor="text1"/>
          <w:sz w:val="32"/>
          <w:szCs w:val="180"/>
        </w:rPr>
      </w:pPr>
    </w:p>
    <w:p w14:paraId="12973196" w14:textId="77777777" w:rsidR="00433D29" w:rsidRPr="00471488" w:rsidRDefault="00282A78" w:rsidP="00282A78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28"/>
          <w:szCs w:val="160"/>
        </w:rPr>
      </w:pPr>
      <w:r w:rsidRPr="00471488">
        <w:rPr>
          <w:rFonts w:ascii="Source Sans Pro" w:hAnsi="Source Sans Pro"/>
          <w:bCs/>
          <w:color w:val="000000" w:themeColor="text1"/>
          <w:sz w:val="28"/>
          <w:szCs w:val="160"/>
        </w:rPr>
        <w:t>EXECUTIVE SUMMARY</w:t>
      </w:r>
    </w:p>
    <w:tbl>
      <w:tblPr>
        <w:tblW w:w="105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536"/>
        <w:gridCol w:w="5415"/>
        <w:gridCol w:w="3555"/>
      </w:tblGrid>
      <w:tr w:rsidR="00282A78" w:rsidRPr="00471488" w14:paraId="27F3975C" w14:textId="77777777" w:rsidTr="00133025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1DFC2" w14:textId="77777777" w:rsidR="00282A78" w:rsidRPr="00471488" w:rsidRDefault="00282A78" w:rsidP="00282A78">
            <w:pPr>
              <w:jc w:val="both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WEEK NO.</w:t>
            </w:r>
          </w:p>
        </w:tc>
        <w:tc>
          <w:tcPr>
            <w:tcW w:w="8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1E67A" w14:textId="3203C2A8" w:rsidR="00282A78" w:rsidRPr="00471488" w:rsidRDefault="00133025" w:rsidP="00282A78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TIMELINE                                                                                           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  </w:t>
            </w:r>
            <w:r w:rsidR="009859A6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                                 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REPORT DATE</w:t>
            </w:r>
          </w:p>
        </w:tc>
      </w:tr>
      <w:tr w:rsidR="00282A78" w:rsidRPr="00471488" w14:paraId="57F9A4EE" w14:textId="77777777" w:rsidTr="00133025">
        <w:trPr>
          <w:trHeight w:val="359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27160" w14:textId="478472E4" w:rsidR="00282A78" w:rsidRPr="00471488" w:rsidRDefault="00282A78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760512" behindDoc="0" locked="0" layoutInCell="1" allowOverlap="1" wp14:anchorId="1F391920" wp14:editId="6C85B23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1" name="Rectangle 36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E9DD2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91920" id="Rectangle 3601" o:spid="_x0000_s1122" style="position:absolute;margin-left:104pt;margin-top:34pt;width:79pt;height:55pt;z-index:253760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fNQFZ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0E9DD2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774848" behindDoc="0" locked="0" layoutInCell="1" allowOverlap="1" wp14:anchorId="60130720" wp14:editId="55054F5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2" name="Rectangle 36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D6713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30720" id="Rectangle 3602" o:spid="_x0000_s1123" style="position:absolute;margin-left:104pt;margin-top:34pt;width:79pt;height:55pt;z-index:253774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JyuQEAAEoDAAAOAAAAZHJzL2Uyb0RvYy54bWysU9tu2zAMfR+wfxD0vthxtjQ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Vum4o8dzhlH6h&#10;btz3VpFzdjBSqnm+s15jTB2WPcYHuEQJ3Zn8pMHNX6RFpqLx6aqxmjIRmGxX7abGSQg8+tKuW/Sx&#10;S/VSHCHlbyo4MjuMAkIpyvLjj5TPV5+vYN0M5vz87OVpPxUy7c0z0n2QJ2SIK5rv0WgbRkaFNZGS&#10;EcfOaPpz4KAosd896trcfF6hDLkEy02zwf2FEiDm/ess92IIuEkiAyWHCKYfEG5RqKDCgRVel+Wa&#10;N+J1XLC//AK7v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HJJJy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6D6713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789184" behindDoc="0" locked="0" layoutInCell="1" allowOverlap="1" wp14:anchorId="47C1619F" wp14:editId="60CAE04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3" name="Rectangle 36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C3415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1619F" id="Rectangle 3603" o:spid="_x0000_s1124" style="position:absolute;margin-left:104pt;margin-top:34pt;width:79pt;height:55pt;z-index:253789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A8zIV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BC3415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03520" behindDoc="0" locked="0" layoutInCell="1" allowOverlap="1" wp14:anchorId="620A3976" wp14:editId="3D4B5C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4" name="Rectangle 36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ADD2E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0A3976" id="Rectangle 3604" o:spid="_x0000_s1125" style="position:absolute;margin-left:104pt;margin-top:34pt;width:79pt;height:55pt;z-index:25380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XfuQEAAEoDAAAOAAAAZHJzL2Uyb0RvYy54bWysU9tu2zAMfR+wfxD0vthxuiw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Vur6hxHOHU/qF&#10;unHfW0XO2cFIqeb5znqNMXVY9hgf4BIldGfykwY3f5EWmYrGp6vGaspEYLJdtZsaJyHw6HO7btHH&#10;LtVLcYSUv6ngyOwwCgilKMuPP1I+X32+gnUzmPPzs5en/VTItO0z0n2QJ2SIK5rv0WgbRkaFNZGS&#10;EcfOaPpz4KAosd896tp8uVk1uCclWG6aDe4vlAAx719nuRdDwE0SGSg5RDD9gHCLQgUVDqzwuizX&#10;vBGv44L95RfY/Q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ba7Xf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CADD2E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17856" behindDoc="0" locked="0" layoutInCell="1" allowOverlap="1" wp14:anchorId="0F36E4A1" wp14:editId="47EDB38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5" name="Rectangle 36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81129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6E4A1" id="Rectangle 3605" o:spid="_x0000_s1126" style="position:absolute;margin-left:104pt;margin-top:34pt;width:79pt;height:55pt;z-index:25381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ANwQ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381129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32192" behindDoc="0" locked="0" layoutInCell="1" allowOverlap="1" wp14:anchorId="050C2C7D" wp14:editId="3F137BF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6" name="Rectangle 36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B3959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C2C7D" id="Rectangle 3606" o:spid="_x0000_s1127" style="position:absolute;margin-left:104pt;margin-top:34pt;width:79pt;height:55pt;z-index:25383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wd3t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9B3959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46528" behindDoc="0" locked="0" layoutInCell="1" allowOverlap="1" wp14:anchorId="6987BAA6" wp14:editId="17105F2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7" name="Rectangle 36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7F383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7BAA6" id="Rectangle 3607" o:spid="_x0000_s1128" style="position:absolute;margin-left:104pt;margin-top:34pt;width:79pt;height:55pt;z-index:25384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+9S8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97F383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60864" behindDoc="0" locked="0" layoutInCell="1" allowOverlap="1" wp14:anchorId="6A201843" wp14:editId="6C4FB72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8" name="Rectangle 36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9C9F2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01843" id="Rectangle 3608" o:spid="_x0000_s1129" style="position:absolute;margin-left:104pt;margin-top:34pt;width:79pt;height:55pt;z-index:25386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XkHQ0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09C9F2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75200" behindDoc="0" locked="0" layoutInCell="1" allowOverlap="1" wp14:anchorId="493233D3" wp14:editId="25FB0BC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9" name="Rectangle 36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934B3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233D3" id="Rectangle 3609" o:spid="_x0000_s1130" style="position:absolute;margin-left:104pt;margin-top:34pt;width:79pt;height:55pt;z-index:25387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38ugEAAEsDAAAOAAAAZHJzL2Uyb0RvYy54bWysU9tu2zAMfR+wfxD0vthxuiw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Vum4p8dzhlH6h&#10;btz3VpFzdjBSqnm+s15jTB2WPcYHuEQJ3Zn8pMHNX6RFpqLx6aqxmjIRmGxX7abGSQg8+tyuW/Sx&#10;S/VSHCHlbyo4MjuMAkIpyvLjj5TPV5+vYN0M5vz87OVpPxUyy/rmGeo+yBNSxB3N92i0DSOjwppI&#10;yYhzZzT9OXBQlNjvHoVtvtysGlyUEiw3zQYXGEqAoPevs9yLIeAqiQyUHCKYfkC8RaICCydWiF22&#10;a16J13EB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NNd/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3934B3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89536" behindDoc="0" locked="0" layoutInCell="1" allowOverlap="1" wp14:anchorId="2AFFC13D" wp14:editId="30A502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0" name="Rectangle 36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B9CDC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FC13D" id="Rectangle 3610" o:spid="_x0000_s1131" style="position:absolute;margin-left:104pt;margin-top:34pt;width:79pt;height:55pt;z-index:25388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myuQEAAEsDAAAOAAAAZHJzL2Uyb0RvYy54bWysU9tu2zAMfR+wfxD0vviSNUu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GhTIc4dT+oW6&#10;cd9bRc7ZwUip5vnOeo0xdVj2GB/gEiV0Z/KTBjd/kRaZisanq8ZqykRgcrPcrGt8SODRzWa1QR+7&#10;VC/FEVL+poIjs8MoIJSiLD/+SPl89fkK1s1gzs/PXp72UyHT1DfPUPdBnpAi7mi+R6NtGBkV1kRK&#10;Rpw7o+nPgYOixH73KGz75fOyxUUp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zmxmy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4B9CDC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03872" behindDoc="0" locked="0" layoutInCell="1" allowOverlap="1" wp14:anchorId="456C0A51" wp14:editId="5CD48F1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1" name="Rectangle 36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193A9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C0A51" id="Rectangle 3611" o:spid="_x0000_s1132" style="position:absolute;margin-left:104pt;margin-top:34pt;width:79pt;height:55pt;z-index:25390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AMwL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193A9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18208" behindDoc="0" locked="0" layoutInCell="1" allowOverlap="1" wp14:anchorId="6181E14F" wp14:editId="4EAD74E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2" name="Rectangle 36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E99C2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1E14F" id="Rectangle 3612" o:spid="_x0000_s1133" style="position:absolute;margin-left:104pt;margin-top:34pt;width:79pt;height:55pt;z-index:253918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sDuQEAAEsDAAAOAAAAZHJzL2Uyb0RvYy54bWysU9tu2zAMfR+wfxD0vviSLU2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mpYSzx1O6Rfq&#10;xn1vFTlnByOlmuc76zXG1GHZY3yAS5TQnclPGtz8RVpkKhqfrhqrKROByc1ys65xEgKPvmxWG/Sx&#10;S/VSHCHlbyo4MjuMAkIpyvLjj5TPV5+vYN0M5vz87OVpPxUyTX3zDHUf5Akp4o7mezTahpFRYU2k&#10;ZMS5M5r+HDgoSux3j8K2N5+XqEMu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wdzs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DE99C2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32544" behindDoc="0" locked="0" layoutInCell="1" allowOverlap="1" wp14:anchorId="6F69CC21" wp14:editId="48C8F98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3" name="Rectangle 36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177FB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9CC21" id="Rectangle 3613" o:spid="_x0000_s1134" style="position:absolute;margin-left:104pt;margin-top:34pt;width:79pt;height:55pt;z-index:25393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PgxN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6177FB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46880" behindDoc="0" locked="0" layoutInCell="1" allowOverlap="1" wp14:anchorId="6118E33D" wp14:editId="12D2946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4" name="Rectangle 36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8AA41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8E33D" id="Rectangle 3614" o:spid="_x0000_s1135" style="position:absolute;margin-left:104pt;margin-top:34pt;width:79pt;height:55pt;z-index:25394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/PMs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8AA41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61216" behindDoc="0" locked="0" layoutInCell="1" allowOverlap="1" wp14:anchorId="3393BC7C" wp14:editId="45B2BA1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5" name="Rectangle 36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C694D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3BC7C" id="Rectangle 3615" o:spid="_x0000_s1136" style="position:absolute;margin-left:104pt;margin-top:34pt;width:79pt;height:55pt;z-index:25396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23twe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7C694D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75552" behindDoc="0" locked="0" layoutInCell="1" allowOverlap="1" wp14:anchorId="7498C98E" wp14:editId="2479534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6" name="Rectangle 36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49180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8C98E" id="Rectangle 3616" o:spid="_x0000_s1137" style="position:absolute;margin-left:104pt;margin-top:34pt;width:79pt;height:55pt;z-index:25397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LD3t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849180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89888" behindDoc="0" locked="0" layoutInCell="1" allowOverlap="1" wp14:anchorId="5D7DC7F4" wp14:editId="3D6CB5B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7" name="Rectangle 36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2BC48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DC7F4" id="Rectangle 3617" o:spid="_x0000_s1138" style="position:absolute;margin-left:104pt;margin-top:34pt;width:79pt;height:55pt;z-index:25398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LLugEAAEsDAAAOAAAAZHJzL2Uyb0RvYy54bWysU9tu2zAMfR+wfxD0vviSLU2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mhtKPHc4pV+o&#10;G/e9VeScHYyUap7vrNcYU4dlj/EBLlFCdyY/aXDzF2mRqWh8umqspkwEJjfLzbrGSQg8+rJZbdDH&#10;LtVLcYSUv6ngyOwwCgilKMuPP1I+X32+gnUzmPPzs5en/VTINE37DHUf5Akp4o7mezTahpFRYU2k&#10;ZMS5M5r+HDgoSux3j8K2N5+XLS5KCZp1u8YFhhIg6P3rLPdiCLhKIgMlhwimHxBvkajAwokVYpft&#10;mlfidVzAv/wDu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JdSy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72BC48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04224" behindDoc="0" locked="0" layoutInCell="1" allowOverlap="1" wp14:anchorId="0E83A0F9" wp14:editId="6AC317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8" name="Rectangle 36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1F057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3A0F9" id="Rectangle 3618" o:spid="_x0000_s1139" style="position:absolute;margin-left:104pt;margin-top:34pt;width:79pt;height:55pt;z-index:25400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s6HQO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51F057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18560" behindDoc="0" locked="0" layoutInCell="1" allowOverlap="1" wp14:anchorId="595ACF9C" wp14:editId="0BDB7B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9" name="Rectangle 36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20CC2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ACF9C" id="Rectangle 3619" o:spid="_x0000_s1140" style="position:absolute;margin-left:104pt;margin-top:34pt;width:79pt;height:55pt;z-index:25401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m6tdx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220CC2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32896" behindDoc="0" locked="0" layoutInCell="1" allowOverlap="1" wp14:anchorId="7E131497" wp14:editId="3D09F1B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0" name="Rectangle 36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55AB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31497" id="Rectangle 3620" o:spid="_x0000_s1141" style="position:absolute;margin-left:104pt;margin-top:34pt;width:79pt;height:55pt;z-index:25403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GvuQEAAEsDAAAOAAAAZHJzL2Uyb0RvYy54bWysU9tu2zAMfR+wfxD0vviSNUu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WhTIc4dT+oW6&#10;cd9bRc7ZwUip5vnOeo0xdVj2GB/gEiV0Z/KTBjd/kRaZisanq8ZqykRgcrPcrGt8SODRzWa1QR+7&#10;VC/FEVL+poIjs8MoIJSiLD/+SPl89fkK1s1gzs/PXp72UyHTNDfPUPdBnpAi7mi+R6NtGBkV1kRK&#10;Rpw7o+nPgYOixH73KGz75fOyxUUp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jgIG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F455AB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47232" behindDoc="0" locked="0" layoutInCell="1" allowOverlap="1" wp14:anchorId="418B0C44" wp14:editId="0E62602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1" name="Rectangle 36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B6418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B0C44" id="Rectangle 3621" o:spid="_x0000_s1142" style="position:absolute;margin-left:104pt;margin-top:34pt;width:79pt;height:55pt;z-index:25404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BioM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2B6418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61568" behindDoc="0" locked="0" layoutInCell="1" allowOverlap="1" wp14:anchorId="6F105F28" wp14:editId="621F864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2" name="Rectangle 36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FC951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05F28" id="Rectangle 3622" o:spid="_x0000_s1143" style="position:absolute;margin-left:104pt;margin-top:34pt;width:79pt;height:55pt;z-index:25406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euQEAAEsDAAAOAAAAZHJzL2Uyb0RvYy54bWysU9tu2zAMfR+wfxD0vviSLU2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2pYSzx1O6Rfq&#10;xn1vFTlnByOlmuc76zXG1GHZY3yAS5TQnclPGtz8RVpkKhqfrhqrKROByc1ys65xEgKPvmxWG/Sx&#10;S/VSHCHlbyo4MjuMAkIpyvLjj5TPV5+vYN0M5vz87OVpPxUyTXPzDHUf5Akp4o7mezTahpFRYU2k&#10;ZMS5M5r+HDgoSux3j8K2N5+XqEMu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gbKM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4FC951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75904" behindDoc="0" locked="0" layoutInCell="1" allowOverlap="1" wp14:anchorId="6E703314" wp14:editId="616470D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3" name="Rectangle 36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F12E8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03314" id="Rectangle 3623" o:spid="_x0000_s1144" style="position:absolute;margin-left:104pt;margin-top:34pt;width:79pt;height:55pt;z-index:25407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fmIt6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8F12E8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90240" behindDoc="0" locked="0" layoutInCell="1" allowOverlap="1" wp14:anchorId="6548C0CA" wp14:editId="3318EE6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4" name="Rectangle 36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921B2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8C0CA" id="Rectangle 3624" o:spid="_x0000_s1145" style="position:absolute;margin-left:104pt;margin-top:34pt;width:79pt;height:55pt;z-index:25409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7Oi0u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7921B2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04576" behindDoc="0" locked="0" layoutInCell="1" allowOverlap="1" wp14:anchorId="5E7FE520" wp14:editId="6B85DD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5" name="Rectangle 36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29613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FE520" id="Rectangle 3625" o:spid="_x0000_s1146" style="position:absolute;margin-left:102pt;margin-top:34pt;width:79pt;height:55pt;z-index:254104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86OLu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B29613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18912" behindDoc="0" locked="0" layoutInCell="1" allowOverlap="1" wp14:anchorId="098CB8E1" wp14:editId="769D433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6" name="Rectangle 36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827875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CB8E1" id="Rectangle 3626" o:spid="_x0000_s1147" style="position:absolute;margin-left:102pt;margin-top:34pt;width:79pt;height:55pt;z-index:25411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04zl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D827875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33248" behindDoc="0" locked="0" layoutInCell="1" allowOverlap="1" wp14:anchorId="0A2866A8" wp14:editId="4AF6EE3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7" name="Rectangle 36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53EA4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866A8" id="Rectangle 3627" o:spid="_x0000_s1148" style="position:absolute;margin-left:102pt;margin-top:34pt;width:79pt;height:55pt;z-index:254133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oKug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jdXlDhucUq/&#10;UTfu+lGRU3YwUqo836zXFGKHZY/hAc5RRDeTnzXY/EVaZC4aHy8aqzkRgcnr1XVb4yQEHq3bb9nH&#10;LtVbcYCYvitvSXYYBYRSlOWHnzGdrr5ewboM5vR89tK8mwuZZdO8Qt15eUSKuKPpHo0e/cSoGE2g&#10;ZMK5Mxpf9hwUJeMPh8I2V19XDS5KCZZt0+ICQwkQ9O59ljsxeFwlkYCSfQDTD4i3SFRg4cQKsfN2&#10;5ZV4Hxfwb//A9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zWGg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153EA4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47584" behindDoc="0" locked="0" layoutInCell="1" allowOverlap="1" wp14:anchorId="7E1D436A" wp14:editId="43B0236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8" name="Rectangle 36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50AF5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D436A" id="Rectangle 3628" o:spid="_x0000_s1149" style="position:absolute;margin-left:102pt;margin-top:34pt;width:79pt;height:55pt;z-index:25414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+Kk8z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B50AF5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61920" behindDoc="0" locked="0" layoutInCell="1" allowOverlap="1" wp14:anchorId="574A3367" wp14:editId="54A2D73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9" name="Rectangle 36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628F5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A3367" id="Rectangle 3629" o:spid="_x0000_s1150" style="position:absolute;margin-left:102pt;margin-top:34pt;width:79pt;height:55pt;z-index:25416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UH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W42lDhucUq/&#10;UDfu+lGRc3YwUqo836zXFGKHZY/hAS5RRDeTnzXY/EVaZC4an64aqzkRgcnNatPWOAmBR+v2c/ax&#10;S/VSHCCmb8pbkh1GAaEUZfnxR0znq89XsC6DOT+fvTTv50Jm2dw8Q917eUKKuKPpHo0e/cSoGE2g&#10;ZMK5Mxr/HDgoSsbvDoVtvtysGlyUEizbpsUFhhIg6P3rLHdi8LhKIgElhwCmHxBvkajAwokVYpft&#10;yivxOi7gX/6B3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/qFQ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1628F5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76256" behindDoc="0" locked="0" layoutInCell="1" allowOverlap="1" wp14:anchorId="062799A0" wp14:editId="383D428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0" name="Rectangle 36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22D40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799A0" id="Rectangle 3630" o:spid="_x0000_s1151" style="position:absolute;margin-left:102pt;margin-top:34pt;width:79pt;height:55pt;z-index:25417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KJRS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D22D40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90592" behindDoc="0" locked="0" layoutInCell="1" allowOverlap="1" wp14:anchorId="212DFFC0" wp14:editId="7CB91FE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1" name="Rectangle 36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2BEF7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DFFC0" id="Rectangle 3631" o:spid="_x0000_s1152" style="position:absolute;margin-left:102pt;margin-top:34pt;width:79pt;height:55pt;z-index:25419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zp41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C2BEF7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04928" behindDoc="0" locked="0" layoutInCell="1" allowOverlap="1" wp14:anchorId="65098867" wp14:editId="39C2CD2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2" name="Rectangle 36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8DD46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98867" id="Rectangle 3632" o:spid="_x0000_s1153" style="position:absolute;margin-left:102pt;margin-top:34pt;width:79pt;height:55pt;z-index:25420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P4uQ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q8aShy3OKXf&#10;qBt3/ajIKTsYKVWeb9ZrCrHDssfwAOcoopvJzxps/iItMheNjxeN1ZyIwOT16rqtcRICj9btt+xj&#10;l+qtOEBM35W3JDuMAkIpyvLDz5hOV1+vYF0Gc3o+e2nezYXMsrl6hbrz8ogUcUfTPRo9+olRMZpA&#10;yYRzZzS+7DkoSsYfDoVtrr5mHVIJlm3T4gJDCRD07n2WOzF4XCWRgJJ9ANMPiLdIVGDhxAqx83bl&#10;lXgfF/Bv/8D2D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05z+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C8DD46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19264" behindDoc="0" locked="0" layoutInCell="1" allowOverlap="1" wp14:anchorId="0144528B" wp14:editId="351F530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3" name="Rectangle 36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19A9F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4528B" id="Rectangle 3633" o:spid="_x0000_s1154" style="position:absolute;margin-left:102pt;margin-top:34pt;width:79pt;height:55pt;z-index:25421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Lpbn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819A9F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33600" behindDoc="0" locked="0" layoutInCell="1" allowOverlap="1" wp14:anchorId="0DC0CD53" wp14:editId="3891945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4" name="Rectangle 36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9B287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0CD53" id="Rectangle 3634" o:spid="_x0000_s1155" style="position:absolute;margin-left:102pt;margin-top:34pt;width:79pt;height:55pt;z-index:25423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Rc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V7dUOK4xSn9&#10;Qt2460dFztnBSKnyfLNeU4gdlj2GB7hEEd1MftZg8xdpkblofLpqrOZEBCY3q01b4yQEHq3bz9nH&#10;LtVLcYCYvilvSXYYBYRSlOXHHzGdrz5fwboM5vx89tK8nwuZZbN5hrr38oQUcUfTPRo9+olRMZpA&#10;yYRzZzT+OXBQlIzfHQrbfLlZ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PKZF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B9B287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47936" behindDoc="0" locked="0" layoutInCell="1" allowOverlap="1" wp14:anchorId="43F4FC73" wp14:editId="2885AF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5" name="Rectangle 36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6B9FF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4FC73" id="Rectangle 3635" o:spid="_x0000_s1156" style="position:absolute;margin-left:102pt;margin-top:34pt;width:79pt;height:55pt;z-index:25424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PRCOI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A6B9FF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62272" behindDoc="0" locked="0" layoutInCell="1" allowOverlap="1" wp14:anchorId="2BA40468" wp14:editId="4E49C9E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6" name="Rectangle 36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E3A41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40468" id="Rectangle 3636" o:spid="_x0000_s1157" style="position:absolute;margin-left:102pt;margin-top:34pt;width:79pt;height:55pt;z-index:25426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5DYz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DE3A41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76608" behindDoc="0" locked="0" layoutInCell="1" allowOverlap="1" wp14:anchorId="7FD428CA" wp14:editId="092DC73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7" name="Rectangle 36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19C68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428CA" id="Rectangle 3637" o:spid="_x0000_s1158" style="position:absolute;margin-left:102pt;margin-top:34pt;width:79pt;height:55pt;z-index:25427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owuQ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q+uKHHc4pR+&#10;o27c9aMip+xgpFR5vlmvKcQOyx7DA5yjiG4mP2uw+Yu0yFw0Pl40VnMiApPXq+u2xkkIPFq337KP&#10;Xaq34gAxfVfekuwwCgilKMsPP2M6XX29gnUZzOn57KV5Nxcyy1XzCnXn5REp4o6mezR69BOjYjSB&#10;kgnnzmh82XNQlIw/HArbXH3FWpJKsGybFhcYSoCgd++z3InB4yqJBJTsA5h+QLxFogILJ1aInbcr&#10;r8T7uIB/+we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64aM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119C68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90944" behindDoc="0" locked="0" layoutInCell="1" allowOverlap="1" wp14:anchorId="3C40704F" wp14:editId="0F214CB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8" name="Rectangle 36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275F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0704F" id="Rectangle 3638" o:spid="_x0000_s1159" style="position:absolute;margin-left:102pt;margin-top:34pt;width:79pt;height:55pt;z-index:25429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9E89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4E275F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05280" behindDoc="0" locked="0" layoutInCell="1" allowOverlap="1" wp14:anchorId="0B87A214" wp14:editId="6D619E3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9" name="Rectangle 36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D4A32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7A214" id="Rectangle 3639" o:spid="_x0000_s1160" style="position:absolute;margin-left:102pt;margin-top:34pt;width:79pt;height:55pt;z-index:25430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LSSFT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ED4A32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19616" behindDoc="0" locked="0" layoutInCell="1" allowOverlap="1" wp14:anchorId="54FEE890" wp14:editId="522CB4A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0" name="Rectangle 36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83026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EE890" id="Rectangle 3640" o:spid="_x0000_s1161" style="position:absolute;margin-left:102pt;margin-top:34pt;width:79pt;height:55pt;z-index:25431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kbuQEAAEsDAAAOAAAAZHJzL2Uyb0RvYy54bWysU9tu2zAMfR+wfxD0vthx2sw14vSl2DCg&#10;a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nD4QmIFj1dra9QIMcsTukn&#10;6sbcYCQ5ZUcthMzzzXpNIXZY9hye4BxFdDP5WYHNX6RF5qLx8aKxnBPhmLxZ3bQ1PsTxaN1eZx+7&#10;VG/FAWL6Lr0l2ekpIJSiLDvcx3S6+noF6zKY0/PZS/NuLmSWq+tXqDsvjkgRdzQ9olHGTz3lRgdK&#10;Jpx7T+PvPQNJifnhUNjm69WqwUUpwbJtWlxgKAGC3r3PMsdHj6vEE1CyD6CHE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n/5G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E83026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33952" behindDoc="0" locked="0" layoutInCell="1" allowOverlap="1" wp14:anchorId="181B4A6E" wp14:editId="6A0316A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1" name="Rectangle 36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FF118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B4A6E" id="Rectangle 3641" o:spid="_x0000_s1162" style="position:absolute;margin-left:102pt;margin-top:34pt;width:79pt;height:55pt;z-index:25433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nn0I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2FF118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48288" behindDoc="0" locked="0" layoutInCell="1" allowOverlap="1" wp14:anchorId="1389FE4F" wp14:editId="2FEDE2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2" name="Rectangle 36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50ADE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9FE4F" id="Rectangle 3642" o:spid="_x0000_s1163" style="position:absolute;margin-left:102pt;margin-top:34pt;width:79pt;height:55pt;z-index:25434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ZPbq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50ADE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62624" behindDoc="0" locked="0" layoutInCell="1" allowOverlap="1" wp14:anchorId="540A00FB" wp14:editId="1ED47EF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3" name="Rectangle 36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2D524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A00FB" id="Rectangle 3643" o:spid="_x0000_s1164" style="position:absolute;margin-left:102pt;margin-top:34pt;width:79pt;height:55pt;z-index:25436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CZn88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82D524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76960" behindDoc="0" locked="0" layoutInCell="1" allowOverlap="1" wp14:anchorId="5917A524" wp14:editId="7B2746F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4" name="Rectangle 36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BA97A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7A524" id="Rectangle 3644" o:spid="_x0000_s1165" style="position:absolute;margin-left:102pt;margin-top:34pt;width:79pt;height:55pt;z-index:25437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UXzA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DBA97A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91296" behindDoc="0" locked="0" layoutInCell="1" allowOverlap="1" wp14:anchorId="2CDB7436" wp14:editId="7A0611D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5" name="Rectangle 36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58D97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B7436" id="Rectangle 3645" o:spid="_x0000_s1166" style="position:absolute;margin-left:102pt;margin-top:34pt;width:79pt;height:55pt;z-index:254391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UqOS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A58D97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405632" behindDoc="0" locked="0" layoutInCell="1" allowOverlap="1" wp14:anchorId="55E80162" wp14:editId="4089EC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6" name="Rectangle 36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9C083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80162" id="Rectangle 3646" o:spid="_x0000_s1167" style="position:absolute;margin-left:102pt;margin-top:34pt;width:79pt;height:55pt;z-index:254405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RV4yC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D9C083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419968" behindDoc="0" locked="0" layoutInCell="1" allowOverlap="1" wp14:anchorId="0634C4E6" wp14:editId="3172584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7" name="Rectangle 36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F5142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4C4E6" id="Rectangle 3647" o:spid="_x0000_s1168" style="position:absolute;margin-left:102pt;margin-top:34pt;width:79pt;height:55pt;z-index:254419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bGG5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5F5142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434304" behindDoc="0" locked="0" layoutInCell="1" allowOverlap="1" wp14:anchorId="0AB1D339" wp14:editId="6300D7F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8" name="Rectangle 36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13100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1D339" id="Rectangle 3648" o:spid="_x0000_s1169" style="position:absolute;margin-left:102pt;margin-top:34pt;width:79pt;height:55pt;z-index:25443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rk9U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613100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3025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 </w: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Week - </w:t>
            </w:r>
            <w:r w:rsidR="009859A6">
              <w:rPr>
                <w:rFonts w:ascii="Source Sans Pro" w:hAnsi="Source Sans Pro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AF0149" w14:textId="093DDFE2" w:rsidR="00282A78" w:rsidRPr="00471488" w:rsidRDefault="00282A78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48640" behindDoc="0" locked="0" layoutInCell="1" allowOverlap="1" wp14:anchorId="326B2482" wp14:editId="5364650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9" name="Rectangle 36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59EF85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B2482" id="Rectangle 3649" o:spid="_x0000_s1170" style="position:absolute;margin-left:104pt;margin-top:34pt;width:79pt;height:55pt;z-index:254448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OaForS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459EF85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62976" behindDoc="0" locked="0" layoutInCell="1" allowOverlap="1" wp14:anchorId="4D8449D5" wp14:editId="6711422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0" name="Rectangle 36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46B68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449D5" id="Rectangle 3650" o:spid="_x0000_s1171" style="position:absolute;margin-left:104pt;margin-top:34pt;width:79pt;height:55pt;z-index:25446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b6ugEAAEsDAAAOAAAAZHJzL2Uyb0RvYy54bWysU8tu2zAQvBfoPxC815KlxLU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dYsGOWaxSz/R&#10;N+YGI8m5OmohZO5v9msKscNrT+ERLlnEZRY/K7D5i7LIXDw+XT2WcyIci5t2s67xIY5bq01dt23G&#10;rF4vB4jpq/SW5EVPAakUZ9nxe0znoy9H8F4mc34+r9K8n4uY5c3tC9W9FyeUiDOaHjAo46eecqMD&#10;JRP2vafx94GBpMR8c2hs8/mmbXBQSrJcN2scYCgJkt6/rTLHR4+jxBNQcgighxH5FosKLexYEXaZ&#10;rjwSb/N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c3m+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946B68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77312" behindDoc="0" locked="0" layoutInCell="1" allowOverlap="1" wp14:anchorId="1C22A5FC" wp14:editId="78467EA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1" name="Rectangle 36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D44FF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2A5FC" id="Rectangle 3651" o:spid="_x0000_s1172" style="position:absolute;margin-left:104pt;margin-top:34pt;width:79pt;height:55pt;z-index:25447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lXPZ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8D44FF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91648" behindDoc="0" locked="0" layoutInCell="1" allowOverlap="1" wp14:anchorId="437598CC" wp14:editId="1173929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2" name="Rectangle 36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0DE15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598CC" id="Rectangle 3652" o:spid="_x0000_s1173" style="position:absolute;margin-left:104pt;margin-top:34pt;width:79pt;height:55pt;z-index:25449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RLugEAAEsDAAAOAAAAZHJzL2Uyb0RvYy54bWysU8tu2zAQvBfoPxC815Kl1LE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9bmhxDGLXfqJ&#10;vjE3GEnO1VELIXN/s19TiB1eewqPcMkiLrP4WYHNX5RF5uLx6eqxnBPhWNy0m3WNneC4tdrUddtm&#10;zOr1coCYvkpvSV70FJBKcZYdv8d0PvpyBO9lMufn8yrN+7mIWd7cvlDde3FCiTij6QGDMn7qKTc6&#10;UDJh33safx8YSErMN4fGNrc3LfqQSrJcN2scYCgJkt6/rTLHR4+jxBNQcgighxH5FosKLexYEXaZ&#10;rjwSb/N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iHES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40DE15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05984" behindDoc="0" locked="0" layoutInCell="1" allowOverlap="1" wp14:anchorId="19CA90F5" wp14:editId="0B27B70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3" name="Rectangle 36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8BDD65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A90F5" id="Rectangle 3653" o:spid="_x0000_s1174" style="position:absolute;margin-left:104pt;margin-top:34pt;width:79pt;height:55pt;z-index:254505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AnV7C+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38BDD65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20320" behindDoc="0" locked="0" layoutInCell="1" allowOverlap="1" wp14:anchorId="0DA5984F" wp14:editId="24D0BF7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4" name="Rectangle 36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B9240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5984F" id="Rectangle 3654" o:spid="_x0000_s1175" style="position:absolute;margin-left:104pt;margin-top:34pt;width:79pt;height:55pt;z-index:25452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Lql0++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7B9240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34656" behindDoc="0" locked="0" layoutInCell="1" allowOverlap="1" wp14:anchorId="774E8EAC" wp14:editId="1BC4572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5" name="Rectangle 36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A85DE4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E8EAC" id="Rectangle 3655" o:spid="_x0000_s1176" style="position:absolute;margin-left:104pt;margin-top:34pt;width:79pt;height:55pt;z-index:25453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J0tjz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4A85DE4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48992" behindDoc="0" locked="0" layoutInCell="1" allowOverlap="1" wp14:anchorId="564FE741" wp14:editId="526787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6" name="Rectangle 36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6A78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FE741" id="Rectangle 3656" o:spid="_x0000_s1177" style="position:absolute;margin-left:104pt;margin-top:34pt;width:79pt;height:55pt;z-index:25454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VmEH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A26A78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63328" behindDoc="0" locked="0" layoutInCell="1" allowOverlap="1" wp14:anchorId="68B3C5EC" wp14:editId="53BCD9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7" name="Rectangle 36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F5CC9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3C5EC" id="Rectangle 3657" o:spid="_x0000_s1178" style="position:absolute;margin-left:104pt;margin-top:34pt;width:79pt;height:55pt;z-index:254563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2DuwEAAEsDAAAOAAAAZHJzL2Uyb0RvYy54bWysU8tu2zAQvBfoPxC815KlxrE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dXNLiWMWu/QT&#10;fWNuMJKcq6MWQub+Zr+mEDu89hQe4ZJFXGbxswKbvyiLzMXj09VjOSfCsbhpN+saO8Fxa7Wp67bN&#10;mNXr5QAxfZXekrzoKSCV4iw7fo/pfPTlCN7LZM7P51Wa93MRs7xpXqjuvTihRJzR9IBBGT/1lBsd&#10;KJmw7z2Nvw8MJCXmm0Njm9vPbYODUpLlulnjAENJkPT+bZU5PnocJZ6AkkMAPYzIt1hUaGHHirDL&#10;dOWReJsX8q//wO4P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B7BrYO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7F5CC9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77664" behindDoc="0" locked="0" layoutInCell="1" allowOverlap="1" wp14:anchorId="0EE8843D" wp14:editId="0925CCE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8" name="Rectangle 36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B7BCC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8843D" id="Rectangle 3658" o:spid="_x0000_s1179" style="position:absolute;margin-left:104pt;margin-top:34pt;width:79pt;height:55pt;z-index:25457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r6LR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BB7BCC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92000" behindDoc="0" locked="0" layoutInCell="1" allowOverlap="1" wp14:anchorId="0A32DBB1" wp14:editId="5C22CEF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9" name="Rectangle 36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D260B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2DBB1" id="Rectangle 3659" o:spid="_x0000_s1180" style="position:absolute;margin-left:104pt;margin-top:34pt;width:79pt;height:55pt;z-index:25459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KOuwEAAEsDAAAOAAAAZHJzL2Uyb0RvYy54bWysU8tu2zAQvBfoPxC815KlxLU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dbuhxDGLXfqJ&#10;vjE3GEnO1VELIXN/s19TiB1eewqPcMkiLrP4WYHNX5RF5uLx6eqxnBPhWNy0m3WNneC4tdrUddtm&#10;zOr1coCYvkpvSV70FJBKcZYdv8d0PvpyBO9lMufn8yrN+7mIWd7evFDde3FCiTij6QGDMn7qKTc6&#10;UDJh33safx8YSErMN4fGNp9v2gYHpSTLdbPGAYaSIOn92ypzfPQ4SjwBJYcAehiRb7Go0MKOFWGX&#10;6coj8TYv5F//gd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39oo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2D260B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06336" behindDoc="0" locked="0" layoutInCell="1" allowOverlap="1" wp14:anchorId="3E6BE13B" wp14:editId="4BAC710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0" name="Rectangle 36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D5CD7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BE13B" id="Rectangle 3660" o:spid="_x0000_s1181" style="position:absolute;margin-left:104pt;margin-top:34pt;width:79pt;height:55pt;z-index:25460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7nugEAAEsDAAAOAAAAZHJzL2Uyb0RvYy54bWysU8tu2zAQvBfoPxC815Klxr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WqFBjlns0i/0&#10;jbnBSHKujloImfub/ZpC7PDaY3iASxZxmcXPCmz+oiwyF49PV4/lnAjH4qbdrGt8iOPWalPXbZsx&#10;q5fLAWL6Jr0ledFTQCrFWXb8EdP56PMRvJfJnJ/PqzTv5yJmeXPzTHXvxQkl4oymewzK+Kmn3OhA&#10;yYR972n8c2AgKTHfHRrbfPncNjgoJVmumzUOMJQESe9fV5njo8dR4gkoOQTQw4h8i0WFFnasCLtM&#10;Vx6J13kh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dZ+5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BD5CD7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20672" behindDoc="0" locked="0" layoutInCell="1" allowOverlap="1" wp14:anchorId="3179A051" wp14:editId="22081DC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1" name="Rectangle 36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38E8E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9A051" id="Rectangle 3661" o:spid="_x0000_s1182" style="position:absolute;margin-left:104pt;margin-top:34pt;width:79pt;height:55pt;z-index:25462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k5Xe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438E8E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35008" behindDoc="0" locked="0" layoutInCell="1" allowOverlap="1" wp14:anchorId="2C6BAA79" wp14:editId="3977A08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2" name="Rectangle 36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4CFF5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BAA79" id="Rectangle 3662" o:spid="_x0000_s1183" style="position:absolute;margin-left:104pt;margin-top:34pt;width:79pt;height:55pt;z-index:25463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WugEAAEsDAAAOAAAAZHJzL2Uyb0RvYy54bWysU8tu2zAQvBfoPxC815Kl1rE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WjWUOGaxS7/Q&#10;N+YGI8m5OmohZO5v9msKscNrj+EBLlnEZRY/K7D5i7LIXDw+XT2WcyIci5t2s66xExy3Vpu6btuM&#10;Wb1cDhDTN+ktyYueAlIpzrLjj5jOR5+P4L1M5vx8XqV5Pxcxyy83z1T3XpxQIs5ousegjJ96yo0O&#10;lEzY957GPwcGkhLz3aGxzc3nFn1IJVmumzUOMJQESe9fV5njo8dR4gkoOQTQw4h8i0WFFnasCLtM&#10;Vx6J13kh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jpcV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64CFF5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49344" behindDoc="0" locked="0" layoutInCell="1" allowOverlap="1" wp14:anchorId="3D551F59" wp14:editId="05A072C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3" name="Rectangle 36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EBFF9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51F59" id="Rectangle 3663" o:spid="_x0000_s1184" style="position:absolute;margin-left:104pt;margin-top:34pt;width:79pt;height:55pt;z-index:25464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c50M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2EBFF9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63680" behindDoc="0" locked="0" layoutInCell="1" allowOverlap="1" wp14:anchorId="7760D14D" wp14:editId="584A64F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4" name="Rectangle 36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87DE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0D14D" id="Rectangle 3664" o:spid="_x0000_s1185" style="position:absolute;margin-left:104pt;margin-top:34pt;width:79pt;height:55pt;z-index:25466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vyuwEAAEsDAAAOAAAAZHJzL2Uyb0RvYy54bWysU8tu2zAQvBfoPxC815Kl1L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Wt1Q4pjFLv1C&#10;35gbjCTn6qiFkLm/2a8pxA6vPYYHuGQRl1n8rMDmL8oic/H4dPVYzolwLG7azbrGTnDcWm3qum0z&#10;ZvVyOUBM36S3JC96CkilOMuOP2I6H30+gvcymfPzeZXm/VzELD9vnqnuvTihRJzRdI9BGT/1lBsd&#10;KJmw7z2Nfw4MJCXmu0Njmy83bYODUpLlulnjAENJkPT+dZU5PnocJZ6AkkMAPYzIt1hUaGHHirDL&#10;dOWReJ0X8i//wO4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Kq+S/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2B87DE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78016" behindDoc="0" locked="0" layoutInCell="1" allowOverlap="1" wp14:anchorId="39104A72" wp14:editId="4104D4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5" name="Rectangle 36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C1BB3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04A72" id="Rectangle 3665" o:spid="_x0000_s1186" style="position:absolute;margin-left:104pt;margin-top:34pt;width:79pt;height:55pt;z-index:25467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Clj3y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AC1BB3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92352" behindDoc="0" locked="0" layoutInCell="1" allowOverlap="1" wp14:anchorId="71639634" wp14:editId="148646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6" name="Rectangle 36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36FED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39634" id="Rectangle 3666" o:spid="_x0000_s1187" style="position:absolute;margin-left:104pt;margin-top:34pt;width:79pt;height:55pt;z-index:25469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A0YRT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536FED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06688" behindDoc="0" locked="0" layoutInCell="1" allowOverlap="1" wp14:anchorId="7E55D365" wp14:editId="3D9BD61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7" name="Rectangle 36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DB9F94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5D365" id="Rectangle 3667" o:spid="_x0000_s1188" style="position:absolute;margin-left:104pt;margin-top:34pt;width:79pt;height:55pt;z-index:25470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0mtz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9DB9F94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21024" behindDoc="0" locked="0" layoutInCell="1" allowOverlap="1" wp14:anchorId="1E71B2EF" wp14:editId="0AEA4E9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8" name="Rectangle 36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85B4F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1B2EF" id="Rectangle 3668" o:spid="_x0000_s1189" style="position:absolute;margin-left:104pt;margin-top:34pt;width:79pt;height:55pt;z-index:25472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5zaLC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985B4F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35360" behindDoc="0" locked="0" layoutInCell="1" allowOverlap="1" wp14:anchorId="59D5F9E7" wp14:editId="00E1073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9" name="Rectangle 36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7BB35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5F9E7" id="Rectangle 3669" o:spid="_x0000_s1190" style="position:absolute;margin-left:104pt;margin-top:34pt;width:79pt;height:55pt;z-index:254735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HWiw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97BB35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49696" behindDoc="0" locked="0" layoutInCell="1" allowOverlap="1" wp14:anchorId="53DE527F" wp14:editId="130FAE9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0" name="Rectangle 36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9C852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E527F" id="Rectangle 3670" o:spid="_x0000_s1191" style="position:absolute;margin-left:104pt;margin-top:34pt;width:79pt;height:55pt;z-index:25474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aOugEAAEsDAAAOAAAAZHJzL2Uyb0RvYy54bWysU8tu2zAQvBfoPxC815Kl1rE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ukGDHLPYpV/o&#10;G3ODkeRcHbUQMvc3+zWF2OG1x/AAlyziMoufFdj8RVlkLh6frh7LORGOxU27Wdf4EMet1aau2zZj&#10;Vi+XA8T0TXpL8qKngFSKs+z4I6bz0ecjeC+TOT+fV2nez0XMcvXlmereixNKxBlN9xiU8VNPudGB&#10;kgn73tP458BAUmK+OzS2ufncNjgoJVmumzUOMJQESe9fV5njo8dR4gkoOQTQw4h8i0WFFnasCLtM&#10;Vx6J13kh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z3mj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99C852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64032" behindDoc="0" locked="0" layoutInCell="1" allowOverlap="1" wp14:anchorId="5BAA0E6E" wp14:editId="25F86C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1" name="Rectangle 36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ADBE0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A0E6E" id="Rectangle 3671" o:spid="_x0000_s1192" style="position:absolute;margin-left:104pt;margin-top:34pt;width:79pt;height:55pt;z-index:25476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KXPE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4ADBE0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78368" behindDoc="0" locked="0" layoutInCell="1" allowOverlap="1" wp14:anchorId="466927DA" wp14:editId="4B2AACB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2" name="Rectangle 36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5FF29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927DA" id="Rectangle 3672" o:spid="_x0000_s1193" style="position:absolute;margin-left:104pt;margin-top:34pt;width:79pt;height:55pt;z-index:25477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NHE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85FF29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92704" behindDoc="0" locked="0" layoutInCell="1" allowOverlap="1" wp14:anchorId="3F31A0A2" wp14:editId="6DEC35C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3" name="Rectangle 36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EAD2B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1A0A2" id="Rectangle 3673" o:spid="_x0000_s1194" style="position:absolute;margin-left:102pt;margin-top:34pt;width:79pt;height:55pt;z-index:2547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p0ug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l+tKHHc4pR+&#10;o27c9aMip+xgpFR5vlmvKcQOyx7DA5yjiG4mP2uw+Yu0yFw0Pl40VnMiApPXq+u2xkkIPFq337KP&#10;Xaq34gAxfVfekuwwCgilKMsPP2M6XX29gnUZzOn57KV5Nxcyy3X7CnXn5REp4o6mezR69BOjYjSB&#10;kgnnzmh82XNQlIw/HArbXH1dNbgoJVi2TYsLDCVA0Lv3We7E4HGVRAJK9gFMPyDeIlGBhRMrxM7b&#10;lVfifVzAv/0D2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xaWn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3EAD2B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07040" behindDoc="0" locked="0" layoutInCell="1" allowOverlap="1" wp14:anchorId="19D6EADB" wp14:editId="64FCA0C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4" name="Rectangle 36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A1947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6EADB" id="Rectangle 3674" o:spid="_x0000_s1195" style="position:absolute;margin-left:102pt;margin-top:34pt;width:79pt;height:55pt;z-index:2548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8qZb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2A1947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21376" behindDoc="0" locked="0" layoutInCell="1" allowOverlap="1" wp14:anchorId="4AB20974" wp14:editId="2B2182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5" name="Rectangle 36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CA3E2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20974" id="Rectangle 3675" o:spid="_x0000_s1196" style="position:absolute;margin-left:102pt;margin-top:34pt;width:79pt;height:55pt;z-index:2548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iiOW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BCA3E2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35712" behindDoc="0" locked="0" layoutInCell="1" allowOverlap="1" wp14:anchorId="3F91AC87" wp14:editId="529492F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6" name="Rectangle 36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BE2CB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1AC87" id="Rectangle 3676" o:spid="_x0000_s1197" style="position:absolute;margin-left:102pt;margin-top:34pt;width:79pt;height:55pt;z-index:2548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CNYy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8BE2CB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50048" behindDoc="0" locked="0" layoutInCell="1" allowOverlap="1" wp14:anchorId="28D77C27" wp14:editId="6DC2BD4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7" name="Rectangle 36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C73AB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77C27" id="Rectangle 3677" o:spid="_x0000_s1198" style="position:absolute;margin-left:102pt;margin-top:34pt;width:79pt;height:55pt;z-index:2548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tOG9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2C73AB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64384" behindDoc="0" locked="0" layoutInCell="1" allowOverlap="1" wp14:anchorId="62E365B1" wp14:editId="48C1138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8" name="Rectangle 36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23ACB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365B1" id="Rectangle 3678" o:spid="_x0000_s1199" style="position:absolute;margin-left:102pt;margin-top:34pt;width:79pt;height:55pt;z-index:2548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zE9H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023ACB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78720" behindDoc="0" locked="0" layoutInCell="1" allowOverlap="1" wp14:anchorId="32175F9D" wp14:editId="45BBD2A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9" name="Rectangle 36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A67B9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75F9D" id="Rectangle 3679" o:spid="_x0000_s1200" style="position:absolute;margin-left:102pt;margin-top:34pt;width:79pt;height:55pt;z-index:2548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hyFN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3A67B9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93056" behindDoc="0" locked="0" layoutInCell="1" allowOverlap="1" wp14:anchorId="518CB7CB" wp14:editId="1E73B4E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0" name="Rectangle 36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E135A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CB7CB" id="Rectangle 3680" o:spid="_x0000_s1201" style="position:absolute;margin-left:102pt;margin-top:34pt;width:79pt;height:55pt;z-index:2548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ltuQEAAEsDAAAOAAAAZHJzL2Uyb0RvYy54bWysU9tu2zAMfR+wfxD0vthx1tQ14vSl2FCg&#10;W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mPwxMQLXq6WrcokGMWp/QT&#10;dWNuMJKcsqMWQub5Zr2mEDssew5PcI4iupn8rMDmL9Iic9H4eNFYzolwTN6sbtoaH+J4tG6vso9d&#10;qrfiADF9l96S7PQUEEpRlh0eYjpdfb2CdRnM6fnspXk3FzLL66tXqDsvjkgRdzQ9olHGTz3lRgdK&#10;Jpx7T+PvPQNJibl3KGxz/XXV4KKUYNk2LS4wlABB795nmeOjx1XiCSjZB9DDiHiLRAUWTqwQO29X&#10;Xon3cQH/9g9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hOZ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4E135A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07392" behindDoc="0" locked="0" layoutInCell="1" allowOverlap="1" wp14:anchorId="57EFA056" wp14:editId="1EE6F9B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1" name="Rectangle 36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D394D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FA056" id="Rectangle 3681" o:spid="_x0000_s1202" style="position:absolute;margin-left:102pt;margin-top:34pt;width:79pt;height:55pt;z-index:2549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Yuw8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ED394D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21728" behindDoc="0" locked="0" layoutInCell="1" allowOverlap="1" wp14:anchorId="1E064EE7" wp14:editId="730DA59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2" name="Rectangle 36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02DCA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64EE7" id="Rectangle 3682" o:spid="_x0000_s1203" style="position:absolute;margin-left:102pt;margin-top:34pt;width:79pt;height:55pt;z-index:2549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f+73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602DCA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36064" behindDoc="0" locked="0" layoutInCell="1" allowOverlap="1" wp14:anchorId="6D96A277" wp14:editId="46E39E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3" name="Rectangle 36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D7712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6A277" id="Rectangle 3683" o:spid="_x0000_s1204" style="position:absolute;margin-left:102pt;margin-top:34pt;width:79pt;height:55pt;z-index:2549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4ug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rcrShy3OKXf&#10;qBt3/ajIKTsYKVWeb9ZrCrHDssfwAOcoopvJzxps/iItMheNjxeN1ZyIwOT16rqtcRICj9btt+xj&#10;l+qtOEBM35W3JDuMAkIpyvLDz5hOV1+vYF0Gc3o+e2nezYXM8qp9hbrz8ogUcUfTPRo9+olRMZpA&#10;yYRzZzS+7DkoSsYfDoVtrr6u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YLk7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6D7712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50400" behindDoc="0" locked="0" layoutInCell="1" allowOverlap="1" wp14:anchorId="2555A386" wp14:editId="616F1D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4" name="Rectangle 36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D668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5A386" id="Rectangle 3684" o:spid="_x0000_s1205" style="position:absolute;margin-left:102pt;margin-top:34pt;width:79pt;height:55pt;z-index:2549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V7rH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21D668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64736" behindDoc="0" locked="0" layoutInCell="1" allowOverlap="1" wp14:anchorId="7EDCDE0C" wp14:editId="7A3F6C5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5" name="Rectangle 36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3E03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CDE0C" id="Rectangle 3685" o:spid="_x0000_s1206" style="position:absolute;margin-left:102pt;margin-top:34pt;width:79pt;height:55pt;z-index:25496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DUrE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CF3E03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79072" behindDoc="0" locked="0" layoutInCell="1" allowOverlap="1" wp14:anchorId="6E2C3AB7" wp14:editId="31D57B1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6" name="Rectangle 36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EDE2F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C3AB7" id="Rectangle 3686" o:spid="_x0000_s1207" style="position:absolute;margin-left:102pt;margin-top:34pt;width:79pt;height:55pt;z-index:25497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HlB6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2EDE2F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93408" behindDoc="0" locked="0" layoutInCell="1" allowOverlap="1" wp14:anchorId="65DFD787" wp14:editId="575C3C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7" name="Rectangle 36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29230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FD787" id="Rectangle 3687" o:spid="_x0000_s1208" style="position:absolute;margin-left:102pt;margin-top:34pt;width:79pt;height:55pt;z-index:2549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+Fo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B29230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07744" behindDoc="0" locked="0" layoutInCell="1" allowOverlap="1" wp14:anchorId="0885CD2E" wp14:editId="101D131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8" name="Rectangle 36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31A2C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5CD2E" id="Rectangle 3688" o:spid="_x0000_s1209" style="position:absolute;margin-left:102pt;margin-top:34pt;width:79pt;height:55pt;z-index:2550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Xnk6w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6431A2C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22080" behindDoc="0" locked="0" layoutInCell="1" allowOverlap="1" wp14:anchorId="46710CE0" wp14:editId="7A07D2D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9" name="Rectangle 36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3E80F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10CE0" id="Rectangle 3689" o:spid="_x0000_s1210" style="position:absolute;margin-left:102pt;margin-top:34pt;width:79pt;height:55pt;z-index:255022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Wd4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W43lDhucUq/&#10;UDfu+lGRc3YwUqo836zXFGKHZY/hAS5RRDeTnzXY/EVaZC4an64aqzkRgcnNatPWOAmBR+v2c/ax&#10;S/VSHCCmb8pbkh1GAaEUZfnxR0znq89XsC6DOT+fvTTv50Jm2d48Q917eUKKuKPpHo0e/cSoGE2g&#10;ZMK5Mxr/HDgoSsbvDoVtvtysGlyUEizbpsUFhhIg6P3rLHdi8LhKIgElhwCmHxBvkajAwokVYpft&#10;yivxOi7gX/6B3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DdZ3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F3E80F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36416" behindDoc="0" locked="0" layoutInCell="1" allowOverlap="1" wp14:anchorId="192FE69C" wp14:editId="5DAEAF2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0" name="Rectangle 36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E640F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FE69C" id="Rectangle 3690" o:spid="_x0000_s1211" style="position:absolute;margin-left:102pt;margin-top:34pt;width:79pt;height:55pt;z-index:255036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M2uQEAAEs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d6gQI5bnNIv&#10;1I27flTknB2MlCrPN+s1hdhh2WN4gEsU0c3kZw02f5EWmYvGp6vGak5EYHKz2rQ1PiTwaN3eZB+7&#10;VC/FAWL6prwl2WEUEEpRlh9/xHS++nwF6zKY8/PZS/N+LmSW7c0z1L2XJ6SIO5ru0ejRT4yK0QRK&#10;Jpw7o/HPgYOiZPzuUNjmy+dVg4tSgmXbtLjAUAIEvX+d5U4MHldJJKDkEMD0A+ItEhVYOLFC7LJd&#10;eSVexwX8y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5UjN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BE640F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50752" behindDoc="0" locked="0" layoutInCell="1" allowOverlap="1" wp14:anchorId="118386FA" wp14:editId="7DDDE3A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1" name="Rectangle 36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566D1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386FA" id="Rectangle 3691" o:spid="_x0000_s1212" style="position:absolute;margin-left:102pt;margin-top:34pt;width:79pt;height:55pt;z-index:255050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A0Kq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B566D1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65088" behindDoc="0" locked="0" layoutInCell="1" allowOverlap="1" wp14:anchorId="447499A0" wp14:editId="48365C1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2" name="Rectangle 36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A4CC4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99A0" id="Rectangle 3692" o:spid="_x0000_s1213" style="position:absolute;margin-left:102pt;margin-top:34pt;width:79pt;height:55pt;z-index:255065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uQEAAEsDAAAOAAAAZHJzL2Uyb0RvYy54bWysU9tu2zAMfR+wfxD0vthxttQ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d40lDhucUq/&#10;UDfu+lGRc3YwUqo836zXFGKHZY/hAS5RRDeTnzXY/EVaZC4an64aqzkRgcnNatPWOAmBR+v2S/ax&#10;S/VSHCCmb8pbkh1GAaEUZfnxR0znq89XsC6DOT+fvTTv50Jm2d48Q917eUKKuKPpHo0e/cSoGE2g&#10;ZMK5Mxr/HDgoSsbvDoVtbj6vUIdUgmXbtLjAUAIEvX+d5U4MHldJJKDkEMD0A+ItEhVYOLFC7LJd&#10;eSVexwX8y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HkBh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DA4CC4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79424" behindDoc="0" locked="0" layoutInCell="1" allowOverlap="1" wp14:anchorId="687733A5" wp14:editId="40052C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3" name="Rectangle 36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3D71F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7733A5" id="Rectangle 3693" o:spid="_x0000_s1214" style="position:absolute;margin-left:102pt;margin-top:34pt;width:79pt;height:55pt;z-index:25507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40p4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63D71F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93760" behindDoc="0" locked="0" layoutInCell="1" allowOverlap="1" wp14:anchorId="218D5D8D" wp14:editId="474AADE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4" name="Rectangle 36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4B11F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D5D8D" id="Rectangle 3694" o:spid="_x0000_s1215" style="position:absolute;margin-left:102pt;margin-top:34pt;width:79pt;height:55pt;z-index:25509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Yj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d7cUOK4xSn9&#10;Qt2460dFztnBSKnyfLNeU4gdlj2GB7hEEd1MftZg8xdpkblofLpqrOZEBCY3q01b4yQEHq3bz9nH&#10;LtVLcYCYvilvSXYYBYRSlOXHHzGdrz5fwboM5vx89tK8nwuZZbt5hrr38oQUcUfTPRo9+olRMZpA&#10;yYRzZzT+OXBQlIzfHQrbfLlZ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z9FiO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E4B11F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108096" behindDoc="0" locked="0" layoutInCell="1" allowOverlap="1" wp14:anchorId="16FD91C5" wp14:editId="18CDDDC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5" name="Rectangle 36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FBF6E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D91C5" id="Rectangle 3695" o:spid="_x0000_s1216" style="position:absolute;margin-left:102pt;margin-top:34pt;width:79pt;height:55pt;z-index:255108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t1Sv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0FBF6E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122432" behindDoc="0" locked="0" layoutInCell="1" allowOverlap="1" wp14:anchorId="2CC2D3E5" wp14:editId="4947CA8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6" name="Rectangle 36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3C108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2D3E5" id="Rectangle 3696" o:spid="_x0000_s1217" style="position:absolute;margin-left:102pt;margin-top:34pt;width:79pt;height:55pt;z-index:25512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LAUHR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D3C108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3025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9859A6">
              <w:rPr>
                <w:rFonts w:ascii="Source Sans Pro" w:hAnsi="Source Sans Pro" w:cs="Calibri"/>
                <w:color w:val="000000"/>
                <w:sz w:val="18"/>
                <w:szCs w:val="18"/>
              </w:rPr>
              <w:t>5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  <w:vertAlign w:val="superscript"/>
              </w:rPr>
              <w:t>th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</w:t>
            </w:r>
            <w:r w:rsidR="00302591">
              <w:rPr>
                <w:rFonts w:ascii="Source Sans Pro" w:hAnsi="Source Sans Pro" w:cs="Calibri"/>
                <w:color w:val="000000"/>
                <w:sz w:val="18"/>
                <w:szCs w:val="18"/>
              </w:rPr>
              <w:t>September,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2021 – </w:t>
            </w:r>
            <w:r w:rsidR="009859A6">
              <w:rPr>
                <w:rFonts w:ascii="Source Sans Pro" w:hAnsi="Source Sans Pro" w:cs="Calibri"/>
                <w:color w:val="000000"/>
                <w:sz w:val="18"/>
                <w:szCs w:val="18"/>
              </w:rPr>
              <w:t>11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  <w:vertAlign w:val="superscript"/>
              </w:rPr>
              <w:t>th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September, 2021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D12809" w14:textId="707A1D35" w:rsidR="00282A78" w:rsidRPr="00471488" w:rsidRDefault="00133025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9859A6">
              <w:rPr>
                <w:rFonts w:ascii="Source Sans Pro" w:hAnsi="Source Sans Pro" w:cs="Calibri"/>
                <w:color w:val="000000"/>
                <w:sz w:val="18"/>
                <w:szCs w:val="18"/>
              </w:rPr>
              <w:t>12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  <w:vertAlign w:val="superscript"/>
              </w:rPr>
              <w:t>th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September, 2021</w:t>
            </w:r>
          </w:p>
        </w:tc>
      </w:tr>
      <w:tr w:rsidR="00FE7038" w:rsidRPr="00471488" w14:paraId="755BFB58" w14:textId="77777777" w:rsidTr="00133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7"/>
        </w:trPr>
        <w:tc>
          <w:tcPr>
            <w:tcW w:w="10506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1DDCB32" w14:textId="77777777" w:rsidR="00282A78" w:rsidRPr="00471488" w:rsidRDefault="00282A78" w:rsidP="00282A78">
            <w:pPr>
              <w:rPr>
                <w:rFonts w:ascii="Source Sans Pro" w:hAnsi="Source Sans Pro" w:cs="Calibri"/>
                <w:color w:val="000000"/>
                <w:sz w:val="28"/>
                <w:szCs w:val="28"/>
              </w:rPr>
            </w:pPr>
          </w:p>
          <w:p w14:paraId="4D55F31A" w14:textId="7CA0F37D" w:rsidR="00FE7038" w:rsidRPr="00471488" w:rsidRDefault="00133025" w:rsidP="00133025">
            <w:pPr>
              <w:spacing w:line="276" w:lineRule="auto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TASKS ACHIEVED</w:t>
            </w:r>
          </w:p>
        </w:tc>
      </w:tr>
      <w:tr w:rsidR="00FE7038" w:rsidRPr="00471488" w14:paraId="3E87A56C" w14:textId="77777777" w:rsidTr="00133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"/>
        </w:trPr>
        <w:tc>
          <w:tcPr>
            <w:tcW w:w="10506" w:type="dxa"/>
            <w:gridSpan w:val="3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C64312" w14:textId="51D174C1" w:rsidR="00FE7038" w:rsidRPr="00471488" w:rsidRDefault="00FE7038" w:rsidP="009B7704">
            <w:pPr>
              <w:pStyle w:val="ListParagraph"/>
              <w:numPr>
                <w:ilvl w:val="0"/>
                <w:numId w:val="18"/>
              </w:numPr>
              <w:spacing w:before="120"/>
              <w:ind w:left="499" w:hanging="357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37504" behindDoc="0" locked="0" layoutInCell="1" allowOverlap="1" wp14:anchorId="53364C24" wp14:editId="6513D7F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2" name="Rectangle 24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93703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64C24" id="Rectangle 2402" o:spid="_x0000_s1218" style="position:absolute;left:0;text-align:left;margin-left:104pt;margin-top:34pt;width:79pt;height:55pt;z-index:24923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7/uQEAAEs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tpc1w0lnjuc0h/U&#10;jfveKnLMDkZKNc931muMqcOyx/gApyihO5OfNLj5i7TIVDQ+nDVWUyYCk+1Vu6pxEgKPvrY3LfrY&#10;pXotjpDyDxUcmR1GAaEUZfn+V8rHqy9XsG4Gc3x+9vK0nQqZZdu8QN0GeUCKuKP5Ho22YWRUWBMp&#10;GXHujKa/Ow6KEvvTo7DNt+sr1CGXYLlqVrjAUAIEvX2b5V4MAVdJZKBkF8H0A+ItEhVYOLFC7LRd&#10;80q8jQv4139g8w8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pvu7/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B93703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50816" behindDoc="0" locked="0" layoutInCell="1" allowOverlap="1" wp14:anchorId="45522016" wp14:editId="7AA5CCA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3" name="Rectangle 24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87A63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22016" id="Rectangle 2403" o:spid="_x0000_s1219" style="position:absolute;left:0;text-align:left;margin-left:104pt;margin-top:34pt;width:79pt;height:55pt;z-index:24925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iEvHS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187A63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64128" behindDoc="0" locked="0" layoutInCell="1" allowOverlap="1" wp14:anchorId="45A8E248" wp14:editId="7AFDC63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4" name="Rectangle 24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644AA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8E248" id="Rectangle 2404" o:spid="_x0000_s1220" style="position:absolute;left:0;text-align:left;margin-left:104pt;margin-top:34pt;width:79pt;height:55pt;z-index:249264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LY349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F644AA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77440" behindDoc="0" locked="0" layoutInCell="1" allowOverlap="1" wp14:anchorId="74AAE314" wp14:editId="5AD67D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5" name="Rectangle 24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E8180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AE314" id="Rectangle 2405" o:spid="_x0000_s1221" style="position:absolute;left:0;text-align:left;margin-left:104pt;margin-top:34pt;width:79pt;height:55pt;z-index:249277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HjRQ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7E8180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90752" behindDoc="0" locked="0" layoutInCell="1" allowOverlap="1" wp14:anchorId="71889FF5" wp14:editId="216D6F5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6" name="Rectangle 24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C7611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89FF5" id="Rectangle 2406" o:spid="_x0000_s1222" style="position:absolute;left:0;text-align:left;margin-left:104pt;margin-top:34pt;width:79pt;height:55pt;z-index:249290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rmHaR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DC7611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04064" behindDoc="0" locked="0" layoutInCell="1" allowOverlap="1" wp14:anchorId="7E5547D3" wp14:editId="28B167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7" name="Rectangle 24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CA39A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547D3" id="Rectangle 2407" o:spid="_x0000_s1223" style="position:absolute;left:0;text-align:left;margin-left:104pt;margin-top:34pt;width:79pt;height:55pt;z-index:249304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5Tz8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CA39A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17376" behindDoc="0" locked="0" layoutInCell="1" allowOverlap="1" wp14:anchorId="38CC6D2B" wp14:editId="1584CA9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8" name="Rectangle 24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C7F07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C6D2B" id="Rectangle 2408" o:spid="_x0000_s1224" style="position:absolute;left:0;text-align:left;margin-left:104pt;margin-top:34pt;width:79pt;height:55pt;z-index:24931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l6tT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9C7F07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30688" behindDoc="0" locked="0" layoutInCell="1" allowOverlap="1" wp14:anchorId="225DA129" wp14:editId="7CFC57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9" name="Rectangle 2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2DA3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DA129" id="Rectangle 2409" o:spid="_x0000_s1225" style="position:absolute;left:0;text-align:left;margin-left:104pt;margin-top:34pt;width:79pt;height:55pt;z-index:249330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1SugEAAEs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tpc1y0lnjuc0h/U&#10;jfveKnLMDkZKNc931muMqcOyx/gApyihO5OfNLj5i7TIVDQ+nDVWUyYCk+1Vu6pxEgKPvrY3LfrY&#10;pXotjpDyDxUcmR1GAaEUZfn+V8rHqy9XsG4Gc3x+9vK0nQqZZdu+QN0GeUCKuKP5Ho22YWRUWBMp&#10;GXHujKa/Ow6KEvvTo7DNt+urBhelBMtVs8IFhhIg6O3bLPdiCLhKIgMluwimHxBvkajAwokVYqft&#10;mlfibVzAv/4Dm3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xB/9U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142DA3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44000" behindDoc="0" locked="0" layoutInCell="1" allowOverlap="1" wp14:anchorId="77ABCBF3" wp14:editId="14BC0E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0" name="Rectangle 2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EAAD9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BCBF3" id="Rectangle 2410" o:spid="_x0000_s1226" style="position:absolute;left:0;text-align:left;margin-left:104pt;margin-top:34pt;width:79pt;height:55pt;z-index:249344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FMOkv6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73EAAD9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57312" behindDoc="0" locked="0" layoutInCell="1" allowOverlap="1" wp14:anchorId="0D90D379" wp14:editId="080D8C3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1" name="Rectangle 2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10E0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0D379" id="Rectangle 2411" o:spid="_x0000_s1227" style="position:absolute;left:0;text-align:left;margin-left:104pt;margin-top:34pt;width:79pt;height:55pt;z-index:24935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DL7u0u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12610E0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70624" behindDoc="0" locked="0" layoutInCell="1" allowOverlap="1" wp14:anchorId="0ACA04B6" wp14:editId="032379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2" name="Rectangle 2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A8F07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A04B6" id="Rectangle 2412" o:spid="_x0000_s1228" style="position:absolute;left:0;text-align:left;margin-left:104pt;margin-top:34pt;width:79pt;height:55pt;z-index:24937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Q4rBP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FA8F07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83936" behindDoc="0" locked="0" layoutInCell="1" allowOverlap="1" wp14:anchorId="030A7C8E" wp14:editId="4459112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3" name="Rectangle 2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02A61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A7C8E" id="Rectangle 2413" o:spid="_x0000_s1229" style="position:absolute;left:0;text-align:left;margin-left:104pt;margin-top:34pt;width:79pt;height:55pt;z-index:24938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xF5n6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F02A61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97248" behindDoc="0" locked="0" layoutInCell="1" allowOverlap="1" wp14:anchorId="27F4E807" wp14:editId="797609F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4" name="Rectangle 2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D970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4E807" id="Rectangle 2414" o:spid="_x0000_s1230" style="position:absolute;left:0;text-align:left;margin-left:104pt;margin-top:34pt;width:79pt;height:55pt;z-index:24939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U0aZH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A2D970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10560" behindDoc="0" locked="0" layoutInCell="1" allowOverlap="1" wp14:anchorId="40693620" wp14:editId="1F4E4A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5" name="Rectangle 2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46EA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93620" id="Rectangle 2415" o:spid="_x0000_s1231" style="position:absolute;left:0;text-align:left;margin-left:104pt;margin-top:34pt;width:79pt;height:55pt;z-index:24941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SSP8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2B46EA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23872" behindDoc="0" locked="0" layoutInCell="1" allowOverlap="1" wp14:anchorId="199E70F9" wp14:editId="6E60BD5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6" name="Rectangle 2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E1DD2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E70F9" id="Rectangle 2416" o:spid="_x0000_s1232" style="position:absolute;left:0;text-align:left;margin-left:104pt;margin-top:34pt;width:79pt;height:55pt;z-index:24942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XPYT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8E1DD2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37184" behindDoc="0" locked="0" layoutInCell="1" allowOverlap="1" wp14:anchorId="104DD934" wp14:editId="159264C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7" name="Rectangle 2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2A224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DD934" id="Rectangle 2417" o:spid="_x0000_s1233" style="position:absolute;left:0;text-align:left;margin-left:104pt;margin-top:34pt;width:79pt;height:55pt;z-index:249437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2yK1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62A224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50496" behindDoc="0" locked="0" layoutInCell="1" allowOverlap="1" wp14:anchorId="2C2FF0D1" wp14:editId="46365E5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8" name="Rectangle 2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C8DC2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FF0D1" id="Rectangle 2418" o:spid="_x0000_s1234" style="position:absolute;left:0;text-align:left;margin-left:104pt;margin-top:34pt;width:79pt;height:55pt;z-index:24945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ctopX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2C8DC2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63808" behindDoc="0" locked="0" layoutInCell="1" allowOverlap="1" wp14:anchorId="2ECCFB7B" wp14:editId="08D85E0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9" name="Rectangle 2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65E07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CFB7B" id="Rectangle 2419" o:spid="_x0000_s1235" style="position:absolute;left:0;text-align:left;margin-left:104pt;margin-top:34pt;width:79pt;height:55pt;z-index:24946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9Q6Pi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D65E07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77120" behindDoc="0" locked="0" layoutInCell="1" allowOverlap="1" wp14:anchorId="6F9CCD52" wp14:editId="6D7DB04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0" name="Rectangle 2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82D14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9CCD52" id="Rectangle 2420" o:spid="_x0000_s1236" style="position:absolute;left:0;text-align:left;margin-left:104pt;margin-top:34pt;width:79pt;height:55pt;z-index:24947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DFQrj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282D14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90432" behindDoc="0" locked="0" layoutInCell="1" allowOverlap="1" wp14:anchorId="09DFBC5B" wp14:editId="6749A3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1" name="Rectangle 2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B39F8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FBC5B" id="Rectangle 2421" o:spid="_x0000_s1237" style="position:absolute;left:0;text-align:left;margin-left:104pt;margin-top:34pt;width:79pt;height:55pt;z-index:24949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CLgI1a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4FB39F8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03744" behindDoc="0" locked="0" layoutInCell="1" allowOverlap="1" wp14:anchorId="0F1571A2" wp14:editId="44B519E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2" name="Rectangle 2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073A3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571A2" id="Rectangle 2422" o:spid="_x0000_s1238" style="position:absolute;left:0;text-align:left;margin-left:104pt;margin-top:34pt;width:79pt;height:55pt;z-index:24950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A+ShS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B073A3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17056" behindDoc="0" locked="0" layoutInCell="1" allowOverlap="1" wp14:anchorId="72AFD31D" wp14:editId="5E42E6B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3" name="Rectangle 2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0CD08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FD31D" id="Rectangle 2423" o:spid="_x0000_s1239" style="position:absolute;left:0;text-align:left;margin-left:104pt;margin-top:34pt;width:79pt;height:55pt;z-index:24951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hDAH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20CD08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30368" behindDoc="0" locked="0" layoutInCell="1" allowOverlap="1" wp14:anchorId="4799B29A" wp14:editId="6E6599A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4" name="Rectangle 2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6525C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9B29A" id="Rectangle 2424" o:spid="_x0000_s1240" style="position:absolute;left:0;text-align:left;margin-left:104pt;margin-top:34pt;width:79pt;height:55pt;z-index:24953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Eyj5a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36525C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43680" behindDoc="0" locked="0" layoutInCell="1" allowOverlap="1" wp14:anchorId="4AC4A875" wp14:editId="757F760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5" name="Rectangle 2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B7B30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4A875" id="Rectangle 2425" o:spid="_x0000_s1241" style="position:absolute;left:0;text-align:left;margin-left:104pt;margin-top:34pt;width:79pt;height:55pt;z-index:24954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T8X7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5B7B30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56992" behindDoc="0" locked="0" layoutInCell="1" allowOverlap="1" wp14:anchorId="35DFEF77" wp14:editId="6AF28B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6" name="Rectangle 2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DB348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FEF77" id="Rectangle 2426" o:spid="_x0000_s1242" style="position:absolute;left:0;text-align:left;margin-left:102pt;margin-top:34pt;width:79pt;height:55pt;z-index:24955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u9UZ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2DB348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70304" behindDoc="0" locked="0" layoutInCell="1" allowOverlap="1" wp14:anchorId="75CDAEB0" wp14:editId="6EB39A0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7" name="Rectangle 2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DC281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DAEB0" id="Rectangle 2427" o:spid="_x0000_s1243" style="position:absolute;left:0;text-align:left;margin-left:102pt;margin-top:34pt;width:79pt;height:55pt;z-index:24957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xp90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BDC281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83616" behindDoc="0" locked="0" layoutInCell="1" allowOverlap="1" wp14:anchorId="7B292E19" wp14:editId="75DA656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8" name="Rectangle 2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C4556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92E19" id="Rectangle 2428" o:spid="_x0000_s1244" style="position:absolute;left:0;text-align:left;margin-left:102pt;margin-top:34pt;width:79pt;height:55pt;z-index:24958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VZFrF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2C4556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96928" behindDoc="0" locked="0" layoutInCell="1" allowOverlap="1" wp14:anchorId="5670DEAF" wp14:editId="431BB75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9" name="Rectangle 2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2496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0DEAF" id="Rectangle 2429" o:spid="_x0000_s1245" style="position:absolute;left:0;text-align:left;margin-left:102pt;margin-top:34pt;width:79pt;height:55pt;z-index:24959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JFzc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A02496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10240" behindDoc="0" locked="0" layoutInCell="1" allowOverlap="1" wp14:anchorId="19546CCE" wp14:editId="56DECE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0" name="Rectangle 2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E5170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46CCE" id="Rectangle 2430" o:spid="_x0000_s1246" style="position:absolute;left:0;text-align:left;margin-left:102pt;margin-top:34pt;width:79pt;height:55pt;z-index:24961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Dfa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FE5170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23552" behindDoc="0" locked="0" layoutInCell="1" allowOverlap="1" wp14:anchorId="3C97E4FE" wp14:editId="2A38C5E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1" name="Rectangle 2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7F8D7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97E4FE" id="Rectangle 2431" o:spid="_x0000_s1247" style="position:absolute;left:0;text-align:left;margin-left:102pt;margin-top:34pt;width:79pt;height:55pt;z-index:249623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dwvOw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47F8D7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36864" behindDoc="0" locked="0" layoutInCell="1" allowOverlap="1" wp14:anchorId="5F0D22C1" wp14:editId="15FB3F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2" name="Rectangle 2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FE6EC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D22C1" id="Rectangle 2432" o:spid="_x0000_s1248" style="position:absolute;left:0;text-align:left;margin-left:102pt;margin-top:34pt;width:79pt;height:55pt;z-index:24963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/9v4tLYBAABL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76FE6EC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50176" behindDoc="0" locked="0" layoutInCell="1" allowOverlap="1" wp14:anchorId="62B72F41" wp14:editId="289CADC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3" name="Rectangle 24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DC205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72F41" id="Rectangle 2433" o:spid="_x0000_s1249" style="position:absolute;left:0;text-align:left;margin-left:102pt;margin-top:34pt;width:79pt;height:55pt;z-index:24965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i7RA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0DC205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63488" behindDoc="0" locked="0" layoutInCell="1" allowOverlap="1" wp14:anchorId="1DC27020" wp14:editId="4754392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4" name="Rectangle 24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6C1BC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27020" id="Rectangle 2434" o:spid="_x0000_s1250" style="position:absolute;left:0;text-align:left;margin-left:102pt;margin-top:34pt;width:79pt;height:55pt;z-index:24966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+juv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F6C1BC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76800" behindDoc="0" locked="0" layoutInCell="1" allowOverlap="1" wp14:anchorId="0520F8CB" wp14:editId="5CF527A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5" name="Rectangle 24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1D2DB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0F8CB" id="Rectangle 2435" o:spid="_x0000_s1251" style="position:absolute;left:0;text-align:left;margin-left:102pt;margin-top:34pt;width:79pt;height:55pt;z-index:24967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h3HC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51D2DB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90112" behindDoc="0" locked="0" layoutInCell="1" allowOverlap="1" wp14:anchorId="43FE7247" wp14:editId="1372F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6" name="Rectangle 24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126AC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E7247" id="Rectangle 2436" o:spid="_x0000_s1252" style="position:absolute;left:0;text-align:left;margin-left:102pt;margin-top:34pt;width:79pt;height:55pt;z-index:24969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ATM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2126AC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03424" behindDoc="0" locked="0" layoutInCell="1" allowOverlap="1" wp14:anchorId="3C15AD8A" wp14:editId="26AF56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7" name="Rectangle 24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B40F5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5AD8A" id="Rectangle 2437" o:spid="_x0000_s1253" style="position:absolute;left:0;text-align:left;margin-left:102pt;margin-top:34pt;width:79pt;height:55pt;z-index:24970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fHlu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0B40F5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16736" behindDoc="0" locked="0" layoutInCell="1" allowOverlap="1" wp14:anchorId="2F95943C" wp14:editId="18649CB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8" name="Rectangle 24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39547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5943C" id="Rectangle 2438" o:spid="_x0000_s1254" style="position:absolute;left:0;text-align:left;margin-left:102pt;margin-top:34pt;width:79pt;height:55pt;z-index:24971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zj8Ks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E39547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30048" behindDoc="0" locked="0" layoutInCell="1" allowOverlap="1" wp14:anchorId="66DBCC13" wp14:editId="1930E1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9" name="Rectangle 24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82F21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BCC13" id="Rectangle 2439" o:spid="_x0000_s1255" style="position:absolute;left:0;text-align:left;margin-left:102pt;margin-top:34pt;width:79pt;height:55pt;z-index:24973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nrrG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382F21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43360" behindDoc="0" locked="0" layoutInCell="1" allowOverlap="1" wp14:anchorId="034100A0" wp14:editId="6FC1BAE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0" name="Rectangle 24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CCEE9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100A0" id="Rectangle 2440" o:spid="_x0000_s1256" style="position:absolute;left:0;text-align:left;margin-left:102pt;margin-top:34pt;width:79pt;height:55pt;z-index:24974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66nJX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9CCEE9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56672" behindDoc="0" locked="0" layoutInCell="1" allowOverlap="1" wp14:anchorId="762D6799" wp14:editId="46EC446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1" name="Rectangle 24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F7EE8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D6799" id="Rectangle 2441" o:spid="_x0000_s1257" style="position:absolute;left:0;text-align:left;margin-left:102pt;margin-top:34pt;width:79pt;height:55pt;z-index:24975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bH1vi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7F7EE8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69984" behindDoc="0" locked="0" layoutInCell="1" allowOverlap="1" wp14:anchorId="71090BF1" wp14:editId="031C054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2" name="Rectangle 24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45FC9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90BF1" id="Rectangle 2442" o:spid="_x0000_s1258" style="position:absolute;left:0;text-align:left;margin-left:102pt;margin-top:34pt;width:79pt;height:55pt;z-index:24976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5BlDm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D45FC9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83296" behindDoc="0" locked="0" layoutInCell="1" allowOverlap="1" wp14:anchorId="65043269" wp14:editId="6D0EE5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3" name="Rectangle 24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376E1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43269" id="Rectangle 2443" o:spid="_x0000_s1259" style="position:absolute;left:0;text-align:left;margin-left:102pt;margin-top:34pt;width:79pt;height:55pt;z-index:24978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PN5U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376E1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96608" behindDoc="0" locked="0" layoutInCell="1" allowOverlap="1" wp14:anchorId="6F826EAF" wp14:editId="79DD357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4" name="Rectangle 24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28A82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26EAF" id="Rectangle 2444" o:spid="_x0000_s1260" style="position:absolute;left:0;text-align:left;margin-left:102pt;margin-top:34pt;width:79pt;height:55pt;z-index:24979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TVG7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028A82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09920" behindDoc="0" locked="0" layoutInCell="1" allowOverlap="1" wp14:anchorId="36592D36" wp14:editId="16284AC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5" name="Rectangle 24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9EA95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92D36" id="Rectangle 2445" o:spid="_x0000_s1261" style="position:absolute;left:0;text-align:left;margin-left:102pt;margin-top:34pt;width:79pt;height:55pt;z-index:24980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HMBvW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69EA95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23232" behindDoc="0" locked="0" layoutInCell="1" allowOverlap="1" wp14:anchorId="22C8BBA9" wp14:editId="09D40B4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6" name="Rectangle 24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EB2ED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8BBA9" id="Rectangle 2446" o:spid="_x0000_s1262" style="position:absolute;left:0;text-align:left;margin-left:102pt;margin-top:34pt;width:79pt;height:55pt;z-index:24982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/tlkX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8EB2ED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36544" behindDoc="0" locked="0" layoutInCell="1" allowOverlap="1" wp14:anchorId="26C258B3" wp14:editId="08D188B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7" name="Rectangle 24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83803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258B3" id="Rectangle 2447" o:spid="_x0000_s1263" style="position:absolute;left:0;text-align:left;margin-left:102pt;margin-top:34pt;width:79pt;height:55pt;z-index:24983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yxN6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A83803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49856" behindDoc="0" locked="0" layoutInCell="1" allowOverlap="1" wp14:anchorId="6975DAF2" wp14:editId="695D5E4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8" name="Rectangle 24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73197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5DAF2" id="Rectangle 2448" o:spid="_x0000_s1264" style="position:absolute;left:0;text-align:left;margin-left:102pt;margin-top:34pt;width:79pt;height:55pt;z-index:24984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1Umr+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773197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63168" behindDoc="0" locked="0" layoutInCell="1" allowOverlap="1" wp14:anchorId="3DF717B2" wp14:editId="4B54E73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9" name="Rectangle 24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D8778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717B2" id="Rectangle 2449" o:spid="_x0000_s1265" style="position:absolute;left:0;text-align:left;margin-left:102pt;margin-top:34pt;width:79pt;height:55pt;z-index:24986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KdDS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6D8778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2591">
              <w:rPr>
                <w:rFonts w:ascii="Source Sans Pro" w:hAnsi="Source Sans Pro" w:cs="Calibri"/>
                <w:color w:val="000000"/>
                <w:sz w:val="20"/>
                <w:szCs w:val="20"/>
              </w:rPr>
              <w:t>Gathered research papers related to Image Pre-processing</w:t>
            </w:r>
          </w:p>
          <w:p w14:paraId="12ED29D4" w14:textId="358EE045" w:rsidR="009B7704" w:rsidRPr="00302591" w:rsidRDefault="00302591" w:rsidP="00302591">
            <w:pPr>
              <w:pStyle w:val="ListParagraph"/>
              <w:numPr>
                <w:ilvl w:val="0"/>
                <w:numId w:val="18"/>
              </w:numPr>
              <w:spacing w:before="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>
              <w:rPr>
                <w:rFonts w:ascii="Source Sans Pro" w:hAnsi="Source Sans Pro" w:cs="Calibri"/>
                <w:color w:val="000000"/>
                <w:sz w:val="20"/>
                <w:szCs w:val="20"/>
              </w:rPr>
              <w:t>Wrote abstract which describes the problem statement and the motivation behind us choosing the project</w:t>
            </w:r>
          </w:p>
          <w:p w14:paraId="2507FD28" w14:textId="77777777" w:rsidR="00FE7038" w:rsidRPr="00471488" w:rsidRDefault="00FE7038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872384" behindDoc="0" locked="0" layoutInCell="1" allowOverlap="1" wp14:anchorId="133659B6" wp14:editId="271C47D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0" name="Rectangle 24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F6AFB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59B6" id="Rectangle 2450" o:spid="_x0000_s1266" style="position:absolute;margin-left:104pt;margin-top:34pt;width:79pt;height:55pt;z-index:24987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VWG2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FF6AFB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881600" behindDoc="0" locked="0" layoutInCell="1" allowOverlap="1" wp14:anchorId="02FD3A89" wp14:editId="47BB40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1" name="Rectangle 24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96C85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D3A89" id="Rectangle 2451" o:spid="_x0000_s1267" style="position:absolute;margin-left:104pt;margin-top:34pt;width:79pt;height:55pt;z-index:24988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HStRAO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3896C85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890816" behindDoc="0" locked="0" layoutInCell="1" allowOverlap="1" wp14:anchorId="75955252" wp14:editId="7C8400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2" name="Rectangle 24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166AA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55252" id="Rectangle 2452" o:spid="_x0000_s1268" style="position:absolute;margin-left:104pt;margin-top:34pt;width:79pt;height:55pt;z-index:24989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Ja0Twe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9166AA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00032" behindDoc="0" locked="0" layoutInCell="1" allowOverlap="1" wp14:anchorId="6F174A70" wp14:editId="6B8FA3B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3" name="Rectangle 24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680F0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74A70" id="Rectangle 2453" o:spid="_x0000_s1269" style="position:absolute;margin-left:104pt;margin-top:34pt;width:79pt;height:55pt;z-index:24990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3QWay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F680F0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09248" behindDoc="0" locked="0" layoutInCell="1" allowOverlap="1" wp14:anchorId="0087CAFF" wp14:editId="7483385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4" name="Rectangle 24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9CD7A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7CAFF" id="Rectangle 2454" o:spid="_x0000_s1270" style="position:absolute;margin-left:104pt;margin-top:34pt;width:79pt;height:55pt;z-index:249909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Sh1kP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A9CD7A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18464" behindDoc="0" locked="0" layoutInCell="1" allowOverlap="1" wp14:anchorId="6914E859" wp14:editId="6222910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5" name="Rectangle 24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DCEE4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4E859" id="Rectangle 2455" o:spid="_x0000_s1271" style="position:absolute;margin-left:104pt;margin-top:34pt;width:79pt;height:55pt;z-index:249918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DNycLq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61DCEE4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27680" behindDoc="0" locked="0" layoutInCell="1" allowOverlap="1" wp14:anchorId="632356B8" wp14:editId="5DC2B7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6" name="Rectangle 24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FCD78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356B8" id="Rectangle 2456" o:spid="_x0000_s1272" style="position:absolute;margin-left:104pt;margin-top:34pt;width:79pt;height:55pt;z-index:249927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Ra3u+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8FCD78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36896" behindDoc="0" locked="0" layoutInCell="1" allowOverlap="1" wp14:anchorId="11F7F7C8" wp14:editId="70E96D2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7" name="Rectangle 24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D2915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7F7C8" id="Rectangle 2457" o:spid="_x0000_s1273" style="position:absolute;margin-left:104pt;margin-top:34pt;width:79pt;height:55pt;z-index:249936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J5SC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0D2915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46112" behindDoc="0" locked="0" layoutInCell="1" allowOverlap="1" wp14:anchorId="460C4AAD" wp14:editId="6099B7F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8" name="Rectangle 24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53914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C4AAD" id="Rectangle 2458" o:spid="_x0000_s1274" style="position:absolute;margin-left:104pt;margin-top:34pt;width:79pt;height:55pt;z-index:249946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a4HUf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253914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55328" behindDoc="0" locked="0" layoutInCell="1" allowOverlap="1" wp14:anchorId="04339F3B" wp14:editId="4B7050C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9" name="Rectangle 24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A43EC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39F3B" id="Rectangle 2459" o:spid="_x0000_s1275" style="position:absolute;margin-left:104pt;margin-top:34pt;width:79pt;height:55pt;z-index:24995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7FVyq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EA43EC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64544" behindDoc="0" locked="0" layoutInCell="1" allowOverlap="1" wp14:anchorId="2ED6F067" wp14:editId="06D175A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0" name="Rectangle 24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99EB1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6F067" id="Rectangle 2460" o:spid="_x0000_s1276" style="position:absolute;margin-left:104pt;margin-top:34pt;width:79pt;height:55pt;z-index:24996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UP1q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999EB1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73760" behindDoc="0" locked="0" layoutInCell="1" allowOverlap="1" wp14:anchorId="2C9BB0DC" wp14:editId="6BDCA0F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1" name="Rectangle 24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3FB0B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BB0DC" id="Rectangle 2461" o:spid="_x0000_s1277" style="position:absolute;margin-left:104pt;margin-top:34pt;width:79pt;height:55pt;z-index:24997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kttw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83FB0B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82976" behindDoc="0" locked="0" layoutInCell="1" allowOverlap="1" wp14:anchorId="0A172029" wp14:editId="343979D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2" name="Rectangle 24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C461D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72029" id="Rectangle 2462" o:spid="_x0000_s1278" style="position:absolute;margin-left:104pt;margin-top:34pt;width:79pt;height:55pt;z-index:24998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hq/XG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3C461D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92192" behindDoc="0" locked="0" layoutInCell="1" allowOverlap="1" wp14:anchorId="1C052399" wp14:editId="0C3378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3" name="Rectangle 24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1B616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52399" id="Rectangle 2463" o:spid="_x0000_s1279" style="position:absolute;margin-left:104pt;margin-top:34pt;width:79pt;height:55pt;z-index:24999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51r+r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41B616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01408" behindDoc="0" locked="0" layoutInCell="1" allowOverlap="1" wp14:anchorId="2D9A1183" wp14:editId="0A9EA0A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4" name="Rectangle 24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A3ECA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A1183" id="Rectangle 2464" o:spid="_x0000_s1280" style="position:absolute;margin-left:104pt;margin-top:34pt;width:79pt;height:55pt;z-index:250001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pzBE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0A3ECA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10624" behindDoc="0" locked="0" layoutInCell="1" allowOverlap="1" wp14:anchorId="02856316" wp14:editId="5236FC9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5" name="Rectangle 24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FDA57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316" id="Rectangle 2465" o:spid="_x0000_s1281" style="position:absolute;margin-left:104pt;margin-top:34pt;width:79pt;height:55pt;z-index:25001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I2no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8FDA57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19840" behindDoc="0" locked="0" layoutInCell="1" allowOverlap="1" wp14:anchorId="2285E0AA" wp14:editId="0508AB2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6" name="Rectangle 24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312A0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5E0AA" id="Rectangle 2466" o:spid="_x0000_s1282" style="position:absolute;margin-left:104pt;margin-top:34pt;width:79pt;height:55pt;z-index:25001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XDjo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3312A0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29056" behindDoc="0" locked="0" layoutInCell="1" allowOverlap="1" wp14:anchorId="3899F4DE" wp14:editId="0553C75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7" name="Rectangle 24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43001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9F4DE" id="Rectangle 2467" o:spid="_x0000_s1283" style="position:absolute;margin-left:104pt;margin-top:34pt;width:79pt;height:55pt;z-index:2500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IXKF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943001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38272" behindDoc="0" locked="0" layoutInCell="1" allowOverlap="1" wp14:anchorId="7A13DEAC" wp14:editId="67526CE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8" name="Rectangle 24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F7E84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3DEAC" id="Rectangle 2468" o:spid="_x0000_s1284" style="position:absolute;margin-left:104pt;margin-top:34pt;width:79pt;height:55pt;z-index:25003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vvtA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1F7E84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47488" behindDoc="0" locked="0" layoutInCell="1" allowOverlap="1" wp14:anchorId="60290D5F" wp14:editId="21F2D07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9" name="Rectangle 24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0B3CC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90D5F" id="Rectangle 2469" o:spid="_x0000_s1285" style="position:absolute;margin-left:104pt;margin-top:34pt;width:79pt;height:55pt;z-index:2500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w7Et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D0B3CC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56704" behindDoc="0" locked="0" layoutInCell="1" allowOverlap="1" wp14:anchorId="7B349F6D" wp14:editId="2CD500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0" name="Rectangle 24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A2863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49F6D" id="Rectangle 2470" o:spid="_x0000_s1286" style="position:absolute;margin-left:104pt;margin-top:34pt;width:79pt;height:55pt;z-index:2500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6htw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EA2863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65920" behindDoc="0" locked="0" layoutInCell="1" allowOverlap="1" wp14:anchorId="02904B67" wp14:editId="74A96BB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1" name="Rectangle 24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EA7FD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04B67" id="Rectangle 2471" o:spid="_x0000_s1287" style="position:absolute;margin-left:104pt;margin-top:34pt;width:79pt;height:55pt;z-index:250065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CXUR3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CEA7FD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75136" behindDoc="0" locked="0" layoutInCell="1" allowOverlap="1" wp14:anchorId="2295EEED" wp14:editId="6CFBC15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2" name="Rectangle 24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1D555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5EEED" id="Rectangle 2472" o:spid="_x0000_s1288" style="position:absolute;margin-left:104pt;margin-top:34pt;width:79pt;height:55pt;z-index:25007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gRE9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C1D555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84352" behindDoc="0" locked="0" layoutInCell="1" allowOverlap="1" wp14:anchorId="11358FEF" wp14:editId="4EDF8F9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3" name="Rectangle 24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69C0A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58FEF" id="Rectangle 2473" o:spid="_x0000_s1289" style="position:absolute;margin-left:104pt;margin-top:34pt;width:79pt;height:55pt;z-index:25008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bFmx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69C0A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93568" behindDoc="0" locked="0" layoutInCell="1" allowOverlap="1" wp14:anchorId="7193ECBD" wp14:editId="52EE15E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4" name="Rectangle 24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46E77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3ECBD" id="Rectangle 2474" o:spid="_x0000_s1290" style="position:absolute;margin-left:102pt;margin-top:34pt;width:79pt;height:55pt;z-index:250093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9UuQEAAEsDAAAOAAAAZHJzL2Uyb0RvYy54bWysU9tu2zAMfR+wfxD0vthxs9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nO7ocRxi1P6&#10;jrpx14+KLNnBSKnyfLNeU4gdlj2HJ7hEEd1MftZg8xdpkblofL5qrOZEBCbvbu7aGich8Gjbfsw+&#10;dqleiwPE9Fl5S7LDKCCUoiw/fY1pufpyBesymOX57KX5MC9ktpsXqAcvz0gRdzQ9otGjnxgVowmU&#10;TDh3RuOvIwdFyfjFobDN7ea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wjvV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A46E77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02784" behindDoc="0" locked="0" layoutInCell="1" allowOverlap="1" wp14:anchorId="12CB39E1" wp14:editId="197822F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5" name="Rectangle 24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50A17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B39E1" id="Rectangle 2475" o:spid="_x0000_s1291" style="position:absolute;margin-left:102pt;margin-top:34pt;width:79pt;height:55pt;z-index:25010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v3G4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C50A17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12000" behindDoc="0" locked="0" layoutInCell="1" allowOverlap="1" wp14:anchorId="30E30ADE" wp14:editId="1124C10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6" name="Rectangle 24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E72A9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30ADE" id="Rectangle 2476" o:spid="_x0000_s1292" style="position:absolute;margin-left:102pt;margin-top:34pt;width:79pt;height:55pt;z-index:25011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OTN5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6E72A9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21216" behindDoc="0" locked="0" layoutInCell="1" allowOverlap="1" wp14:anchorId="4A0D6C2D" wp14:editId="7FFBDD4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7" name="Rectangle 24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72B6E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D6C2D" id="Rectangle 2477" o:spid="_x0000_s1293" style="position:absolute;margin-left:102pt;margin-top:34pt;width:79pt;height:55pt;z-index:25012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RHkU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172B6E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30432" behindDoc="0" locked="0" layoutInCell="1" allowOverlap="1" wp14:anchorId="7C63D775" wp14:editId="1D4DA36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8" name="Rectangle 24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28BB1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3D775" id="Rectangle 2478" o:spid="_x0000_s1294" style="position:absolute;margin-left:102pt;margin-top:34pt;width:79pt;height:55pt;z-index:2501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2/DR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128BB1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39648" behindDoc="0" locked="0" layoutInCell="1" allowOverlap="1" wp14:anchorId="4682A905" wp14:editId="1D9AEF4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9" name="Rectangle 24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303DD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2A905" id="Rectangle 2479" o:spid="_x0000_s1295" style="position:absolute;margin-left:102pt;margin-top:34pt;width:79pt;height:55pt;z-index:25013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prq8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7303DD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48864" behindDoc="0" locked="0" layoutInCell="1" allowOverlap="1" wp14:anchorId="5BDAFF37" wp14:editId="7B7DBB3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0" name="Rectangle 24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9B0AD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AFF37" id="Rectangle 2480" o:spid="_x0000_s1296" style="position:absolute;margin-left:102pt;margin-top:34pt;width:79pt;height:55pt;z-index:25014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6hhIh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D9B0AD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58080" behindDoc="0" locked="0" layoutInCell="1" allowOverlap="1" wp14:anchorId="21833B51" wp14:editId="4287574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1" name="Rectangle 24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C2281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33B51" id="Rectangle 2481" o:spid="_x0000_s1297" style="position:absolute;margin-left:102pt;margin-top:34pt;width:79pt;height:55pt;z-index:25015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BtzO5S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4AC2281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67296" behindDoc="0" locked="0" layoutInCell="1" allowOverlap="1" wp14:anchorId="5D2C6296" wp14:editId="0ACEF0E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2" name="Rectangle 24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2A01A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C6296" id="Rectangle 2482" o:spid="_x0000_s1298" style="position:absolute;margin-left:102pt;margin-top:34pt;width:79pt;height:55pt;z-index:25016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5ajCQ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E2A01A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76512" behindDoc="0" locked="0" layoutInCell="1" allowOverlap="1" wp14:anchorId="3FFBC027" wp14:editId="38077EE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3" name="Rectangle 24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31601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BC027" id="Rectangle 2483" o:spid="_x0000_s1299" style="position:absolute;margin-left:102pt;margin-top:34pt;width:79pt;height:55pt;z-index:250176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J8ZJ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431601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85728" behindDoc="0" locked="0" layoutInCell="1" allowOverlap="1" wp14:anchorId="129BF228" wp14:editId="03A5AFA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4" name="Rectangle 24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F9DD0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BF228" id="Rectangle 2484" o:spid="_x0000_s1300" style="position:absolute;margin-left:102pt;margin-top:34pt;width:79pt;height:55pt;z-index:25018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Vkmm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BF9DD0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94944" behindDoc="0" locked="0" layoutInCell="1" allowOverlap="1" wp14:anchorId="064FE885" wp14:editId="4297E3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5" name="Rectangle 24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592AD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FE885" id="Rectangle 2485" o:spid="_x0000_s1301" style="position:absolute;margin-left:102pt;margin-top:34pt;width:79pt;height:55pt;z-index:25019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KwPL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0592AD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04160" behindDoc="0" locked="0" layoutInCell="1" allowOverlap="1" wp14:anchorId="580AECC3" wp14:editId="3629E50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6" name="Rectangle 24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A0222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AECC3" id="Rectangle 2486" o:spid="_x0000_s1302" style="position:absolute;margin-left:102pt;margin-top:34pt;width:79pt;height:55pt;z-index:25020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rUEK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A0222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13376" behindDoc="0" locked="0" layoutInCell="1" allowOverlap="1" wp14:anchorId="00435459" wp14:editId="32078CE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7" name="Rectangle 24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472A2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35459" id="Rectangle 2487" o:spid="_x0000_s1303" style="position:absolute;margin-left:102pt;margin-top:34pt;width:79pt;height:55pt;z-index:25021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0Atn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2472A2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22592" behindDoc="0" locked="0" layoutInCell="1" allowOverlap="1" wp14:anchorId="66B5916C" wp14:editId="5E98CF1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8" name="Rectangle 24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FF3B3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5916C" id="Rectangle 2488" o:spid="_x0000_s1304" style="position:absolute;margin-left:102pt;margin-top:34pt;width:79pt;height:55pt;z-index:25022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LU+Coi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18FF3B3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31808" behindDoc="0" locked="0" layoutInCell="1" allowOverlap="1" wp14:anchorId="274DDD62" wp14:editId="7132B04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9" name="Rectangle 24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A37C8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DDD62" id="Rectangle 2489" o:spid="_x0000_s1305" style="position:absolute;margin-left:102pt;margin-top:34pt;width:79pt;height:55pt;z-index:25023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MsjP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2A37C8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41024" behindDoc="0" locked="0" layoutInCell="1" allowOverlap="1" wp14:anchorId="40A145B2" wp14:editId="05FB969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0" name="Rectangle 24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B7934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145B2" id="Rectangle 2490" o:spid="_x0000_s1306" style="position:absolute;margin-left:102pt;margin-top:34pt;width:79pt;height:55pt;z-index:25024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TAKh6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EB7934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50240" behindDoc="0" locked="0" layoutInCell="1" allowOverlap="1" wp14:anchorId="1FCD8317" wp14:editId="2A2AC77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1" name="Rectangle 24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9A2FE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D8317" id="Rectangle 2491" o:spid="_x0000_s1307" style="position:absolute;margin-left:102pt;margin-top:34pt;width:79pt;height:55pt;z-index:25025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PL1gc+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719A2FE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59456" behindDoc="0" locked="0" layoutInCell="1" allowOverlap="1" wp14:anchorId="463336B0" wp14:editId="35C5CD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2" name="Rectangle 24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931D9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336B0" id="Rectangle 2492" o:spid="_x0000_s1308" style="position:absolute;margin-left:102pt;margin-top:34pt;width:79pt;height:55pt;z-index:25025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Q7IrL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6931D9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68672" behindDoc="0" locked="0" layoutInCell="1" allowOverlap="1" wp14:anchorId="006CD08F" wp14:editId="6989A1F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3" name="Rectangle 24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BB354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CD08F" id="Rectangle 2493" o:spid="_x0000_s1309" style="position:absolute;margin-left:102pt;margin-top:34pt;width:79pt;height:55pt;z-index:25026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cRmjf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2BB354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77888" behindDoc="0" locked="0" layoutInCell="1" allowOverlap="1" wp14:anchorId="60184EE9" wp14:editId="1F982A7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4" name="Rectangle 24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27341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4EE9" id="Rectangle 2494" o:spid="_x0000_s1310" style="position:absolute;margin-left:102pt;margin-top:34pt;width:79pt;height:55pt;z-index:25027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N+cw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D27341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87104" behindDoc="0" locked="0" layoutInCell="1" allowOverlap="1" wp14:anchorId="2BA11D2D" wp14:editId="5EE8FEF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5" name="Rectangle 24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AD9BF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11D2D" id="Rectangle 2495" o:spid="_x0000_s1311" style="position:absolute;margin-left:102pt;margin-top:34pt;width:79pt;height:55pt;z-index:25028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Sq1d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8AD9BF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96320" behindDoc="0" locked="0" layoutInCell="1" allowOverlap="1" wp14:anchorId="2B895B36" wp14:editId="4F7D038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6" name="Rectangle 24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B1807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95B36" id="Rectangle 2496" o:spid="_x0000_s1312" style="position:absolute;margin-left:102pt;margin-top:34pt;width:79pt;height:55pt;z-index:25029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zO+c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B1807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305536" behindDoc="0" locked="0" layoutInCell="1" allowOverlap="1" wp14:anchorId="09FD34E1" wp14:editId="51E23F4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7" name="Rectangle 24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6E569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D34E1" id="Rectangle 2497" o:spid="_x0000_s1313" style="position:absolute;margin-left:102pt;margin-top:34pt;width:79pt;height:55pt;z-index:25030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saXx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46E569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4E1FB6B" w14:textId="77777777" w:rsidR="00FE7038" w:rsidRPr="00471488" w:rsidRDefault="00FE7038" w:rsidP="00FE7038">
      <w:pPr>
        <w:spacing w:line="276" w:lineRule="auto"/>
        <w:outlineLvl w:val="0"/>
        <w:rPr>
          <w:rFonts w:ascii="Source Sans Pro" w:hAnsi="Source Sans Pro"/>
          <w:bCs/>
          <w:color w:val="000000" w:themeColor="text1"/>
          <w:szCs w:val="144"/>
        </w:rPr>
      </w:pPr>
    </w:p>
    <w:tbl>
      <w:tblPr>
        <w:tblW w:w="10141" w:type="dxa"/>
        <w:tblLook w:val="04A0" w:firstRow="1" w:lastRow="0" w:firstColumn="1" w:lastColumn="0" w:noHBand="0" w:noVBand="1"/>
      </w:tblPr>
      <w:tblGrid>
        <w:gridCol w:w="10466"/>
      </w:tblGrid>
      <w:tr w:rsidR="00FE7038" w:rsidRPr="00471488" w14:paraId="25025ED3" w14:textId="77777777" w:rsidTr="00B62D25">
        <w:trPr>
          <w:trHeight w:val="323"/>
        </w:trPr>
        <w:tc>
          <w:tcPr>
            <w:tcW w:w="101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C773A40" w14:textId="77777777" w:rsidR="00FE7038" w:rsidRPr="00471488" w:rsidRDefault="00FE7038" w:rsidP="009372B2">
            <w:pPr>
              <w:ind w:left="-55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PROJECT DOCUMENT REPOSITORY</w:t>
            </w:r>
          </w:p>
        </w:tc>
      </w:tr>
      <w:tr w:rsidR="00FE7038" w:rsidRPr="00471488" w14:paraId="695120E9" w14:textId="77777777" w:rsidTr="00B62D25">
        <w:trPr>
          <w:trHeight w:val="1246"/>
        </w:trPr>
        <w:tc>
          <w:tcPr>
            <w:tcW w:w="10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2819E5" w14:textId="65435468" w:rsidR="009B7704" w:rsidRPr="00471488" w:rsidRDefault="009B7704" w:rsidP="00441343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600" behindDoc="0" locked="0" layoutInCell="1" allowOverlap="1" wp14:anchorId="6154C2E0" wp14:editId="0BC4FDD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7" name="Rectangle 36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1C488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4C2E0" id="Rectangle 3697" o:spid="_x0000_s1314" style="position:absolute;left:0;text-align:left;margin-left:104pt;margin-top:34pt;width:79pt;height:55pt;z-index:25512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CLxic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01C488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768" behindDoc="0" locked="0" layoutInCell="1" allowOverlap="1" wp14:anchorId="1F4BF61B" wp14:editId="402D36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8" name="Rectangle 36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17B3B8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BF61B" id="Rectangle 3698" o:spid="_x0000_s1315" style="position:absolute;left:0;text-align:left;margin-left:104pt;margin-top:34pt;width:79pt;height:55pt;z-index:25513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2UD5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817B3B8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936" behindDoc="0" locked="0" layoutInCell="1" allowOverlap="1" wp14:anchorId="2180C063" wp14:editId="636159F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9" name="Rectangle 36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566EA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0C063" id="Rectangle 3699" o:spid="_x0000_s1316" style="position:absolute;left:0;text-align:left;margin-left:104pt;margin-top:34pt;width:79pt;height:55pt;z-index:25514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dhih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0566EA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51104" behindDoc="0" locked="0" layoutInCell="1" allowOverlap="1" wp14:anchorId="28C68925" wp14:editId="63880D6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0" name="Rectangle 37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E03AE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8925" id="Rectangle 3700" o:spid="_x0000_s1317" style="position:absolute;left:0;text-align:left;margin-left:104pt;margin-top:34pt;width:79pt;height:55pt;z-index:25515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B8vsu+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EE03AE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272" behindDoc="0" locked="0" layoutInCell="1" allowOverlap="1" wp14:anchorId="75782F9E" wp14:editId="1EC7A78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1" name="Rectangle 37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40DD9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82F9E" id="Rectangle 3701" o:spid="_x0000_s1318" style="position:absolute;left:0;text-align:left;margin-left:104pt;margin-top:34pt;width:79pt;height:55pt;z-index:25515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Lebc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B40DD9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65440" behindDoc="0" locked="0" layoutInCell="1" allowOverlap="1" wp14:anchorId="6C71B0F0" wp14:editId="609DE66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2" name="Rectangle 37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8246CE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1B0F0" id="Rectangle 3702" o:spid="_x0000_s1319" style="position:absolute;left:0;text-align:left;margin-left:104pt;margin-top:34pt;width:79pt;height:55pt;z-index:25516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MOQX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28246CE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72608" behindDoc="0" locked="0" layoutInCell="1" allowOverlap="1" wp14:anchorId="249D5AD5" wp14:editId="43B26D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3" name="Rectangle 37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E2FB11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D5AD5" id="Rectangle 3703" o:spid="_x0000_s1320" style="position:absolute;left:0;text-align:left;margin-left:104pt;margin-top:34pt;width:79pt;height:55pt;z-index:25517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64C5l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AE2FB11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79776" behindDoc="0" locked="0" layoutInCell="1" allowOverlap="1" wp14:anchorId="2F21A1B3" wp14:editId="384523F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4" name="Rectangle 37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C697C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1A1B3" id="Rectangle 3704" o:spid="_x0000_s1321" style="position:absolute;left:0;text-align:left;margin-left:104pt;margin-top:34pt;width:79pt;height:55pt;z-index:25517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PCGV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0C697C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86944" behindDoc="0" locked="0" layoutInCell="1" allowOverlap="1" wp14:anchorId="4F80E589" wp14:editId="1EF2A4D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5" name="Rectangle 37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B9E757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0E589" id="Rectangle 3705" o:spid="_x0000_s1322" style="position:absolute;left:0;text-align:left;margin-left:104pt;margin-top:34pt;width:79pt;height:55pt;z-index:25518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2ivy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DB9E757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94112" behindDoc="0" locked="0" layoutInCell="1" allowOverlap="1" wp14:anchorId="5DA9BCEB" wp14:editId="53C158C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6" name="Rectangle 37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ECCEF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9BCEB" id="Rectangle 3706" o:spid="_x0000_s1323" style="position:absolute;left:0;text-align:left;margin-left:104pt;margin-top:34pt;width:79pt;height:55pt;z-index:255194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2xyk5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FECCEF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01280" behindDoc="0" locked="0" layoutInCell="1" allowOverlap="1" wp14:anchorId="3B7819EB" wp14:editId="098732B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7" name="Rectangle 37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CCDC2E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819EB" id="Rectangle 3707" o:spid="_x0000_s1324" style="position:absolute;left:0;text-align:left;margin-left:104pt;margin-top:34pt;width:79pt;height:55pt;z-index:255201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OiMg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ACCDC2E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08448" behindDoc="0" locked="0" layoutInCell="1" allowOverlap="1" wp14:anchorId="22B1C1B2" wp14:editId="18607F0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8" name="Rectangle 37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27B39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1C1B2" id="Rectangle 3708" o:spid="_x0000_s1325" style="position:absolute;left:0;text-align:left;margin-left:104pt;margin-top:34pt;width:79pt;height:55pt;z-index:25520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Ql6pG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027B39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15616" behindDoc="0" locked="0" layoutInCell="1" allowOverlap="1" wp14:anchorId="48F57C84" wp14:editId="0CB6B96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9" name="Rectangle 37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28540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57C84" id="Rectangle 3709" o:spid="_x0000_s1326" style="position:absolute;left:0;text-align:left;margin-left:104pt;margin-top:34pt;width:79pt;height:55pt;z-index:25521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vjiE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E228540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22784" behindDoc="0" locked="0" layoutInCell="1" allowOverlap="1" wp14:anchorId="58F3A25F" wp14:editId="15A8FD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0" name="Rectangle 37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5E9B5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3A25F" id="Rectangle 3710" o:spid="_x0000_s1327" style="position:absolute;left:0;text-align:left;margin-left:104pt;margin-top:34pt;width:79pt;height:55pt;z-index:25522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PzGZUq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D5E9B5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29952" behindDoc="0" locked="0" layoutInCell="1" allowOverlap="1" wp14:anchorId="0F0AC7FF" wp14:editId="2BA744A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1" name="Rectangle 37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7AAF42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AC7FF" id="Rectangle 3711" o:spid="_x0000_s1328" style="position:absolute;left:0;text-align:left;margin-left:104pt;margin-top:34pt;width:79pt;height:55pt;z-index:25522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vXkzU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17AAF42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37120" behindDoc="0" locked="0" layoutInCell="1" allowOverlap="1" wp14:anchorId="4B007070" wp14:editId="6AE6490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2" name="Rectangle 37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A241A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07070" id="Rectangle 3712" o:spid="_x0000_s1329" style="position:absolute;left:0;text-align:left;margin-left:104pt;margin-top:34pt;width:79pt;height:55pt;z-index:25523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/Kkf7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AA241A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44288" behindDoc="0" locked="0" layoutInCell="1" allowOverlap="1" wp14:anchorId="1F8BC724" wp14:editId="50637B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3" name="Rectangle 37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BE8DB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BC724" id="Rectangle 3713" o:spid="_x0000_s1330" style="position:absolute;left:0;text-align:left;margin-left:104pt;margin-top:34pt;width:79pt;height:55pt;z-index:25524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IaW4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DBE8DB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51456" behindDoc="0" locked="0" layoutInCell="1" allowOverlap="1" wp14:anchorId="1392665C" wp14:editId="726D91F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4" name="Rectangle 37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4FC010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2665C" id="Rectangle 3714" o:spid="_x0000_s1331" style="position:absolute;left:0;text-align:left;margin-left:104pt;margin-top:34pt;width:79pt;height:55pt;z-index:25525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xlR8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24FC010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58624" behindDoc="0" locked="0" layoutInCell="1" allowOverlap="1" wp14:anchorId="70849F11" wp14:editId="2AD74B2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5" name="Rectangle 37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87CEB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49F11" id="Rectangle 3715" o:spid="_x0000_s1332" style="position:absolute;left:0;text-align:left;margin-left:104pt;margin-top:34pt;width:79pt;height:55pt;z-index:25525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IF4b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887CEB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65792" behindDoc="0" locked="0" layoutInCell="1" allowOverlap="1" wp14:anchorId="206C153B" wp14:editId="6D7733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6" name="Rectangle 37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126FC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C153B" id="Rectangle 3716" o:spid="_x0000_s1333" style="position:absolute;left:0;text-align:left;margin-left:104pt;margin-top:34pt;width:79pt;height:55pt;z-index:25526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PVzQ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D126FC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72960" behindDoc="0" locked="0" layoutInCell="1" allowOverlap="1" wp14:anchorId="10ED6F09" wp14:editId="7FC9578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7" name="Rectangle 37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578E65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D6F09" id="Rectangle 3717" o:spid="_x0000_s1334" style="position:absolute;left:0;text-align:left;margin-left:104pt;margin-top:34pt;width:79pt;height:55pt;z-index:25527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hwFbJ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578E65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80128" behindDoc="0" locked="0" layoutInCell="1" allowOverlap="1" wp14:anchorId="6A2EC248" wp14:editId="1EE03CD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8" name="Rectangle 37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FE95C1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EC248" id="Rectangle 3718" o:spid="_x0000_s1335" style="position:absolute;left:0;text-align:left;margin-left:104pt;margin-top:34pt;width:79pt;height:55pt;z-index:255280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zfn3j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4FE95C1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87296" behindDoc="0" locked="0" layoutInCell="1" allowOverlap="1" wp14:anchorId="1B8BDC07" wp14:editId="5F84C80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9" name="Rectangle 37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C3D78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BDC07" id="Rectangle 3719" o:spid="_x0000_s1336" style="position:absolute;left:0;text-align:left;margin-left:104pt;margin-top:34pt;width:79pt;height:55pt;z-index:25528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PYhP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5C3D78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94464" behindDoc="0" locked="0" layoutInCell="1" allowOverlap="1" wp14:anchorId="03FB1D20" wp14:editId="539900E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0" name="Rectangle 37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2FCAF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B1D20" id="Rectangle 3720" o:spid="_x0000_s1337" style="position:absolute;left:0;text-align:left;margin-left:104pt;margin-top:34pt;width:79pt;height:55pt;z-index:25529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Ozd/Ve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52FCAF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01632" behindDoc="0" locked="0" layoutInCell="1" allowOverlap="1" wp14:anchorId="2FC4AB89" wp14:editId="26F565C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1" name="Rectangle 37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89D0F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4AB89" id="Rectangle 3721" o:spid="_x0000_s1338" style="position:absolute;left:0;text-align:left;margin-left:102pt;margin-top:34pt;width:79pt;height:55pt;z-index:25530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oyc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589D0F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08800" behindDoc="0" locked="0" layoutInCell="1" allowOverlap="1" wp14:anchorId="2F4EA0A5" wp14:editId="76759E7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2" name="Rectangle 37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22D49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EA0A5" id="Rectangle 3722" o:spid="_x0000_s1339" style="position:absolute;left:0;text-align:left;margin-left:102pt;margin-top:34pt;width:79pt;height:55pt;z-index:25530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viXa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322D49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15968" behindDoc="0" locked="0" layoutInCell="1" allowOverlap="1" wp14:anchorId="194E760F" wp14:editId="7213E41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3" name="Rectangle 37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42B9E3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E760F" id="Rectangle 3723" o:spid="_x0000_s1340" style="position:absolute;left:0;text-align:left;margin-left:102pt;margin-top:34pt;width:79pt;height:55pt;z-index:25531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bu+o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A42B9E3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23136" behindDoc="0" locked="0" layoutInCell="1" allowOverlap="1" wp14:anchorId="0022C4AB" wp14:editId="50DF741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4" name="Rectangle 37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E21E2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2C4AB" id="Rectangle 3724" o:spid="_x0000_s1341" style="position:absolute;left:0;text-align:left;margin-left:102pt;margin-top:34pt;width:79pt;height:55pt;z-index:25532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suBY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CE21E2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30304" behindDoc="0" locked="0" layoutInCell="1" allowOverlap="1" wp14:anchorId="27766BE2" wp14:editId="05157BD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5" name="Rectangle 37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AC3642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66BE2" id="Rectangle 3725" o:spid="_x0000_s1342" style="position:absolute;left:0;text-align:left;margin-left:102pt;margin-top:34pt;width:79pt;height:55pt;z-index:25533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j/uQEAAEsDAAAOAAAAZHJzL2Uyb0RvYy54bWysU9tu2zAMfR+wfxD0vthx1t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W1zQ4njFqf0&#10;HXXjrh8VWbKDkVLl+Wa9phA7LHsOT3CJIrqZ/KzB5i/SInPR+HzVWM2JCEzebe7aGich8Gjb3mQf&#10;u1SvxQFi+qy8JdlhFBBKUZafvsa0XH25gnUZzPJ89tJ8mBcy6+0L1IOXZ6SIO5oe0ejRT4yK0QRK&#10;Jpw7o/HXkYOiZPziUNjm9uO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VOo/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9AC3642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37472" behindDoc="0" locked="0" layoutInCell="1" allowOverlap="1" wp14:anchorId="243BDC0A" wp14:editId="277540A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6" name="Rectangle 37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AA4542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BDC0A" id="Rectangle 3726" o:spid="_x0000_s1343" style="position:absolute;left:0;text-align:left;margin-left:102pt;margin-top:34pt;width:79pt;height:55pt;z-index:25533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cSej0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AA4542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44640" behindDoc="0" locked="0" layoutInCell="1" allowOverlap="1" wp14:anchorId="583F0CE8" wp14:editId="05DEF4E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7" name="Rectangle 37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2FF986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F0CE8" id="Rectangle 3727" o:spid="_x0000_s1344" style="position:absolute;left:0;text-align:left;margin-left:102pt;margin-top:34pt;width:79pt;height:55pt;z-index:25534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tOLt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52FF986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51808" behindDoc="0" locked="0" layoutInCell="1" allowOverlap="1" wp14:anchorId="556511FC" wp14:editId="216FDDD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8" name="Rectangle 37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846FF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511FC" id="Rectangle 3728" o:spid="_x0000_s1345" style="position:absolute;left:0;text-align:left;margin-left:102pt;margin-top:34pt;width:79pt;height:55pt;z-index:25535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6rK1x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C846FF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58976" behindDoc="0" locked="0" layoutInCell="1" allowOverlap="1" wp14:anchorId="5B9F6803" wp14:editId="0D66172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9" name="Rectangle 37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C7E18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F6803" id="Rectangle 3729" o:spid="_x0000_s1346" style="position:absolute;left:0;text-align:left;margin-left:102pt;margin-top:34pt;width:79pt;height:55pt;z-index:255358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Ldp/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FC7E18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66144" behindDoc="0" locked="0" layoutInCell="1" allowOverlap="1" wp14:anchorId="2093FC41" wp14:editId="68411A7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0" name="Rectangle 37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238B27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3FC41" id="Rectangle 3730" o:spid="_x0000_s1347" style="position:absolute;left:0;text-align:left;margin-left:102pt;margin-top:34pt;width:79pt;height:55pt;z-index:25536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NP/LbG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2238B27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73312" behindDoc="0" locked="0" layoutInCell="1" allowOverlap="1" wp14:anchorId="24A0FA55" wp14:editId="4EB0641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1" name="Rectangle 37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9E16E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0FA55" id="Rectangle 3731" o:spid="_x0000_s1348" style="position:absolute;left:0;text-align:left;margin-left:102pt;margin-top:34pt;width:79pt;height:55pt;z-index:255373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GcEL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89E16E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80480" behindDoc="0" locked="0" layoutInCell="1" allowOverlap="1" wp14:anchorId="5FFBF488" wp14:editId="5FE0F81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2" name="Rectangle 37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E29868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BF488" id="Rectangle 3732" o:spid="_x0000_s1349" style="position:absolute;left:0;text-align:left;margin-left:102pt;margin-top:34pt;width:79pt;height:55pt;z-index:25538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FATDwC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3E29868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87648" behindDoc="0" locked="0" layoutInCell="1" allowOverlap="1" wp14:anchorId="549B9A9F" wp14:editId="7087AC0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3" name="Rectangle 37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FD8F7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B9A9F" id="Rectangle 3733" o:spid="_x0000_s1350" style="position:absolute;left:0;text-align:left;margin-left:102pt;margin-top:34pt;width:79pt;height:55pt;z-index:25538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1Amy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6FD8F7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94816" behindDoc="0" locked="0" layoutInCell="1" allowOverlap="1" wp14:anchorId="1FDFD327" wp14:editId="68B438A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4" name="Rectangle 37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76BA13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FD327" id="Rectangle 3734" o:spid="_x0000_s1351" style="position:absolute;left:0;text-align:left;margin-left:102pt;margin-top:34pt;width:79pt;height:55pt;z-index:25539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CAZC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876BA13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01984" behindDoc="0" locked="0" layoutInCell="1" allowOverlap="1" wp14:anchorId="64EDAB44" wp14:editId="0CD038A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5" name="Rectangle 37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CD5AEC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DAB44" id="Rectangle 3735" o:spid="_x0000_s1352" style="position:absolute;left:0;text-align:left;margin-left:102pt;margin-top:34pt;width:79pt;height:55pt;z-index:25540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CWuQEAAEsDAAAOAAAAZHJzL2Uyb0RvYy54bWysU9tu2zAMfR+wfxD0vthx1t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e3mhhLHLU7p&#10;O+rGXT8qsmQHI6XK8816TSF2WPYcnuASRXQz+VmDzV+kReai8fmqsZoTEZi829y1NU5C4NG2vck+&#10;dqleiwPE9Fl5S7LDKCCUoiw/fY1pufpyBesymOX57KX5MC9kmu0L1IOXZ6SIO5oe0ejRT4yK0QRK&#10;Jpw7o/HXkYOiZPziUNjm9uO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B7gwl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DCD5AEC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09152" behindDoc="0" locked="0" layoutInCell="1" allowOverlap="1" wp14:anchorId="2B1B310C" wp14:editId="4D3557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6" name="Rectangle 37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25D86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B310C" id="Rectangle 3736" o:spid="_x0000_s1353" style="position:absolute;left:0;text-align:left;margin-left:102pt;margin-top:34pt;width:79pt;height:55pt;z-index:255409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8w7u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A25D86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16320" behindDoc="0" locked="0" layoutInCell="1" allowOverlap="1" wp14:anchorId="127AEC47" wp14:editId="10C716B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7" name="Rectangle 37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EC3BB0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AEC47" id="Rectangle 3737" o:spid="_x0000_s1354" style="position:absolute;left:0;text-align:left;margin-left:102pt;margin-top:34pt;width:79pt;height:55pt;z-index:25541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DgT3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8EC3BB0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23488" behindDoc="0" locked="0" layoutInCell="1" allowOverlap="1" wp14:anchorId="40BF49CA" wp14:editId="057EA60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8" name="Rectangle 37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BABF5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F49CA" id="Rectangle 3738" o:spid="_x0000_s1355" style="position:absolute;left:0;text-align:left;margin-left:102pt;margin-top:34pt;width:79pt;height:55pt;z-index:25542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cRzUY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9BABF5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30656" behindDoc="0" locked="0" layoutInCell="1" allowOverlap="1" wp14:anchorId="66B3ED46" wp14:editId="1FA2800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9" name="Rectangle 37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4AE50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3ED46" id="Rectangle 3739" o:spid="_x0000_s1356" style="position:absolute;left:0;text-align:left;margin-left:102pt;margin-top:34pt;width:79pt;height:55pt;z-index:25543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89px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C4AE50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37824" behindDoc="0" locked="0" layoutInCell="1" allowOverlap="1" wp14:anchorId="38157D95" wp14:editId="2B7F811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0" name="Rectangle 37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417D4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57D95" id="Rectangle 3740" o:spid="_x0000_s1357" style="position:absolute;left:0;text-align:left;margin-left:102pt;margin-top:34pt;width:79pt;height:55pt;z-index:25543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JUiheO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0417D4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44992" behindDoc="0" locked="0" layoutInCell="1" allowOverlap="1" wp14:anchorId="55881F87" wp14:editId="622E65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1" name="Rectangle 37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702C6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81F87" id="Rectangle 3741" o:spid="_x0000_s1358" style="position:absolute;left:0;text-align:left;margin-left:102pt;margin-top:34pt;width:79pt;height:55pt;z-index:25544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uqx9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B702C6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52160" behindDoc="0" locked="0" layoutInCell="1" allowOverlap="1" wp14:anchorId="28F9733D" wp14:editId="04C6AF6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2" name="Rectangle 37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63CE1E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9733D" id="Rectangle 3742" o:spid="_x0000_s1359" style="position:absolute;left:0;text-align:left;margin-left:102pt;margin-top:34pt;width:79pt;height:55pt;z-index:25545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s6nU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963CE1E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59328" behindDoc="0" locked="0" layoutInCell="1" allowOverlap="1" wp14:anchorId="554487EB" wp14:editId="411F195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3" name="Rectangle 37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E75448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487EB" id="Rectangle 3743" o:spid="_x0000_s1360" style="position:absolute;left:0;text-align:left;margin-left:102pt;margin-top:34pt;width:79pt;height:55pt;z-index:25545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hjY6a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4E75448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66496" behindDoc="0" locked="0" layoutInCell="1" allowOverlap="1" wp14:anchorId="611CDA34" wp14:editId="2AEBD9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4" name="Rectangle 37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98F98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CDA34" id="Rectangle 3744" o:spid="_x0000_s1361" style="position:absolute;left:0;text-align:left;margin-left:102pt;margin-top:34pt;width:79pt;height:55pt;z-index:25546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L9sV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998F98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color w:val="000000"/>
              </w:rPr>
              <w:t>Reference Papers</w:t>
            </w:r>
            <w:r w:rsidR="00302591">
              <w:rPr>
                <w:rFonts w:ascii="Source Sans Pro" w:hAnsi="Source Sans Pro" w:cs="Calibri"/>
                <w:color w:val="000000"/>
              </w:rPr>
              <w:t xml:space="preserve"> for Text Extraction</w:t>
            </w:r>
          </w:p>
          <w:p w14:paraId="7EFF60A5" w14:textId="2098E700" w:rsidR="00B62D25" w:rsidRPr="00471488" w:rsidRDefault="00663AAC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1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https://sci-hub.se/10.1109/ICCCNT49239.2020.9225564</w:t>
              </w:r>
            </w:hyperlink>
          </w:p>
          <w:p w14:paraId="7FE12EB2" w14:textId="596687CB" w:rsidR="00B62D25" w:rsidRPr="00471488" w:rsidRDefault="00663AAC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2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https://sci-hub.se/10.1109/ICCCNT49239.2020.9225417</w:t>
              </w:r>
            </w:hyperlink>
          </w:p>
          <w:p w14:paraId="6AE12183" w14:textId="6363B97B" w:rsidR="00B62D25" w:rsidRPr="00471488" w:rsidRDefault="00663AAC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3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https://www.ijert.org/research/text-recognition-from-images-a-study-IJERTCONV8IS13029.pdf</w:t>
              </w:r>
            </w:hyperlink>
          </w:p>
          <w:p w14:paraId="550FA045" w14:textId="7CD863D7" w:rsidR="00B62D25" w:rsidRPr="00471488" w:rsidRDefault="00663AAC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4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https://iopscience.iop.org/article/10.1088/1742-6596/1973/1/012008/pdf</w:t>
              </w:r>
            </w:hyperlink>
          </w:p>
          <w:p w14:paraId="6E624573" w14:textId="77777777" w:rsidR="00471488" w:rsidRPr="00471488" w:rsidRDefault="00663AAC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Style w:val="Hyperlink"/>
                <w:rFonts w:ascii="Source Sans Pro" w:hAnsi="Source Sans Pro" w:cs="Calibri"/>
                <w:color w:val="000000"/>
                <w:sz w:val="20"/>
                <w:szCs w:val="20"/>
                <w:u w:val="none"/>
              </w:rPr>
            </w:pPr>
            <w:hyperlink r:id="rId15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https://sci-hub.se/10.1109/ICIRCA48905.2020.9183326</w:t>
              </w:r>
            </w:hyperlink>
          </w:p>
          <w:p w14:paraId="517E7F28" w14:textId="630A182F" w:rsidR="00471488" w:rsidRPr="00302591" w:rsidRDefault="00663AAC" w:rsidP="00471488">
            <w:pPr>
              <w:pStyle w:val="ListParagraph"/>
              <w:numPr>
                <w:ilvl w:val="0"/>
                <w:numId w:val="19"/>
              </w:numPr>
              <w:spacing w:before="120"/>
              <w:rPr>
                <w:rStyle w:val="Hyperlink"/>
                <w:rFonts w:ascii="Source Sans Pro" w:hAnsi="Source Sans Pro" w:cs="Calibri"/>
                <w:color w:val="000000"/>
                <w:sz w:val="20"/>
                <w:szCs w:val="20"/>
                <w:u w:val="none"/>
              </w:rPr>
            </w:pPr>
            <w:hyperlink r:id="rId16" w:history="1">
              <w:r w:rsidR="00471488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https://stacks.stanford.edu/file/druid:cg133bt2261/Zhang_Zhang_Li_Event_info_extraction_from_mobile_camera_images.pdf</w:t>
              </w:r>
            </w:hyperlink>
          </w:p>
          <w:p w14:paraId="002A040C" w14:textId="5BB1C2D2" w:rsidR="00302591" w:rsidRPr="00471488" w:rsidRDefault="00302591" w:rsidP="00302591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68544" behindDoc="0" locked="0" layoutInCell="1" allowOverlap="1" wp14:anchorId="16B04583" wp14:editId="0367723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" name="Rectangle 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816AB9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04583" id="Rectangle 1" o:spid="_x0000_s1362" style="position:absolute;left:0;text-align:left;margin-left:104pt;margin-top:34pt;width:79pt;height:55pt;z-index:25546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gbQ15tgEAAEU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1D816AB9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69568" behindDoc="0" locked="0" layoutInCell="1" allowOverlap="1" wp14:anchorId="329516E6" wp14:editId="1C9C3F8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" name="Rectangle 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D8E8EF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516E6" id="Rectangle 2" o:spid="_x0000_s1363" style="position:absolute;left:0;text-align:left;margin-left:104pt;margin-top:34pt;width:79pt;height:55pt;z-index:25546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5lBprtgEAAEU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46D8E8EF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0592" behindDoc="0" locked="0" layoutInCell="1" allowOverlap="1" wp14:anchorId="313D42C8" wp14:editId="1637C35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" name="Rectangle 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758324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D42C8" id="Rectangle 3" o:spid="_x0000_s1364" style="position:absolute;left:0;text-align:left;margin-left:104pt;margin-top:34pt;width:79pt;height:55pt;z-index:25547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ABG8YbtgEAAEU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0F758324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1616" behindDoc="0" locked="0" layoutInCell="1" allowOverlap="1" wp14:anchorId="744E4595" wp14:editId="79D068E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" name="Rectangle 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67936D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4595" id="Rectangle 4" o:spid="_x0000_s1365" style="position:absolute;left:0;text-align:left;margin-left:104pt;margin-top:34pt;width:79pt;height:55pt;z-index:25547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pwo0tbcBAABF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4467936D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2640" behindDoc="0" locked="0" layoutInCell="1" allowOverlap="1" wp14:anchorId="4B56396B" wp14:editId="45E5984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5" name="Rectangle 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A1C04F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396B" id="Rectangle 5" o:spid="_x0000_s1366" style="position:absolute;left:0;text-align:left;margin-left:104pt;margin-top:34pt;width:79pt;height:55pt;z-index:25547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YEw1iLcBAABF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25A1C04F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3664" behindDoc="0" locked="0" layoutInCell="1" allowOverlap="1" wp14:anchorId="1410F1C2" wp14:editId="691757E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6" name="Rectangle 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44F180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0F1C2" id="Rectangle 6" o:spid="_x0000_s1367" style="position:absolute;left:0;text-align:left;margin-left:104pt;margin-top:34pt;width:79pt;height:55pt;z-index:25547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" filled="f" stroked="f">
                      <v:textbox inset="2.16pt,1.44pt,0,1.44pt">
                        <w:txbxContent>
                          <w:p w14:paraId="4E44F180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4688" behindDoc="0" locked="0" layoutInCell="1" allowOverlap="1" wp14:anchorId="3F93E3C7" wp14:editId="27961F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7" name="Rectangle 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31174A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3E3C7" id="Rectangle 7" o:spid="_x0000_s1368" style="position:absolute;left:0;text-align:left;margin-left:104pt;margin-top:34pt;width:79pt;height:55pt;z-index:25547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7Vb/ELcBAABF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6331174A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5712" behindDoc="0" locked="0" layoutInCell="1" allowOverlap="1" wp14:anchorId="453927C0" wp14:editId="3CB6BA4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" name="Rectangle 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87B84A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927C0" id="Rectangle 8" o:spid="_x0000_s1369" style="position:absolute;left:0;text-align:left;margin-left:104pt;margin-top:34pt;width:79pt;height:55pt;z-index:25547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cctgEAAEU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nFQnjsc0Q80jfvB&#10;KoKt0UipymSLU1NMPV54io9wqRKmRfaswZUvCiJzdfd0dVfNmQhsblabdYszEHj0cXO7wRxRmtfL&#10;EVL+ooIjJWEUkEf1lB+/pXz+9eUXvFfInJ8vWZ73c5Wxulm9UN0HeUJxuJ35AYO2YWJUWBMpmXDi&#10;jKZfBw6KEvvVo6Xdp5tVhytSi+W6W6N8qAWS3r/tci/GgEskMlByiGCGEflWiyotnFUVdtmrsgxv&#10;60r+dft3vwE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B0kLcctgEAAEU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4A87B84A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6736" behindDoc="0" locked="0" layoutInCell="1" allowOverlap="1" wp14:anchorId="491430B8" wp14:editId="269DEC4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9" name="Rectangle 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59989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430B8" id="Rectangle 9" o:spid="_x0000_s1370" style="position:absolute;left:0;text-align:left;margin-left:104pt;margin-top:34pt;width:79pt;height:55pt;z-index:25547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BKhqwLcBAABF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02159989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7760" behindDoc="0" locked="0" layoutInCell="1" allowOverlap="1" wp14:anchorId="137DDC59" wp14:editId="5E7B0E8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0" name="Rectangle 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7316F6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DDC59" id="Rectangle 10" o:spid="_x0000_s1371" style="position:absolute;left:0;text-align:left;margin-left:104pt;margin-top:34pt;width:79pt;height:55pt;z-index:25547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06U1C7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207316F6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8784" behindDoc="0" locked="0" layoutInCell="1" allowOverlap="1" wp14:anchorId="31E96D32" wp14:editId="630EDF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1" name="Rectangle 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8A563C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96D32" id="Rectangle 11" o:spid="_x0000_s1372" style="position:absolute;left:0;text-align:left;margin-left:104pt;margin-top:34pt;width:79pt;height:55pt;z-index:25547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pZYzMb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348A563C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79808" behindDoc="0" locked="0" layoutInCell="1" allowOverlap="1" wp14:anchorId="4C9A238E" wp14:editId="5052E57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2" name="Rectangle 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D22EA1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A238E" id="Rectangle 12" o:spid="_x0000_s1373" style="position:absolute;left:0;text-align:left;margin-left:104pt;margin-top:34pt;width:79pt;height:55pt;z-index:25547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2xg5Kb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3AD22EA1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0832" behindDoc="0" locked="0" layoutInCell="1" allowOverlap="1" wp14:anchorId="1739C8C5" wp14:editId="1ED7EC6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3" name="Rectangle 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F948AC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9C8C5" id="Rectangle 13" o:spid="_x0000_s1374" style="position:absolute;left:0;text-align:left;margin-left:104pt;margin-top:34pt;width:79pt;height:55pt;z-index:25548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gUc+6b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22F948AC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1856" behindDoc="0" locked="0" layoutInCell="1" allowOverlap="1" wp14:anchorId="5C962102" wp14:editId="067D3CE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4" name="Rectangle 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92E592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62102" id="Rectangle 14" o:spid="_x0000_s1375" style="position:absolute;left:0;text-align:left;margin-left:104pt;margin-top:34pt;width:79pt;height:55pt;z-index:25548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C2gt47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6692E592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2880" behindDoc="0" locked="0" layoutInCell="1" allowOverlap="1" wp14:anchorId="0D95D7A4" wp14:editId="487E55C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5" name="Rectangle 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5B3F8A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5D7A4" id="Rectangle 15" o:spid="_x0000_s1376" style="position:absolute;left:0;text-align:left;margin-left:104pt;margin-top:34pt;width:79pt;height:55pt;z-index:25548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yUtem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795B3F8A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3904" behindDoc="0" locked="0" layoutInCell="1" allowOverlap="1" wp14:anchorId="31AD19F8" wp14:editId="58CA09C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6" name="Rectangle 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909F25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D19F8" id="Rectangle 16" o:spid="_x0000_s1377" style="position:absolute;left:0;text-align:left;margin-left:104pt;margin-top:34pt;width:79pt;height:55pt;z-index:25548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3xVSC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1D909F25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4928" behindDoc="0" locked="0" layoutInCell="1" allowOverlap="1" wp14:anchorId="59E6B49E" wp14:editId="02AC059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7" name="Rectangle 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9790A2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6B49E" id="Rectangle 17" o:spid="_x0000_s1378" style="position:absolute;left:0;text-align:left;margin-left:104pt;margin-top:34pt;width:79pt;height:55pt;z-index:25548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MH2Uri4AQAAR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479790A2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5952" behindDoc="0" locked="0" layoutInCell="1" allowOverlap="1" wp14:anchorId="1C602750" wp14:editId="2FD0E2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8" name="Rectangle 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8940F0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02750" id="Rectangle 18" o:spid="_x0000_s1379" style="position:absolute;left:0;text-align:left;margin-left:104pt;margin-top:34pt;width:79pt;height:55pt;z-index:25548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o5pyl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038940F0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6976" behindDoc="0" locked="0" layoutInCell="1" allowOverlap="1" wp14:anchorId="7B85DA2A" wp14:editId="590F80A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19" name="Rectangle 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783FED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5DA2A" id="Rectangle 19" o:spid="_x0000_s1380" style="position:absolute;left:0;text-align:left;margin-left:104pt;margin-top:34pt;width:79pt;height:55pt;z-index:25548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MXJ0+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0E783FED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8000" behindDoc="0" locked="0" layoutInCell="1" allowOverlap="1" wp14:anchorId="42C88421" wp14:editId="2181B59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0" name="Rectangle 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BFD3ED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88421" id="Rectangle 20" o:spid="_x0000_s1381" style="position:absolute;left:0;text-align:left;margin-left:104pt;margin-top:34pt;width:79pt;height:55pt;z-index:25548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ZvOQvL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49BFD3ED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89024" behindDoc="0" locked="0" layoutInCell="1" allowOverlap="1" wp14:anchorId="081F2B69" wp14:editId="2ED1034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1" name="Rectangle 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92ACC5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F2B69" id="Rectangle 21" o:spid="_x0000_s1382" style="position:absolute;left:0;text-align:left;margin-left:104pt;margin-top:34pt;width:79pt;height:55pt;z-index:25548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BDAloa4AQAAR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1B92ACC5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0048" behindDoc="0" locked="0" layoutInCell="1" allowOverlap="1" wp14:anchorId="2378AEF7" wp14:editId="67DCF53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2" name="Rectangle 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284B5A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8AEF7" id="Rectangle 22" o:spid="_x0000_s1383" style="position:absolute;left:0;text-align:left;margin-left:104pt;margin-top:34pt;width:79pt;height:55pt;z-index:25549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bk6cn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02284B5A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1072" behindDoc="0" locked="0" layoutInCell="1" allowOverlap="1" wp14:anchorId="22B86E17" wp14:editId="18642EC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3" name="Rectangle 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48A1B4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86E17" id="Rectangle 23" o:spid="_x0000_s1384" style="position:absolute;left:0;text-align:left;margin-left:104pt;margin-top:34pt;width:79pt;height:55pt;z-index:25549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NBGbX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3C48A1B4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2096" behindDoc="0" locked="0" layoutInCell="1" allowOverlap="1" wp14:anchorId="5663CB55" wp14:editId="4D7C4E7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" name="Rectangle 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7B07D9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3CB55" id="Rectangle 24" o:spid="_x0000_s1385" style="position:absolute;left:0;text-align:left;margin-left:104pt;margin-top:34pt;width:79pt;height:55pt;z-index:25549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L4+iFS4AQAAR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737B07D9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3120" behindDoc="0" locked="0" layoutInCell="1" allowOverlap="1" wp14:anchorId="34DA7210" wp14:editId="3B5692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" name="Rectangle 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B22DB6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A7210" id="Rectangle 25" o:spid="_x0000_s1386" style="position:absolute;left:0;text-align:left;margin-left:102pt;margin-top:34pt;width:79pt;height:55pt;z-index:25549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HhHK/G3AQAAR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70B22DB6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4144" behindDoc="0" locked="0" layoutInCell="1" allowOverlap="1" wp14:anchorId="03504488" wp14:editId="3961B72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6" name="Rectangle 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182E56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04488" id="Rectangle 26" o:spid="_x0000_s1387" style="position:absolute;left:0;text-align:left;margin-left:102pt;margin-top:34pt;width:79pt;height:55pt;z-index:25549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Bskh6bYBAABH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09182E56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5168" behindDoc="0" locked="0" layoutInCell="1" allowOverlap="1" wp14:anchorId="74BB166C" wp14:editId="48582F3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7" name="Rectangle 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9E8109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B166C" id="Rectangle 27" o:spid="_x0000_s1388" style="position:absolute;left:0;text-align:left;margin-left:102pt;margin-top:34pt;width:79pt;height:55pt;z-index:25549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HD6J9O3AQAAR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F9E8109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6192" behindDoc="0" locked="0" layoutInCell="1" allowOverlap="1" wp14:anchorId="7A18F054" wp14:editId="29C8B7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" name="Rectangle 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8FA21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8F054" id="Rectangle 28" o:spid="_x0000_s1389" style="position:absolute;left:0;text-align:left;margin-left:102pt;margin-top:34pt;width:79pt;height:55pt;z-index:25549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EpYH/bYBAABH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0F28FA21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7216" behindDoc="0" locked="0" layoutInCell="1" allowOverlap="1" wp14:anchorId="14238DB3" wp14:editId="32FFB7F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" name="Rectangle 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87B021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38DB3" id="Rectangle 29" o:spid="_x0000_s1390" style="position:absolute;left:0;text-align:left;margin-left:102pt;margin-top:34pt;width:79pt;height:55pt;z-index:25549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IB+AZG3AQAAR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B87B021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8240" behindDoc="0" locked="0" layoutInCell="1" allowOverlap="1" wp14:anchorId="1740369A" wp14:editId="157B5F3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" name="Rectangle 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1F129F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0369A" id="Rectangle 30" o:spid="_x0000_s1391" style="position:absolute;left:0;text-align:left;margin-left:102pt;margin-top:34pt;width:79pt;height:55pt;z-index:25549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" filled="f" stroked="f">
                      <v:textbox inset="2.16pt,1.44pt,0,1.44pt">
                        <w:txbxContent>
                          <w:p w14:paraId="4E1F129F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99264" behindDoc="0" locked="0" layoutInCell="1" allowOverlap="1" wp14:anchorId="39001CA4" wp14:editId="545795B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1" name="Rectangle 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473277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01CA4" id="Rectangle 31" o:spid="_x0000_s1392" style="position:absolute;left:0;text-align:left;margin-left:102pt;margin-top:34pt;width:79pt;height:55pt;z-index:25549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c9uCsLYBAABH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1C473277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0288" behindDoc="0" locked="0" layoutInCell="1" allowOverlap="1" wp14:anchorId="3F1895E1" wp14:editId="2D3ABC3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5" name="Rectangle 37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EB65A1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895E1" id="Rectangle 3745" o:spid="_x0000_s1393" style="position:absolute;left:0;text-align:left;margin-left:102pt;margin-top:34pt;width:79pt;height:55pt;z-index:25550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y/XbK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3EB65A1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1312" behindDoc="0" locked="0" layoutInCell="1" allowOverlap="1" wp14:anchorId="415478C1" wp14:editId="60A962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6" name="Rectangle 37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08353A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478C1" id="Rectangle 3746" o:spid="_x0000_s1394" style="position:absolute;left:0;text-align:left;margin-left:102pt;margin-top:34pt;width:79pt;height:55pt;z-index:25550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dMuQEAAEsDAAAOAAAAZHJzL2Uyb0RvYy54bWysU9tu2zAMfR+wfxD0vthxut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e3NlhLHLU7p&#10;O+rGXT8qsmQHI6XK8816TSF2WPYcnuASRXQz+VmDzV+kReai8fmqsZoTEZi829y1NU5C4NG2/Zh9&#10;7FK9FgeI6bPylmSHUUAoRVl++hrTcvXlCtZlMMvz2UvzYV7IbNsXqAcvz0gRdzQ9otGjnxgVowmU&#10;TDh3RuOvIwdFyfjFobDN7c2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spXT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908353A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2336" behindDoc="0" locked="0" layoutInCell="1" allowOverlap="1" wp14:anchorId="5D46C2A5" wp14:editId="7EA62C1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7" name="Rectangle 37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64AC0F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6C2A5" id="Rectangle 3747" o:spid="_x0000_s1395" style="position:absolute;left:0;text-align:left;margin-left:102pt;margin-top:34pt;width:79pt;height:55pt;z-index:25550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z9++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764AC0F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3360" behindDoc="0" locked="0" layoutInCell="1" allowOverlap="1" wp14:anchorId="47F7AEF3" wp14:editId="03FF8CB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8" name="Rectangle 37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5D3714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7AEF3" id="Rectangle 3748" o:spid="_x0000_s1396" style="position:absolute;left:0;text-align:left;margin-left:102pt;margin-top:34pt;width:79pt;height:55pt;z-index:25550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RPS1U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1E5D3714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4384" behindDoc="0" locked="0" layoutInCell="1" allowOverlap="1" wp14:anchorId="7DC5827E" wp14:editId="1D2C295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9" name="Rectangle 37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AEAEAB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5827E" id="Rectangle 3749" o:spid="_x0000_s1397" style="position:absolute;left:0;text-align:left;margin-left:102pt;margin-top:34pt;width:79pt;height:55pt;z-index:25550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LDIBOG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7AAEAEAB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5408" behindDoc="0" locked="0" layoutInCell="1" allowOverlap="1" wp14:anchorId="4239C08C" wp14:editId="3C9C969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0" name="Rectangle 37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2D8385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9C08C" id="Rectangle 3750" o:spid="_x0000_s1398" style="position:absolute;left:0;text-align:left;margin-left:102pt;margin-top:34pt;width:79pt;height:55pt;z-index:25550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CEuAEAAEsDAAAOAAAAZHJzL2Uyb0RvYy54bWysU9tu2zAMfR+wfxD03thx1t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q6ur5EgRyzOKWf&#10;qBtzg5HkmB21EDLPN+s1hdhh2Ut4hlMU0c3kZwU2f5EWmYvGh7PGck6EY/JmddPW+BDHo6v2MvvY&#10;pXovDhDTD+ktyU5PAaEUZdn+Iabj1bcrWJfBHJ/PXpq384lM8wZ168UBKeKOpic0yvipp9zoQMmE&#10;c+9p/LNjICkx9w6Fba6/rRpclBIs26bFBYYSIOjtxyxzfPS4SjwBJbsAehgRb5GowMKJFWKn7cor&#10;8TEu4N//gc0r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R7UCE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F2D8385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6432" behindDoc="0" locked="0" layoutInCell="1" allowOverlap="1" wp14:anchorId="5E494577" wp14:editId="3BFACBA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1" name="Rectangle 37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23E76F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94577" id="Rectangle 3751" o:spid="_x0000_s1399" style="position:absolute;left:0;text-align:left;margin-left:102pt;margin-top:34pt;width:79pt;height:55pt;z-index:25550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kxuAEAAEsDAAAOAAAAZHJzL2Uyb0RvYy54bWysU9tu2zAMfR+wfxD03thx1t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q6ur5cUuKYxSn9&#10;RN2YG4wkx+yohZB5vlmvKcQOy17CM5yiiG4mPyuw+Yu0yFw0Ppw1lnMiHJM3q5u2xklwPLpqL7OP&#10;Xar34gAx/ZDekuz0FBBKUZbtH2I6Xn27gnUZzPH57KV5O5/IrN6gbr04IEXc0fSERhk/9ZQbHSiZ&#10;cO49jX92DCQl5t6hsM31t1WDi1KCZdu0uMBQAgS9/Zhljo8eV4knoGQXQA8j4i0SFVg4sULstF15&#10;JT7GBfz7P7B5B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wGGkx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623E76F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7456" behindDoc="0" locked="0" layoutInCell="1" allowOverlap="1" wp14:anchorId="1F64D02B" wp14:editId="7992C20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2" name="Rectangle 37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25D9D5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4D02B" id="Rectangle 3752" o:spid="_x0000_s1400" style="position:absolute;left:0;text-align:left;margin-left:102pt;margin-top:34pt;width:79pt;height:55pt;z-index:25550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22mJj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325D9D5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8480" behindDoc="0" locked="0" layoutInCell="1" allowOverlap="1" wp14:anchorId="0E2B9B62" wp14:editId="39F4C1A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3" name="Rectangle 37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1E3586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B9B62" id="Rectangle 3753" o:spid="_x0000_s1401" style="position:absolute;left:0;text-align:left;margin-left:102pt;margin-top:34pt;width:79pt;height:55pt;z-index:25550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JcvS9a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421E3586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09504" behindDoc="0" locked="0" layoutInCell="1" allowOverlap="1" wp14:anchorId="7DB66009" wp14:editId="588F2BD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4" name="Rectangle 37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21AB90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66009" id="Rectangle 3754" o:spid="_x0000_s1402" style="position:absolute;left:0;text-align:left;margin-left:102pt;margin-top:34pt;width:79pt;height:55pt;z-index:25550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jJ0P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921AB90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0528" behindDoc="0" locked="0" layoutInCell="1" allowOverlap="1" wp14:anchorId="0791803F" wp14:editId="73F199A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5" name="Rectangle 37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218AAC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1803F" id="Rectangle 3755" o:spid="_x0000_s1403" style="position:absolute;left:0;text-align:left;margin-left:102pt;margin-top:34pt;width:79pt;height:55pt;z-index:25551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3x12I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B218AAC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1552" behindDoc="0" locked="0" layoutInCell="1" allowOverlap="1" wp14:anchorId="16A047F4" wp14:editId="1DF51C9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6" name="Rectangle 37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85F6E9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047F4" id="Rectangle 3756" o:spid="_x0000_s1404" style="position:absolute;left:0;text-align:left;margin-left:102pt;margin-top:34pt;width:79pt;height:55pt;z-index:25551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ld2uAEAAEsDAAAOAAAAZHJzL2Uyb0RvYy54bWysU9tu2zAMfR+wfxD0vthx1tQ14vSl2FCg&#10;W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mPwxMQLXq6ur5aU+KYxSn9&#10;RN2YG4wkp+yohZB5vlmvKcQOy57DE5yjiG4mPyuw+Yu0yFw0Pl40lnMiHJM3q5u2xklwPFq3V9nH&#10;LtVbcYCYvktvSXZ6CgilKMsODzGdrr5ewboM5vR89tK8m89k2leoOy+OSBF3ND2iUcZPPeVGB0om&#10;nHtP4+89A0mJuXcobHP9ddXgopRg2TYtLjCUAEHv3meZ46PHVeIJKNkH0MOIeItEBRZOrBA7b1de&#10;ifdxAf/2D2z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5sld2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A85F6E9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2576" behindDoc="0" locked="0" layoutInCell="1" allowOverlap="1" wp14:anchorId="5F572C4A" wp14:editId="2E4B05C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7" name="Rectangle 37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D3C6EE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72C4A" id="Rectangle 3757" o:spid="_x0000_s1405" style="position:absolute;left:0;text-align:left;margin-left:102pt;margin-top:34pt;width:79pt;height:55pt;z-index:25551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Ed+w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5D3C6EE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3600" behindDoc="0" locked="0" layoutInCell="1" allowOverlap="1" wp14:anchorId="0F285BB0" wp14:editId="1A5226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8" name="Rectangle 37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D9BE4A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85BB0" id="Rectangle 3758" o:spid="_x0000_s1406" style="position:absolute;left:0;text-align:left;margin-left:102pt;margin-top:34pt;width:79pt;height:55pt;z-index:25551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LuXD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0D9BE4A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4624" behindDoc="0" locked="0" layoutInCell="1" allowOverlap="1" wp14:anchorId="5CA006F0" wp14:editId="0236FDF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59" name="Rectangle 37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F0664C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006F0" id="Rectangle 3759" o:spid="_x0000_s1407" style="position:absolute;left:0;text-align:left;margin-left:102pt;margin-top:34pt;width:79pt;height:55pt;z-index:25551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ZTr66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EF0664C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5648" behindDoc="0" locked="0" layoutInCell="1" allowOverlap="1" wp14:anchorId="12BA4307" wp14:editId="0EAA29E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0" name="Rectangle 37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5CD945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A4307" id="Rectangle 3760" o:spid="_x0000_s1408" style="position:absolute;left:0;text-align:left;margin-left:102pt;margin-top:34pt;width:79pt;height:55pt;z-index:25551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TCGL4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55CD945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6672" behindDoc="0" locked="0" layoutInCell="1" allowOverlap="1" wp14:anchorId="311662E7" wp14:editId="42DD058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1" name="Rectangle 37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AC7467" w14:textId="77777777" w:rsidR="00302591" w:rsidRDefault="00302591" w:rsidP="0030259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662E7" id="Rectangle 3761" o:spid="_x0000_s1409" style="position:absolute;left:0;text-align:left;margin-left:102pt;margin-top:34pt;width:79pt;height:55pt;z-index:25551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v1LT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BAC7467" w14:textId="77777777" w:rsidR="00302591" w:rsidRDefault="00302591" w:rsidP="0030259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color w:val="000000"/>
              </w:rPr>
              <w:t>Reference Papers</w:t>
            </w:r>
            <w:r>
              <w:rPr>
                <w:rFonts w:ascii="Source Sans Pro" w:hAnsi="Source Sans Pro" w:cs="Calibri"/>
                <w:color w:val="000000"/>
              </w:rPr>
              <w:t xml:space="preserve"> for</w:t>
            </w:r>
            <w:r w:rsidR="004F065E">
              <w:rPr>
                <w:rFonts w:ascii="Source Sans Pro" w:hAnsi="Source Sans Pro" w:cs="Calibri"/>
                <w:color w:val="000000"/>
              </w:rPr>
              <w:t xml:space="preserve"> Image Pre-processing</w:t>
            </w:r>
          </w:p>
          <w:p w14:paraId="66E9FABB" w14:textId="0143EE2A" w:rsidR="00302591" w:rsidRDefault="00663AAC" w:rsidP="00302591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7" w:history="1">
              <w:r w:rsidR="00302591" w:rsidRPr="00555D67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https://www.ijsdr.org/papers/IJSDR2009078.pdf</w:t>
              </w:r>
            </w:hyperlink>
          </w:p>
          <w:p w14:paraId="4FAB0570" w14:textId="0E31C1DA" w:rsidR="00302591" w:rsidRDefault="00663AAC" w:rsidP="00302591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8" w:history="1">
              <w:r w:rsidR="00302591" w:rsidRPr="00555D67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https://www.ijitee.org/wp-content/uploads/papers/v9i7/G5745059720.pdf</w:t>
              </w:r>
            </w:hyperlink>
          </w:p>
          <w:p w14:paraId="1493E70B" w14:textId="1BCF76F3" w:rsidR="00302591" w:rsidRDefault="00663AAC" w:rsidP="00302591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9" w:history="1">
              <w:r w:rsidR="00302591" w:rsidRPr="00555D67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https://www.researchgate.net/publication/341155551_Improving_the_Accuracy_of_Tesseract_40_OCR_Engine_Using_Convolution-Based_Preprocessing</w:t>
              </w:r>
            </w:hyperlink>
          </w:p>
          <w:p w14:paraId="154EAD53" w14:textId="7CE93F7F" w:rsidR="00302591" w:rsidRDefault="00663AAC" w:rsidP="00302591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20" w:history="1">
              <w:r w:rsidR="00302591" w:rsidRPr="00555D67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poseidon01.ssrn.com/delivery.php?ID=872119091124113027019111004127083087049073070064025021111113076102071090101119124000120032062006006027002112107096097067031010000029026049019125068083027093083021124018052042066096003065107122064077027002117079080125125103075111098081126122064112082104&amp;EXT=pdf&amp;INDEX=TRUE</w:t>
              </w:r>
            </w:hyperlink>
          </w:p>
          <w:p w14:paraId="2DAF445B" w14:textId="137C9C10" w:rsidR="004F065E" w:rsidRPr="00471488" w:rsidRDefault="004F065E" w:rsidP="004F065E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8720" behindDoc="0" locked="0" layoutInCell="1" allowOverlap="1" wp14:anchorId="6674D598" wp14:editId="2B33199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2" name="Rectangle 37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97C34B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4D598" id="Rectangle 3762" o:spid="_x0000_s1410" style="position:absolute;left:0;text-align:left;margin-left:104pt;margin-top:34pt;width:79pt;height:55pt;z-index:25551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t9giQ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B97C34B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19744" behindDoc="0" locked="0" layoutInCell="1" allowOverlap="1" wp14:anchorId="62696283" wp14:editId="7FF51F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3" name="Rectangle 37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13E8CE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96283" id="Rectangle 3763" o:spid="_x0000_s1411" style="position:absolute;left:0;text-align:left;margin-left:104pt;margin-top:34pt;width:79pt;height:55pt;z-index:25551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AMhJ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C13E8CE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0768" behindDoc="0" locked="0" layoutInCell="1" allowOverlap="1" wp14:anchorId="79BF5D8F" wp14:editId="3D752FF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4" name="Rectangle 37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6A7F3D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F5D8F" id="Rectangle 3764" o:spid="_x0000_s1412" style="position:absolute;left:0;text-align:left;margin-left:104pt;margin-top:34pt;width:79pt;height:55pt;z-index:25552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R4ez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A6A7F3D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1792" behindDoc="0" locked="0" layoutInCell="1" allowOverlap="1" wp14:anchorId="53BDB154" wp14:editId="2F48CFD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5" name="Rectangle 37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16038C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DB154" id="Rectangle 3765" o:spid="_x0000_s1413" style="position:absolute;left:0;text-align:left;margin-left:104pt;margin-top:34pt;width:79pt;height:55pt;z-index:25552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LOs3e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516038C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2816" behindDoc="0" locked="0" layoutInCell="1" allowOverlap="1" wp14:anchorId="175B1DCA" wp14:editId="1D92935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6" name="Rectangle 37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B8D21C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B1DCA" id="Rectangle 3766" o:spid="_x0000_s1414" style="position:absolute;left:0;text-align:left;margin-left:104pt;margin-top:34pt;width:79pt;height:55pt;z-index:25552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inj2F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BB8D21C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3840" behindDoc="0" locked="0" layoutInCell="1" allowOverlap="1" wp14:anchorId="1B2A6877" wp14:editId="44F64F2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7" name="Rectangle 37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776600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A6877" id="Rectangle 3767" o:spid="_x0000_s1415" style="position:absolute;left:0;text-align:left;margin-left:104pt;margin-top:34pt;width:79pt;height:55pt;z-index:25552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2sUM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2776600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4864" behindDoc="0" locked="0" layoutInCell="1" allowOverlap="1" wp14:anchorId="3846A424" wp14:editId="0913DC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8" name="Rectangle 37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B3A4F2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6A424" id="Rectangle 3768" o:spid="_x0000_s1416" style="position:absolute;left:0;text-align:left;margin-left:104pt;margin-top:34pt;width:79pt;height:55pt;z-index:25552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xaUe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5B3A4F2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5888" behindDoc="0" locked="0" layoutInCell="1" allowOverlap="1" wp14:anchorId="59F6A2E0" wp14:editId="65D35AB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69" name="Rectangle 37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139174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6A2E0" id="Rectangle 3769" o:spid="_x0000_s1417" style="position:absolute;left:0;text-align:left;margin-left:104pt;margin-top:34pt;width:79pt;height:55pt;z-index:25552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BCcbii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69139174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6912" behindDoc="0" locked="0" layoutInCell="1" allowOverlap="1" wp14:anchorId="784C1B88" wp14:editId="1AC936A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70" name="Rectangle 37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F7CFBF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C1B88" id="Rectangle 3770" o:spid="_x0000_s1418" style="position:absolute;left:0;text-align:left;margin-left:104pt;margin-top:34pt;width:79pt;height:55pt;z-index:25552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xuSp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3F7CFBF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7936" behindDoc="0" locked="0" layoutInCell="1" allowOverlap="1" wp14:anchorId="344377DF" wp14:editId="1B5A648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71" name="Rectangle 37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371BA8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377DF" id="Rectangle 3771" o:spid="_x0000_s1419" style="position:absolute;left:0;text-align:left;margin-left:104pt;margin-top:34pt;width:79pt;height:55pt;z-index:25552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EwD+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E371BA8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8960" behindDoc="0" locked="0" layoutInCell="1" allowOverlap="1" wp14:anchorId="75CE6F11" wp14:editId="0B87E6F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72" name="Rectangle 37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B1593B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E6F11" id="Rectangle 3772" o:spid="_x0000_s1420" style="position:absolute;left:0;text-align:left;margin-left:104pt;margin-top:34pt;width:79pt;height:55pt;z-index:25552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Wjgiq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7B1593B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29984" behindDoc="0" locked="0" layoutInCell="1" allowOverlap="1" wp14:anchorId="77B3B0D8" wp14:editId="439453F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73" name="Rectangle 37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71E5C4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3B0D8" id="Rectangle 3773" o:spid="_x0000_s1421" style="position:absolute;left:0;text-align:left;margin-left:104pt;margin-top:34pt;width:79pt;height:55pt;z-index:25552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3shH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971E5C4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1008" behindDoc="0" locked="0" layoutInCell="1" allowOverlap="1" wp14:anchorId="2C670520" wp14:editId="073C6BE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74" name="Rectangle 37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6A0D62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70520" id="Rectangle 3774" o:spid="_x0000_s1422" style="position:absolute;left:0;text-align:left;margin-left:104pt;margin-top:34pt;width:79pt;height:55pt;z-index:25553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mYe9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A6A0D62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2032" behindDoc="0" locked="0" layoutInCell="1" allowOverlap="1" wp14:anchorId="34043723" wp14:editId="20C418B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75" name="Rectangle 37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12A913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43723" id="Rectangle 3775" o:spid="_x0000_s1423" style="position:absolute;left:0;text-align:left;margin-left:104pt;margin-top:34pt;width:79pt;height:55pt;z-index:25553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5M3Q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512A913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3056" behindDoc="0" locked="0" layoutInCell="1" allowOverlap="1" wp14:anchorId="1DF55756" wp14:editId="682447D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0" name="Rectangle 28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F30974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55756" id="Rectangle 2880" o:spid="_x0000_s1424" style="position:absolute;left:0;text-align:left;margin-left:104pt;margin-top:34pt;width:79pt;height:55pt;z-index:25553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JyWnDS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12F30974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4080" behindDoc="0" locked="0" layoutInCell="1" allowOverlap="1" wp14:anchorId="52E42B5D" wp14:editId="1660741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1" name="Rectangle 28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B844C8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42B5D" id="Rectangle 2881" o:spid="_x0000_s1425" style="position:absolute;left:0;text-align:left;margin-left:104pt;margin-top:34pt;width:79pt;height:55pt;z-index:25553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9Y7WB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2B844C8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5104" behindDoc="0" locked="0" layoutInCell="1" allowOverlap="1" wp14:anchorId="0D526003" wp14:editId="2C3A1B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8" name="Rectangle 29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3C33F3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26003" id="Rectangle 2978" o:spid="_x0000_s1426" style="position:absolute;left:0;text-align:left;margin-left:104pt;margin-top:34pt;width:79pt;height:55pt;z-index:25553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+A/VL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23C33F3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6128" behindDoc="0" locked="0" layoutInCell="1" allowOverlap="1" wp14:anchorId="4C4835BF" wp14:editId="0942D0C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9" name="Rectangle 29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78B564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835BF" id="Rectangle 2979" o:spid="_x0000_s1427" style="position:absolute;left:0;text-align:left;margin-left:104pt;margin-top:34pt;width:79pt;height:55pt;z-index:25553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N/23P6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3B78B564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7152" behindDoc="0" locked="0" layoutInCell="1" allowOverlap="1" wp14:anchorId="63504DD0" wp14:editId="1AC6178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0" name="Rectangle 29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558A0F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04DD0" id="Rectangle 2980" o:spid="_x0000_s1428" style="position:absolute;left:0;text-align:left;margin-left:104pt;margin-top:34pt;width:79pt;height:55pt;z-index:25553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v+lFt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F558A0F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8176" behindDoc="0" locked="0" layoutInCell="1" allowOverlap="1" wp14:anchorId="3C807BC4" wp14:editId="2818E8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1" name="Rectangle 29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B94524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07BC4" id="Rectangle 2981" o:spid="_x0000_s1429" style="position:absolute;left:0;text-align:left;margin-left:104pt;margin-top:34pt;width:79pt;height:55pt;z-index:25553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3jYugEAAEsDAAAOAAAAZHJzL2Uyb0RvYy54bWysU9tu2zAMfR+wfxD0vthxu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rl1T4rnDKf1A&#10;3bgfrCLn7GikVMt8F72mmHose4qPcIkSugv5WYNbvkiLzEXj01VjNWciMNlturbGSQg8+tjdduhj&#10;l+q1OELKX1RwZHEYBYRSlOXHbymfr75cwboFzPn5xcvzfi5kburNC9R9kCekiDuaH9BoGyZGhTWR&#10;kgnnzmj6deCgKLFfPQrbfLrZNLgoJVi3TYsLDCVA0Pu3We7FGHCVRAZKDhHMMCLeIlGBhRMrxC7b&#10;tazE27iAf/0Hd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g942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8B94524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39200" behindDoc="0" locked="0" layoutInCell="1" allowOverlap="1" wp14:anchorId="5E8D9F89" wp14:editId="7A2E466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2" name="Rectangle 29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AF871B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D9F89" id="Rectangle 2982" o:spid="_x0000_s1430" style="position:absolute;left:0;text-align:left;margin-left:104pt;margin-top:34pt;width:79pt;height:55pt;z-index:25553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OKuQEAAEsDAAAOAAAAZHJzL2Uyb0RvYy54bWysU9tu2zAMfR+wfxD0vthxs8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rm0o8dzhlH6g&#10;btwPVpFzdjRSqmW+i15TTD2WPcVHuEQJ3YX8rMEtX6RF5qLx6aqxmjMRmOxuurbGSQg8+tjdduhj&#10;l+q1OELKX1RwZHEYBYRSlOXHbymfr75cwboFzPn5xcvzfi5kNvXmBeo+yBNSxB3ND2i0DROjwppI&#10;yYRzZzT9OnBQlNivHoVtPm1uUIdcgnXbtLjAUAIEvX+b5V6MAVdJZKDkEMEMI+ItEhVYOLFC7LJd&#10;y0q8jQv41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IzXOK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EAF871B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0224" behindDoc="0" locked="0" layoutInCell="1" allowOverlap="1" wp14:anchorId="5C4FAC04" wp14:editId="778704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3" name="Rectangle 29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210FAC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FAC04" id="Rectangle 2983" o:spid="_x0000_s1431" style="position:absolute;left:0;text-align:left;margin-left:104pt;margin-top:34pt;width:79pt;height:55pt;z-index:25554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Tha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E210FAC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1248" behindDoc="0" locked="0" layoutInCell="1" allowOverlap="1" wp14:anchorId="11B5FDF8" wp14:editId="0DDCCB5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4" name="Rectangle 29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517DB9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5FDF8" id="Rectangle 2984" o:spid="_x0000_s1432" style="position:absolute;left:0;text-align:left;margin-left:104pt;margin-top:34pt;width:79pt;height:55pt;z-index:25554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aCVl1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0517DB9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2272" behindDoc="0" locked="0" layoutInCell="1" allowOverlap="1" wp14:anchorId="6A72986F" wp14:editId="494EB88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5" name="Rectangle 29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B2514B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2986F" id="Rectangle 2985" o:spid="_x0000_s1433" style="position:absolute;left:0;text-align:left;margin-left:104pt;margin-top:34pt;width:79pt;height:55pt;z-index:25554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CdBMY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4B2514B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3296" behindDoc="0" locked="0" layoutInCell="1" allowOverlap="1" wp14:anchorId="6C09396D" wp14:editId="38ED018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6" name="Rectangle 29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76CF47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9396D" id="Rectangle 2986" o:spid="_x0000_s1434" style="position:absolute;left:0;text-align:left;margin-left:102pt;margin-top:34pt;width:79pt;height:55pt;z-index:25554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4QuQEAAEsDAAAOAAAAZHJzL2Uyb0RvYy54bWysU9tu2zAMfR+wfxD0vthxu8w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NsVJY5bnNJv&#10;1I27flTklB2MlCrPN+s1hdhh2WN4gHMU0c3kZw02f5EWmYvGx4vGak5EYHJ9tW5rnITAo1X7NfvY&#10;pXorDhDTd+UtyQ6jgFCKsvzwM6bT1dcrWJfBnJ7PXpp3cyFzXbevUHdeHpEi7mi6R6NHPzEqRhMo&#10;mXDujMaXPQdFyfjDobDNt+urBhelBMu2aXGBoQQIevc+y50YPK6SSEDJPoDpB8RbJCqwcGKF2Hm7&#10;8kq8jwv4t39g+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mwOE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876CF47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4320" behindDoc="0" locked="0" layoutInCell="1" allowOverlap="1" wp14:anchorId="775FBC41" wp14:editId="2EC5F64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7" name="Rectangle 29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B84199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FBC41" id="Rectangle 2987" o:spid="_x0000_s1435" style="position:absolute;left:0;text-align:left;margin-left:102pt;margin-top:34pt;width:79pt;height:55pt;z-index:25554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/5knp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FB84199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5344" behindDoc="0" locked="0" layoutInCell="1" allowOverlap="1" wp14:anchorId="7B852A80" wp14:editId="3EBC594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8" name="Rectangle 29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518BCC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52A80" id="Rectangle 2988" o:spid="_x0000_s1436" style="position:absolute;left:0;text-align:left;margin-left:102pt;margin-top:34pt;width:79pt;height:55pt;z-index:25554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Nm3QI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3518BCC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6368" behindDoc="0" locked="0" layoutInCell="1" allowOverlap="1" wp14:anchorId="5AB8C3B1" wp14:editId="7D38362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89" name="Rectangle 29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83FDB1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8C3B1" id="Rectangle 2989" o:spid="_x0000_s1437" style="position:absolute;left:0;text-align:left;margin-left:102pt;margin-top:34pt;width:79pt;height:55pt;z-index:25554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sbl29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1F83FDB1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7392" behindDoc="0" locked="0" layoutInCell="1" allowOverlap="1" wp14:anchorId="7082D36E" wp14:editId="65F60BA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0" name="Rectangle 29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BD4AC0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2D36E" id="Rectangle 2990" o:spid="_x0000_s1438" style="position:absolute;left:0;text-align:left;margin-left:102pt;margin-top:34pt;width:79pt;height:55pt;z-index:25554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UsZ2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2BD4AC0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8416" behindDoc="0" locked="0" layoutInCell="1" allowOverlap="1" wp14:anchorId="2B293C9D" wp14:editId="6807290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1" name="Rectangle 29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B271C9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93C9D" id="Rectangle 2991" o:spid="_x0000_s1439" style="position:absolute;left:0;text-align:left;margin-left:102pt;margin-top:34pt;width:79pt;height:55pt;z-index:25554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L4w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5B271C9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49440" behindDoc="0" locked="0" layoutInCell="1" allowOverlap="1" wp14:anchorId="75BEC5A4" wp14:editId="32B1105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2" name="Rectangle 29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FFCA2F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EC5A4" id="Rectangle 2992" o:spid="_x0000_s1440" style="position:absolute;left:0;text-align:left;margin-left:102pt;margin-top:34pt;width:79pt;height:55pt;z-index:25554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Knw7P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BFFCA2F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0464" behindDoc="0" locked="0" layoutInCell="1" allowOverlap="1" wp14:anchorId="4DCC21C9" wp14:editId="2B38E97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3" name="Rectangle 29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35EE48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C21C9" id="Rectangle 2993" o:spid="_x0000_s1441" style="position:absolute;left:0;text-align:left;margin-left:102pt;margin-top:34pt;width:79pt;height:55pt;z-index:25555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KKugEAAEs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S0Wa9XlDhmcUo/&#10;UDfmBiPJKTtqIWSeb9ZrCrHDspfwDOcoopvJzwps/iItMheNjxeN5ZwIx+R6tW5rnATHo9v2JvvY&#10;pXovDhDTN+ktyU5PAaEUZdnhIabT1bcrWJfBnJ7PXpp3cyFzvbx5g7rz4ogUcUfTExpl/NRTbnSg&#10;ZMK59zS+7hlISsx3h8I2X65XDS5KCZZt0+ICQwkQ9O5jljk+elwlnoCSfQA9jIi3SFRg4cQKsfN2&#10;5ZX4GBfw7//A9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uJEo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235EE48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1488" behindDoc="0" locked="0" layoutInCell="1" allowOverlap="1" wp14:anchorId="41627FEF" wp14:editId="7AD2C2A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4" name="Rectangle 29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AAC41B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FEF" id="Rectangle 2994" o:spid="_x0000_s1442" style="position:absolute;left:0;text-align:left;margin-left:102pt;margin-top:34pt;width:79pt;height:55pt;z-index:25555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hugEAAEsDAAAOAAAAZHJzL2Uyb0RvYy54bWysU9tu2zAMfR+wfxD0vthxs8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WxWlDhucUq/&#10;UDfu+lGRc3YwUqo836zXFGKHZY/hAS5RRDeTnzXY/EVaZC4an64aqzkRgcnNzaatcRICj9bt5+xj&#10;l+qlOEBM35S3JDuMAkIpyvLjj5jOV5+vYF0Gc34+e2nez4XMarl+hrr38oQUcUfTPRo9+olRMZpA&#10;yYRzZzT+OXBQlIzfHQrbfFndNL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AqULW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0AAC41B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2512" behindDoc="0" locked="0" layoutInCell="1" allowOverlap="1" wp14:anchorId="02823772" wp14:editId="5895BB7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5" name="Rectangle 29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4AF8C1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23772" id="Rectangle 2995" o:spid="_x0000_s1443" style="position:absolute;left:0;text-align:left;margin-left:102pt;margin-top:34pt;width:79pt;height:55pt;z-index:25555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2EE1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84AF8C1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3536" behindDoc="0" locked="0" layoutInCell="1" allowOverlap="1" wp14:anchorId="0346E1FE" wp14:editId="515872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6" name="Rectangle 29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CDE226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6E1FE" id="Rectangle 2996" o:spid="_x0000_s1444" style="position:absolute;left:0;text-align:left;margin-left:102pt;margin-top:34pt;width:79pt;height:55pt;z-index:25555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4qugEAAEsDAAAOAAAAZHJzL2Uyb0RvYy54bWysU9tu2zAMfR+wfxD0vthxu8w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NcrShy3OKXf&#10;qBt3/ajIKTsYKVWeb9ZrCrHDssfwAOcoopvJzxps/iItMheNjxeN1ZyIwOT6at3WOAmBR6v2a/ax&#10;S/VWHCCm78pbkh1GAaEUZfnhZ0ynq69XsC6DOT2fvTTv5kLmetm+Qt15eUSKuKPpHo0e/cSoGE2g&#10;ZMK5Mxpf9hwUJeMPh8I2366v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UUDi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BCDE226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4560" behindDoc="0" locked="0" layoutInCell="1" allowOverlap="1" wp14:anchorId="491F90A4" wp14:editId="5AFCD1F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7" name="Rectangle 29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585B65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F90A4" id="Rectangle 2997" o:spid="_x0000_s1445" style="position:absolute;left:0;text-align:left;margin-left:102pt;margin-top:34pt;width:79pt;height:55pt;z-index:25555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ThJ5+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1585B65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5584" behindDoc="0" locked="0" layoutInCell="1" allowOverlap="1" wp14:anchorId="300F201C" wp14:editId="4F4F9A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8" name="Rectangle 29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B2CF90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F201C" id="Rectangle 2998" o:spid="_x0000_s1446" style="position:absolute;left:0;text-align:left;margin-left:102pt;margin-top:34pt;width:79pt;height:55pt;z-index:25555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3DsY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7B2CF90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6608" behindDoc="0" locked="0" layoutInCell="1" allowOverlap="1" wp14:anchorId="3BF75E40" wp14:editId="1BE783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99" name="Rectangle 29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E34706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75E40" id="Rectangle 2999" o:spid="_x0000_s1447" style="position:absolute;left:0;text-align:left;margin-left:102pt;margin-top:34pt;width:79pt;height:55pt;z-index:25555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KhcXU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64E34706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7632" behindDoc="0" locked="0" layoutInCell="1" allowOverlap="1" wp14:anchorId="1B9F816E" wp14:editId="5135220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0" name="Rectangle 30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A6023E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F816E" id="Rectangle 3000" o:spid="_x0000_s1448" style="position:absolute;left:0;text-align:left;margin-left:102pt;margin-top:34pt;width:79pt;height:55pt;z-index:25555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Q5zb3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7A6023E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8656" behindDoc="0" locked="0" layoutInCell="1" allowOverlap="1" wp14:anchorId="7E66D11C" wp14:editId="4971215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1" name="Rectangle 30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00F179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6D11C" id="Rectangle 3001" o:spid="_x0000_s1449" style="position:absolute;left:0;text-align:left;margin-left:102pt;margin-top:34pt;width:79pt;height:55pt;z-index:25555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RIfQ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F00F179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59680" behindDoc="0" locked="0" layoutInCell="1" allowOverlap="1" wp14:anchorId="14183443" wp14:editId="7F99B0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2" name="Rectangle 30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E29A11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83443" id="Rectangle 3002" o:spid="_x0000_s1450" style="position:absolute;left:0;text-align:left;margin-left:102pt;margin-top:34pt;width:79pt;height:55pt;z-index:25555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9AUE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8E29A11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0704" behindDoc="0" locked="0" layoutInCell="1" allowOverlap="1" wp14:anchorId="460C67A3" wp14:editId="64F0BBF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3" name="Rectangle 30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36335D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C67A3" id="Rectangle 3003" o:spid="_x0000_s1451" style="position:absolute;left:0;text-align:left;margin-left:102pt;margin-top:34pt;width:79pt;height:55pt;z-index:25556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iU9p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036335D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1728" behindDoc="0" locked="0" layoutInCell="1" allowOverlap="1" wp14:anchorId="026703B1" wp14:editId="4505496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4" name="Rectangle 30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4117EC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703B1" id="Rectangle 3004" o:spid="_x0000_s1452" style="position:absolute;left:0;text-align:left;margin-left:102pt;margin-top:34pt;width:79pt;height:55pt;z-index:25556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c4Ak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94117EC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2752" behindDoc="0" locked="0" layoutInCell="1" allowOverlap="1" wp14:anchorId="76DF00A3" wp14:editId="642871D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5" name="Rectangle 30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CE34D0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F00A3" id="Rectangle 3005" o:spid="_x0000_s1453" style="position:absolute;left:0;text-align:left;margin-left:102pt;margin-top:34pt;width:79pt;height:55pt;z-index:25556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s0r+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7CE34D0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3776" behindDoc="0" locked="0" layoutInCell="1" allowOverlap="1" wp14:anchorId="7EA40C0F" wp14:editId="766F9C2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6" name="Rectangle 30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B0F053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A40C0F" id="Rectangle 3006" o:spid="_x0000_s1454" style="position:absolute;left:0;text-align:left;margin-left:102pt;margin-top:34pt;width:79pt;height:55pt;z-index:25556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Lgh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5B0F053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4800" behindDoc="0" locked="0" layoutInCell="1" allowOverlap="1" wp14:anchorId="32C74696" wp14:editId="21EBB30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007" name="Rectangle 30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4F6E3A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74696" id="Rectangle 3007" o:spid="_x0000_s1455" style="position:absolute;left:0;text-align:left;margin-left:102pt;margin-top:34pt;width:79pt;height:55pt;z-index:25556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U0Is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B4F6E3A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5824" behindDoc="0" locked="0" layoutInCell="1" allowOverlap="1" wp14:anchorId="6A40A2EE" wp14:editId="4CB780E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84" name="Rectangle 3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2FA910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0A2EE" id="Rectangle 384" o:spid="_x0000_s1456" style="position:absolute;left:0;text-align:left;margin-left:102pt;margin-top:34pt;width:79pt;height:55pt;z-index:25556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IwUIrkBAABJ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82FA910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566848" behindDoc="0" locked="0" layoutInCell="1" allowOverlap="1" wp14:anchorId="36D985E6" wp14:editId="51F289D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85" name="Rectangle 3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206D76" w14:textId="77777777" w:rsidR="004F065E" w:rsidRDefault="004F065E" w:rsidP="004F065E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985E6" id="Rectangle 385" o:spid="_x0000_s1457" style="position:absolute;left:0;text-align:left;margin-left:102pt;margin-top:34pt;width:79pt;height:55pt;z-index:255566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iqZ9uAEAAEk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18206D76" w14:textId="77777777" w:rsidR="004F065E" w:rsidRDefault="004F065E" w:rsidP="004F065E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ource Sans Pro" w:hAnsi="Source Sans Pro"/>
                <w:noProof/>
              </w:rPr>
              <w:t>Abstract</w:t>
            </w:r>
          </w:p>
          <w:p w14:paraId="1B35E3B3" w14:textId="619DF177" w:rsidR="004F065E" w:rsidRPr="004F065E" w:rsidRDefault="00663AAC" w:rsidP="004F065E">
            <w:pPr>
              <w:pStyle w:val="ListParagraph"/>
              <w:numPr>
                <w:ilvl w:val="0"/>
                <w:numId w:val="19"/>
              </w:numPr>
              <w:spacing w:before="120"/>
              <w:rPr>
                <w:rStyle w:val="Hyperlink"/>
                <w:rFonts w:ascii="Source Sans Pro" w:hAnsi="Source Sans Pro" w:cs="Calibri"/>
                <w:color w:val="000000"/>
                <w:sz w:val="20"/>
                <w:szCs w:val="20"/>
                <w:u w:val="none"/>
              </w:rPr>
            </w:pPr>
            <w:hyperlink r:id="rId21" w:history="1">
              <w:r w:rsidR="001B7B20" w:rsidRPr="001B7B20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Abstract.docx</w:t>
              </w:r>
            </w:hyperlink>
          </w:p>
          <w:p w14:paraId="039E41DB" w14:textId="0B8A3E23" w:rsidR="00FE7038" w:rsidRPr="00471488" w:rsidRDefault="00FE7038" w:rsidP="00471488">
            <w:pPr>
              <w:pStyle w:val="ListParagraph"/>
              <w:spacing w:before="120"/>
              <w:ind w:left="859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11680" behindDoc="0" locked="0" layoutInCell="1" allowOverlap="1" wp14:anchorId="6FA17E32" wp14:editId="21733F5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8" name="Rectangle 24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9C8AE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17E32" id="Rectangle 2498" o:spid="_x0000_s1458" style="position:absolute;left:0;text-align:left;margin-left:104pt;margin-top:34pt;width:79pt;height:55pt;z-index:25031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LdnnOe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679C8AE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17824" behindDoc="0" locked="0" layoutInCell="1" allowOverlap="1" wp14:anchorId="5D52047C" wp14:editId="2E82EA0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9" name="Rectangle 24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FA5D0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2047C" id="Rectangle 2499" o:spid="_x0000_s1459" style="position:absolute;left:0;text-align:left;margin-left:104pt;margin-top:34pt;width:79pt;height:55pt;z-index:25031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pK1U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4FA5D0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23968" behindDoc="0" locked="0" layoutInCell="1" allowOverlap="1" wp14:anchorId="6F5803D9" wp14:editId="1E9893B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0" name="Rectangle 25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2098E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803D9" id="Rectangle 2500" o:spid="_x0000_s1460" style="position:absolute;left:0;text-align:left;margin-left:104pt;margin-top:34pt;width:79pt;height:55pt;z-index:25032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O02V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12098E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30112" behindDoc="0" locked="0" layoutInCell="1" allowOverlap="1" wp14:anchorId="5E67C54C" wp14:editId="4E08CB1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1" name="Rectangle 25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4AF13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7C54C" id="Rectangle 2501" o:spid="_x0000_s1461" style="position:absolute;left:0;text-align:left;margin-left:104pt;margin-top:34pt;width:79pt;height:55pt;z-index:25033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yZM8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94AF13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36256" behindDoc="0" locked="0" layoutInCell="1" allowOverlap="1" wp14:anchorId="42638945" wp14:editId="7F95EF1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2" name="Rectangle 25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A7E21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38945" id="Rectangle 2502" o:spid="_x0000_s1462" style="position:absolute;left:0;text-align:left;margin-left:104pt;margin-top:34pt;width:79pt;height:55pt;z-index:25033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T9H9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1A7E21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42400" behindDoc="0" locked="0" layoutInCell="1" allowOverlap="1" wp14:anchorId="360202B9" wp14:editId="062F44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3" name="Rectangle 25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E47D3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202B9" id="Rectangle 2503" o:spid="_x0000_s1463" style="position:absolute;left:0;text-align:left;margin-left:104pt;margin-top:34pt;width:79pt;height:55pt;z-index:25034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7MpuQ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5E47D3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48544" behindDoc="0" locked="0" layoutInCell="1" allowOverlap="1" wp14:anchorId="5E52A68C" wp14:editId="23CC446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4" name="Rectangle 25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76667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2A68C" id="Rectangle 2504" o:spid="_x0000_s1464" style="position:absolute;left:0;text-align:left;margin-left:104pt;margin-top:34pt;width:79pt;height:55pt;z-index:25034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btQU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476667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54688" behindDoc="0" locked="0" layoutInCell="1" allowOverlap="1" wp14:anchorId="6E698480" wp14:editId="610D153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5" name="Rectangle 25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CF4CF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98480" id="Rectangle 2505" o:spid="_x0000_s1465" style="position:absolute;left:0;text-align:left;margin-left:104pt;margin-top:34pt;width:79pt;height:55pt;z-index:25035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E555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8CF4CF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60832" behindDoc="0" locked="0" layoutInCell="1" allowOverlap="1" wp14:anchorId="4DF3BC6A" wp14:editId="1A901BC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6" name="Rectangle 25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BCC75F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3BC6A" id="Rectangle 2506" o:spid="_x0000_s1466" style="position:absolute;left:0;text-align:left;margin-left:104pt;margin-top:34pt;width:79pt;height:55pt;z-index:25036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fKuV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8BCC75F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66976" behindDoc="0" locked="0" layoutInCell="1" allowOverlap="1" wp14:anchorId="25858E83" wp14:editId="0FB8F17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7" name="Rectangle 25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CBB1B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58E83" id="Rectangle 2507" o:spid="_x0000_s1467" style="position:absolute;left:0;text-align:left;margin-left:104pt;margin-top:34pt;width:79pt;height:55pt;z-index:25036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wB4fi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CCBB1B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73120" behindDoc="0" locked="0" layoutInCell="1" allowOverlap="1" wp14:anchorId="451311DB" wp14:editId="07A0D2E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8" name="Rectangle 25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ED186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311DB" id="Rectangle 2508" o:spid="_x0000_s1468" style="position:absolute;left:0;text-align:left;margin-left:104pt;margin-top:34pt;width:79pt;height:55pt;z-index:25037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EMugEAAEsDAAAOAAAAZHJzL2Uyb0RvYy54bWysU9tu2zAMfR+wfxD0vthx0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x2ty3OynOHU/qO&#10;unE/WEXO2dFIqcp8i15TTD2WPccnuEQJ3UJ+1uDKF2mRuWp8umqs5kwEJjc3m3WLkxB4dLu526CP&#10;XZrX4ggpf1bBkeIwCgilKsuPX1M+X325gnUFzPn54uV5P1cyq1X3AnUf5Akp4o7mRzTaholRYU2k&#10;ZMK5M5p+HTgoSuwXj8J2H1c3HS5KDZbrbo2iQA0Q9P5tlnsxBlwlkYGSQwQzjIi3SlRh4cQqsct2&#10;lZV4G1fwr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hWhD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FED186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79264" behindDoc="0" locked="0" layoutInCell="1" allowOverlap="1" wp14:anchorId="3FC8BC2B" wp14:editId="12E790F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9" name="Rectangle 25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925EE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8BC2B" id="Rectangle 2509" o:spid="_x0000_s1469" style="position:absolute;left:0;text-align:left;margin-left:104pt;margin-top:34pt;width:79pt;height:55pt;z-index:25037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+CIu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8925EE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85408" behindDoc="0" locked="0" layoutInCell="1" allowOverlap="1" wp14:anchorId="58B046CA" wp14:editId="7D989A0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0" name="Rectangle 25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FD68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046CA" id="Rectangle 2510" o:spid="_x0000_s1470" style="position:absolute;left:0;text-align:left;margin-left:104pt;margin-top:34pt;width:79pt;height:55pt;z-index:25038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yKugEAAEsDAAAOAAAAZHJzL2Uyb0RvYy54bWysU9tu2zAMfR+wfxD0vthx0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x2t0sUyHOHU/qO&#10;unE/WEXO2dFIqcp8i15TTD2WPccnuEQJ3UJ+1uDKF2mRuWp8umqs5kwEJjc3m3WLDwk8ut3cbdDH&#10;Ls1rcYSUP6vgSHEYBYRSleXHrymfr75cwboC5vx88fK8nyuZ1Wr1AnUf5Akp4o7mRzTaholRYU2k&#10;ZMK5M5p+HTgoSuwXj8J2H1c3HS5KDZbrbo0LDDVA0Pu3We7FGHCVRAZKDhHMMCLeKlGFhROrxC7b&#10;VVbibVzBv/4Du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h7Mi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DAFD68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91552" behindDoc="0" locked="0" layoutInCell="1" allowOverlap="1" wp14:anchorId="625A1F43" wp14:editId="366E3F0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1" name="Rectangle 25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3C2A7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A1F43" id="Rectangle 2511" o:spid="_x0000_s1471" style="position:absolute;left:0;text-align:left;margin-left:104pt;margin-top:34pt;width:79pt;height:55pt;z-index:25039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+vl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43C2A7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97696" behindDoc="0" locked="0" layoutInCell="1" allowOverlap="1" wp14:anchorId="3E73F842" wp14:editId="0207CF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2" name="Rectangle 25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A1F69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F842" id="Rectangle 2512" o:spid="_x0000_s1472" style="position:absolute;left:0;text-align:left;margin-left:104pt;margin-top:34pt;width:79pt;height:55pt;z-index:25039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fLuO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7A1F69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03840" behindDoc="0" locked="0" layoutInCell="1" allowOverlap="1" wp14:anchorId="00A58FFC" wp14:editId="6A9154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3" name="Rectangle 25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8F158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8FFC" id="Rectangle 2513" o:spid="_x0000_s1473" style="position:absolute;left:0;text-align:left;margin-left:104pt;margin-top:34pt;width:79pt;height:55pt;z-index:25040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DAHx4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B8F158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09984" behindDoc="0" locked="0" layoutInCell="1" allowOverlap="1" wp14:anchorId="646735D5" wp14:editId="66892BA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4" name="Rectangle 25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FC7CA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735D5" id="Rectangle 2514" o:spid="_x0000_s1474" style="position:absolute;left:0;text-align:left;margin-left:104pt;margin-top:34pt;width:79pt;height:55pt;z-index:25040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mfugEAAEsDAAAOAAAAZHJzL2Uyb0RvYy54bWysU9tu2zAMfR/QfxD0vthx08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S0uVmuKHHM4pR+&#10;oG7MDUaSU3bUQsg836zXFGKHZS/hGc5RRDeTnxXY/EVaZC4aHy8ayzkRjsn19bqtcRIcj27Wt2v0&#10;sUv1Xhwgpm/SW5KdngJCKcqyw0NMp6tvV7Augzk9n7007+ZCZrVq36DuvDgiRdzR9IRGGT/1lBsd&#10;KJlw7j2Nr3sGkhLz3aGwzZfVdYOLUoJl27S4wFACBL37mGWOjx5XiSegZB9ADyPiLRIVWDixQuy8&#10;XXklPsYF/Ps/sP0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XXb5n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FC7CA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16128" behindDoc="0" locked="0" layoutInCell="1" allowOverlap="1" wp14:anchorId="375DA35A" wp14:editId="1E50982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5" name="Rectangle 25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1D39E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DA35A" id="Rectangle 2515" o:spid="_x0000_s1475" style="position:absolute;left:0;text-align:left;margin-left:104pt;margin-top:34pt;width:79pt;height:55pt;z-index:25041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IPQK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71D39E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22272" behindDoc="0" locked="0" layoutInCell="1" allowOverlap="1" wp14:anchorId="14EAC014" wp14:editId="0CD78E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6" name="Rectangle 25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CF4C7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AC014" id="Rectangle 2516" o:spid="_x0000_s1476" style="position:absolute;left:0;text-align:left;margin-left:104pt;margin-top:34pt;width:79pt;height:55pt;z-index:25042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GqKrm2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1CF4C7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28416" behindDoc="0" locked="0" layoutInCell="1" allowOverlap="1" wp14:anchorId="44928412" wp14:editId="43E170F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7" name="Rectangle 25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8ADDA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28412" id="Rectangle 2517" o:spid="_x0000_s1477" style="position:absolute;left:0;text-align:left;margin-left:104pt;margin-top:34pt;width:79pt;height:55pt;z-index:25042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Lf4fY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78ADDA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34560" behindDoc="0" locked="0" layoutInCell="1" allowOverlap="1" wp14:anchorId="3AB6B58D" wp14:editId="0E5FC09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8" name="Rectangle 25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550B8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6B58D" id="Rectangle 2518" o:spid="_x0000_s1478" style="position:absolute;left:0;text-align:left;margin-left:104pt;margin-top:34pt;width:79pt;height:55pt;z-index:25043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E2ugEAAEsDAAAOAAAAZHJzL2Uyb0RvYy54bWysU9tu2zAMfR+wfxD0vthxm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x2qyXOynOHU/qO&#10;unE/WEXO2dFIqcp8i15TTD2WPccnuEQJ3UJ+1uDKF2mRuWp8umqs5kwEJjc3m3WLkxB4tNrcbdDH&#10;Ls1rcYSUP6vgSHEYBYRSleXHrymfr75cwboC5vx88fK8nyuZ21X3AnUf5Akp4o7mRzTaholRYU2k&#10;ZMK5M5p+HTgoSuwXj8J2H29vOlyUGizX3RpFgRog6P3bLPdiDLhKIgMlhwhmGBFvlajCwolVYpft&#10;KivxNq7gX/+B3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W2hN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550B8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40704" behindDoc="0" locked="0" layoutInCell="1" allowOverlap="1" wp14:anchorId="0A6AFBBA" wp14:editId="4547D6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9" name="Rectangle 25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152EC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AFBBA" id="Rectangle 2519" o:spid="_x0000_s1479" style="position:absolute;left:0;text-align:left;margin-left:104pt;margin-top:34pt;width:79pt;height:55pt;z-index:25044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LJiIg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152EC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46848" behindDoc="0" locked="0" layoutInCell="1" allowOverlap="1" wp14:anchorId="700B3413" wp14:editId="78D9C1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0" name="Rectangle 25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125E7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B3413" id="Rectangle 2520" o:spid="_x0000_s1480" style="position:absolute;left:0;text-align:left;margin-left:104pt;margin-top:34pt;width:79pt;height:55pt;z-index:250446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gVUl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A125E7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52992" behindDoc="0" locked="0" layoutInCell="1" allowOverlap="1" wp14:anchorId="54F07E47" wp14:editId="29294F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1" name="Rectangle 25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BE6D5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07E47" id="Rectangle 2521" o:spid="_x0000_s1481" style="position:absolute;left:0;text-align:left;margin-left:104pt;margin-top:34pt;width:79pt;height:55pt;z-index:25045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0iugEAAEsDAAAOAAAAZHJzL2Uyb0RvYy54bWysU9tu2zAMfR+wfxD0vthxm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x2q25JiecOp/Qd&#10;deN+sIqcs6ORUpX5Fr2mmHose45PcIkSuoX8rMGVL9Iic9X4dNVYzZkITG5uNusWJyHwaLW526CP&#10;XZrX4ggpf1bBkeIwCgilKsuPX1M+X325gnUFzPn54uV5P1cyt6vVC9R9kCekiDuaH9FoGyZGhTWR&#10;kgnnzmj6deCgKLFfPArbfby96XBRarBcd2tcYKgBgt6/zXIvxoCrJDJQcohghhHxVokqLJxYJXbZ&#10;rrISb+MK/vUf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/B9I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FBE6D5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59136" behindDoc="0" locked="0" layoutInCell="1" allowOverlap="1" wp14:anchorId="30C95BDE" wp14:editId="37D6207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2" name="Rectangle 25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BD373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5BDE" id="Rectangle 2522" o:spid="_x0000_s1482" style="position:absolute;left:0;text-align:left;margin-left:102pt;margin-top:34pt;width:79pt;height:55pt;z-index:25045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CA+q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7BD373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65280" behindDoc="0" locked="0" layoutInCell="1" allowOverlap="1" wp14:anchorId="2CA7BC96" wp14:editId="39FA940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3" name="Rectangle 25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BAF1B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7BC96" id="Rectangle 2523" o:spid="_x0000_s1483" style="position:absolute;left:0;text-align:left;margin-left:102pt;margin-top:34pt;width:79pt;height:55pt;z-index:25046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nVFx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5BAF1B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71424" behindDoc="0" locked="0" layoutInCell="1" allowOverlap="1" wp14:anchorId="5D0E43C2" wp14:editId="074A5A8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4" name="Rectangle 25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F0D97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E43C2" id="Rectangle 2524" o:spid="_x0000_s1484" style="position:absolute;left:0;text-align:left;margin-left:102pt;margin-top:34pt;width:79pt;height:55pt;z-index:25047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SkKQ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EF0D97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77568" behindDoc="0" locked="0" layoutInCell="1" allowOverlap="1" wp14:anchorId="4A806402" wp14:editId="3A896E9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5" name="Rectangle 25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26909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06402" id="Rectangle 2525" o:spid="_x0000_s1485" style="position:absolute;left:0;text-align:left;margin-left:102pt;margin-top:34pt;width:79pt;height:55pt;z-index:25047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C4uQEAAEsDAAAOAAAAZHJzL2Uyb0RvYy54bWysU9tu2zAMfR/QfxD0vthxm8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S0WTUrShyzOKUf&#10;qBtzg5HklB21EDLPN+s1hdhh2Ut4hnMU0c3kZwU2f5EWmYvGx4vGck6EY3J9vW5rnATHo9t2lX3s&#10;Ur0XB4jpm/SWZKengFCKsuzwENPp6tsVrMtgTs9nL827uZC5Wa3foO68OCJF3NH0hEYZP/WUGx0o&#10;mXDuPY2vewaSEvPdobDNl5v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VEAu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D26909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83712" behindDoc="0" locked="0" layoutInCell="1" allowOverlap="1" wp14:anchorId="4563F30A" wp14:editId="266FA73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6" name="Rectangle 25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0BA86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3F30A" id="Rectangle 2526" o:spid="_x0000_s1486" style="position:absolute;left:0;text-align:left;margin-left:102pt;margin-top:34pt;width:79pt;height:55pt;z-index:25048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7L5q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60BA86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89856" behindDoc="0" locked="0" layoutInCell="1" allowOverlap="1" wp14:anchorId="246EC7FE" wp14:editId="48FB1B0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7" name="Rectangle 25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A91E4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EC7FE" id="Rectangle 2527" o:spid="_x0000_s1487" style="position:absolute;left:0;text-align:left;margin-left:102pt;margin-top:34pt;width:79pt;height:55pt;z-index:25048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Hz7PG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0A91E4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96000" behindDoc="0" locked="0" layoutInCell="1" allowOverlap="1" wp14:anchorId="64491836" wp14:editId="6332B7B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8" name="Rectangle 25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8472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91836" id="Rectangle 2528" o:spid="_x0000_s1488" style="position:absolute;left:0;text-align:left;margin-left:102pt;margin-top:34pt;width:79pt;height:55pt;z-index:25049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Szp9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138472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02144" behindDoc="0" locked="0" layoutInCell="1" allowOverlap="1" wp14:anchorId="2BBDE69B" wp14:editId="2F4491F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9" name="Rectangle 25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25F4D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DE69B" id="Rectangle 2529" o:spid="_x0000_s1489" style="position:absolute;left:0;text-align:left;margin-left:102pt;margin-top:34pt;width:79pt;height:55pt;z-index:25050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jZwEK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625F4D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08288" behindDoc="0" locked="0" layoutInCell="1" allowOverlap="1" wp14:anchorId="74A07968" wp14:editId="4B5E925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0" name="Rectangle 25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94074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07968" id="Rectangle 2530" o:spid="_x0000_s1490" style="position:absolute;left:0;text-align:left;margin-left:102pt;margin-top:34pt;width:79pt;height:55pt;z-index:25050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/SeEc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E94074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14432" behindDoc="0" locked="0" layoutInCell="1" allowOverlap="1" wp14:anchorId="06206AA0" wp14:editId="24A721E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1" name="Rectangle 25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3D6F2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06AA0" id="Rectangle 2531" o:spid="_x0000_s1491" style="position:absolute;left:0;text-align:left;margin-left:102pt;margin-top:34pt;width:79pt;height:55pt;z-index:25051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zSrc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73D6F2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20576" behindDoc="0" locked="0" layoutInCell="1" allowOverlap="1" wp14:anchorId="3ACBF049" wp14:editId="3CCDEC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2" name="Rectangle 25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2C671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BF049" id="Rectangle 2532" o:spid="_x0000_s1492" style="position:absolute;left:0;text-align:left;margin-left:102pt;margin-top:34pt;width:79pt;height:55pt;z-index:25052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+y6bA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C2C671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26720" behindDoc="0" locked="0" layoutInCell="1" allowOverlap="1" wp14:anchorId="43022480" wp14:editId="443F2CE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3" name="Rectangle 25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04A52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22480" id="Rectangle 2533" o:spid="_x0000_s1493" style="position:absolute;left:0;text-align:left;margin-left:102pt;margin-top:34pt;width:79pt;height:55pt;z-index:25052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8+j3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D04A52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32864" behindDoc="0" locked="0" layoutInCell="1" allowOverlap="1" wp14:anchorId="46AA4AB2" wp14:editId="0E00720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4" name="Rectangle 25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18D28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A4AB2" id="Rectangle 2534" o:spid="_x0000_s1494" style="position:absolute;left:0;text-align:left;margin-left:102pt;margin-top:34pt;width:79pt;height:55pt;z-index:25053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JPsW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D18D28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39008" behindDoc="0" locked="0" layoutInCell="1" allowOverlap="1" wp14:anchorId="4222FE1C" wp14:editId="537B5F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5" name="Rectangle 25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FABB6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2FE1C" id="Rectangle 2535" o:spid="_x0000_s1495" style="position:absolute;left:0;text-align:left;margin-left:102pt;margin-top:34pt;width:79pt;height:55pt;z-index:250539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O6mN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1FABB6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45152" behindDoc="0" locked="0" layoutInCell="1" allowOverlap="1" wp14:anchorId="3F02D7DF" wp14:editId="6B205EE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6" name="Rectangle 25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1CDBD2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2D7DF" id="Rectangle 2536" o:spid="_x0000_s1496" style="position:absolute;left:0;text-align:left;margin-left:102pt;margin-top:34pt;width:79pt;height:55pt;z-index:25054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Wz5p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21CDBD2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51296" behindDoc="0" locked="0" layoutInCell="1" allowOverlap="1" wp14:anchorId="53E4A18C" wp14:editId="0516608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7" name="Rectangle 25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E2EC60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4A18C" id="Rectangle 2537" o:spid="_x0000_s1497" style="position:absolute;left:0;text-align:left;margin-left:102pt;margin-top:34pt;width:79pt;height:55pt;z-index:250551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EbPI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5E2EC60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57440" behindDoc="0" locked="0" layoutInCell="1" allowOverlap="1" wp14:anchorId="46823818" wp14:editId="0CAEBFC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8" name="Rectangle 25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5184B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23818" id="Rectangle 2538" o:spid="_x0000_s1498" style="position:absolute;left:0;text-align:left;margin-left:102pt;margin-top:34pt;width:79pt;height:55pt;z-index:250557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lTpz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65184B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63584" behindDoc="0" locked="0" layoutInCell="1" allowOverlap="1" wp14:anchorId="26FFB43F" wp14:editId="3AB299E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9" name="Rectangle 25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DF462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FB43F" id="Rectangle 2539" o:spid="_x0000_s1499" style="position:absolute;left:0;text-align:left;margin-left:102pt;margin-top:34pt;width:79pt;height:55pt;z-index:250563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AOhwH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BDF462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69728" behindDoc="0" locked="0" layoutInCell="1" allowOverlap="1" wp14:anchorId="70C6CB31" wp14:editId="156E115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0" name="Rectangle 25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A6841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6CB31" id="Rectangle 2540" o:spid="_x0000_s1500" style="position:absolute;left:0;text-align:left;margin-left:102pt;margin-top:34pt;width:79pt;height:55pt;z-index:250569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/osI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0A6841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75872" behindDoc="0" locked="0" layoutInCell="1" allowOverlap="1" wp14:anchorId="3A9ADCF1" wp14:editId="621AC9D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1" name="Rectangle 25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33E11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ADCF1" id="Rectangle 2541" o:spid="_x0000_s1501" style="position:absolute;left:0;text-align:left;margin-left:102pt;margin-top:34pt;width:79pt;height:55pt;z-index:250575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oPBZ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E33E11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82016" behindDoc="0" locked="0" layoutInCell="1" allowOverlap="1" wp14:anchorId="38BE111A" wp14:editId="6EA2DDA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2" name="Rectangle 25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D1F1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E111A" id="Rectangle 2542" o:spid="_x0000_s1502" style="position:absolute;left:0;text-align:left;margin-left:102pt;margin-top:34pt;width:79pt;height:55pt;z-index:250582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BYOk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F4D1F1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88160" behindDoc="0" locked="0" layoutInCell="1" allowOverlap="1" wp14:anchorId="791EF768" wp14:editId="34064E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3" name="Rectangle 25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B1DCA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EF768" id="Rectangle 2543" o:spid="_x0000_s1503" style="position:absolute;left:0;text-align:left;margin-left:102pt;margin-top:34pt;width:79pt;height:55pt;z-index:250588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njJy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1B1DCA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94304" behindDoc="0" locked="0" layoutInCell="1" allowOverlap="1" wp14:anchorId="7101A96E" wp14:editId="67CDD21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4" name="Rectangle 25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8D5961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1A96E" id="Rectangle 2544" o:spid="_x0000_s1504" style="position:absolute;left:0;text-align:left;margin-left:102pt;margin-top:34pt;width:79pt;height:55pt;z-index:25059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SSGT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08D5961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00448" behindDoc="0" locked="0" layoutInCell="1" allowOverlap="1" wp14:anchorId="5E021413" wp14:editId="10C8F49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5" name="Rectangle 25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4627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21413" id="Rectangle 2545" o:spid="_x0000_s1505" style="position:absolute;left:0;text-align:left;margin-left:102pt;margin-top:34pt;width:79pt;height:55pt;z-index:25060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VnMIO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5F4627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07616" behindDoc="0" locked="0" layoutInCell="1" allowOverlap="1" wp14:anchorId="085B4C73" wp14:editId="31908F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6" name="Rectangle 25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B61E22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B4C73" id="Rectangle 2546" o:spid="_x0000_s1506" style="position:absolute;left:0;text-align:left;margin-left:104pt;margin-top:34pt;width:79pt;height:55pt;z-index:250607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CLvQoq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3B61E22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14784" behindDoc="0" locked="0" layoutInCell="1" allowOverlap="1" wp14:anchorId="11D3676F" wp14:editId="7633CC1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7" name="Rectangle 25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2DE09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3676F" id="Rectangle 2547" o:spid="_x0000_s1507" style="position:absolute;left:0;text-align:left;margin-left:104pt;margin-top:34pt;width:79pt;height:55pt;z-index:250614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xpr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52DE09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21952" behindDoc="0" locked="0" layoutInCell="1" allowOverlap="1" wp14:anchorId="3C2A569E" wp14:editId="3F49BC6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8" name="Rectangle 25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67D9AF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A569E" id="Rectangle 2548" o:spid="_x0000_s1508" style="position:absolute;left:0;text-align:left;margin-left:104pt;margin-top:34pt;width:79pt;height:55pt;z-index:25062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QhN0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167D9AF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29120" behindDoc="0" locked="0" layoutInCell="1" allowOverlap="1" wp14:anchorId="0ACD5619" wp14:editId="026CA3A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9" name="Rectangle 25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A5D5C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D5619" id="Rectangle 2549" o:spid="_x0000_s1509" style="position:absolute;left:0;text-align:left;margin-left:104pt;margin-top:34pt;width:79pt;height:55pt;z-index:250629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GT9ZGS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FA5D5C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36288" behindDoc="0" locked="0" layoutInCell="1" allowOverlap="1" wp14:anchorId="1CCFC5DE" wp14:editId="69E69AF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0" name="Rectangle 25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8A8D8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FC5DE" id="Rectangle 2550" o:spid="_x0000_s1510" style="position:absolute;left:0;text-align:left;margin-left:104pt;margin-top:34pt;width:79pt;height:55pt;z-index:25063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QMgV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E8A8D8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43456" behindDoc="0" locked="0" layoutInCell="1" allowOverlap="1" wp14:anchorId="4ED39A85" wp14:editId="26DBC1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1" name="Rectangle 25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3337A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39A85" id="Rectangle 2551" o:spid="_x0000_s1511" style="position:absolute;left:0;text-align:left;margin-left:104pt;margin-top:34pt;width:79pt;height:55pt;z-index:25064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MD2Ce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03337A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50624" behindDoc="0" locked="0" layoutInCell="1" allowOverlap="1" wp14:anchorId="579275EB" wp14:editId="28C289E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2" name="Rectangle 25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6A355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275EB" id="Rectangle 2552" o:spid="_x0000_s1512" style="position:absolute;left:0;text-align:left;margin-left:104pt;margin-top:34pt;width:79pt;height:55pt;z-index:25065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Iu8C5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66A355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57792" behindDoc="0" locked="0" layoutInCell="1" allowOverlap="1" wp14:anchorId="4A30E1A5" wp14:editId="504D4D6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3" name="Rectangle 25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5A9A4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0E1A5" id="Rectangle 2553" o:spid="_x0000_s1513" style="position:absolute;left:0;text-align:left;margin-left:104pt;margin-top:34pt;width:79pt;height:55pt;z-index:25065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EMaK1O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55A9A4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64960" behindDoc="0" locked="0" layoutInCell="1" allowOverlap="1" wp14:anchorId="409F8026" wp14:editId="420404D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4" name="Rectangle 25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D943D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F8026" id="Rectangle 2554" o:spid="_x0000_s1514" style="position:absolute;left:0;text-align:left;margin-left:104pt;margin-top:34pt;width:79pt;height:55pt;z-index:250664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LmsVQ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1D943D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72128" behindDoc="0" locked="0" layoutInCell="1" allowOverlap="1" wp14:anchorId="2F39F662" wp14:editId="5DADDE5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5" name="Rectangle 25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CF520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9F662" id="Rectangle 2555" o:spid="_x0000_s1515" style="position:absolute;left:0;text-align:left;margin-left:104pt;margin-top:34pt;width:79pt;height:55pt;z-index:25067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E+ePPe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3CF520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79296" behindDoc="0" locked="0" layoutInCell="1" allowOverlap="1" wp14:anchorId="7238DB5E" wp14:editId="0A44A4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6" name="Rectangle 25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13777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8DB5E" id="Rectangle 2556" o:spid="_x0000_s1516" style="position:absolute;left:0;text-align:left;margin-left:104pt;margin-top:34pt;width:79pt;height:55pt;z-index:25067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" filled="f" stroked="f">
                      <v:textbox inset="2.16pt,1.44pt,0,1.44pt">
                        <w:txbxContent>
                          <w:p w14:paraId="6A13777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86464" behindDoc="0" locked="0" layoutInCell="1" allowOverlap="1" wp14:anchorId="06742047" wp14:editId="3006ED4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7" name="Rectangle 2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2633C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42047" id="Rectangle 2557" o:spid="_x0000_s1517" style="position:absolute;left:0;text-align:left;margin-left:104pt;margin-top:34pt;width:79pt;height:55pt;z-index:25068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4YmsF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C2633C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93632" behindDoc="0" locked="0" layoutInCell="1" allowOverlap="1" wp14:anchorId="14CA94F1" wp14:editId="3AC09F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8" name="Rectangle 2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B8AC3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A94F1" id="Rectangle 2558" o:spid="_x0000_s1518" style="position:absolute;left:0;text-align:left;margin-left:104pt;margin-top:34pt;width:79pt;height:55pt;z-index:25069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nBN6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FB8AC3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00800" behindDoc="0" locked="0" layoutInCell="1" allowOverlap="1" wp14:anchorId="0AB74CFC" wp14:editId="35110CF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9" name="Rectangle 2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CE772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74CFC" id="Rectangle 2559" o:spid="_x0000_s1519" style="position:absolute;left:0;text-align:left;margin-left:104pt;margin-top:34pt;width:79pt;height:55pt;z-index:25070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F+FZF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0CE772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07968" behindDoc="0" locked="0" layoutInCell="1" allowOverlap="1" wp14:anchorId="6A2AC953" wp14:editId="067A697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0" name="Rectangle 2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104DB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AC953" id="Rectangle 2560" o:spid="_x0000_s1520" style="position:absolute;left:0;text-align:left;margin-left:104pt;margin-top:34pt;width:79pt;height:55pt;z-index:25070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Ri4S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8104DB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15136" behindDoc="0" locked="0" layoutInCell="1" allowOverlap="1" wp14:anchorId="212BEA4C" wp14:editId="2CC81BB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1" name="Rectangle 2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35F80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BEA4C" id="Rectangle 2561" o:spid="_x0000_s1521" style="position:absolute;left:0;text-align:left;margin-left:104pt;margin-top:34pt;width:79pt;height:55pt;z-index:25071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Dtkf+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5935F80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22304" behindDoc="0" locked="0" layoutInCell="1" allowOverlap="1" wp14:anchorId="13DBCE24" wp14:editId="727FF7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2" name="Rectangle 2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90099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BCE24" id="Rectangle 2562" o:spid="_x0000_s1522" style="position:absolute;left:0;text-align:left;margin-left:104pt;margin-top:34pt;width:79pt;height:55pt;z-index:25072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MvSa+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A90099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29472" behindDoc="0" locked="0" layoutInCell="1" allowOverlap="1" wp14:anchorId="323FE021" wp14:editId="578615A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3" name="Rectangle 2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AF1FD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FE021" id="Rectangle 2563" o:spid="_x0000_s1523" style="position:absolute;left:0;text-align:left;margin-left:104pt;margin-top:34pt;width:79pt;height:55pt;z-index:250729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NOuwEAAEsDAAAOAAAAZHJzL2Uyb0RvYy54bWysU8tu2zAQvBfoPxC815Kl1L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abz6uWEsctdukn&#10;+sbdYCQ5V0fd9zL3N/s1hdjhtafwCJcs4jKLnxXY/EVZZC4en64eyzkRgcVNu1nX2AmBW6tNXbdt&#10;xqxeLweI6av0luQFo4BUirP8+D2m89GXI3gvkzk/n1dp3s9FzM3m9oXq3vcnlIgzmh4wKOMnRoXR&#10;gZIJ+85o/H3gICkx3xwa29zetA0OSkmW62aNAwwlQdL7t1XuxOhxlEQCSg4B9DAi32JRoYUdK8Iu&#10;05VH4m1eyL/+A7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FMBs0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4AF1FD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36640" behindDoc="0" locked="0" layoutInCell="1" allowOverlap="1" wp14:anchorId="4DF95BF8" wp14:editId="724A0AB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4" name="Rectangle 2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9AB96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95BF8" id="Rectangle 2564" o:spid="_x0000_s1524" style="position:absolute;left:0;text-align:left;margin-left:104pt;margin-top:34pt;width:79pt;height:55pt;z-index:25073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D5wjV+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79AB96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43808" behindDoc="0" locked="0" layoutInCell="1" allowOverlap="1" wp14:anchorId="1D88FAB9" wp14:editId="2B075D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5" name="Rectangle 2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4320D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8FAB9" id="Rectangle 2565" o:spid="_x0000_s1525" style="position:absolute;left:0;text-align:left;margin-left:104pt;margin-top:34pt;width:79pt;height:55pt;z-index:25074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F+FpOq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544320D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50976" behindDoc="0" locked="0" layoutInCell="1" allowOverlap="1" wp14:anchorId="549CDBF6" wp14:editId="20AF623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6" name="Rectangle 2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7E59F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CDBF6" id="Rectangle 2566" o:spid="_x0000_s1526" style="position:absolute;left:0;text-align:left;margin-left:104pt;margin-top:34pt;width:79pt;height:55pt;z-index:25075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R0NM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27E59F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58144" behindDoc="0" locked="0" layoutInCell="1" allowOverlap="1" wp14:anchorId="03584090" wp14:editId="6BB180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7" name="Rectangle 2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8285C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84090" id="Rectangle 2567" o:spid="_x0000_s1527" style="position:absolute;left:0;text-align:left;margin-left:104pt;margin-top:34pt;width:79pt;height:55pt;z-index:25075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Ogkh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E8285C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65312" behindDoc="0" locked="0" layoutInCell="1" allowOverlap="1" wp14:anchorId="139F2E79" wp14:editId="5CC697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8" name="Rectangle 2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DED0B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F2E79" id="Rectangle 2568" o:spid="_x0000_s1528" style="position:absolute;left:0;text-align:left;margin-left:104pt;margin-top:34pt;width:79pt;height:55pt;z-index:25076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9voCa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1DED0B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72480" behindDoc="0" locked="0" layoutInCell="1" allowOverlap="1" wp14:anchorId="49A05ED2" wp14:editId="286280F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9" name="Rectangle 25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8F9F4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05ED2" id="Rectangle 2569" o:spid="_x0000_s1529" style="position:absolute;left:0;text-align:left;margin-left:104pt;margin-top:34pt;width:79pt;height:55pt;z-index:25077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lw8r3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48F9F4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79648" behindDoc="0" locked="0" layoutInCell="1" allowOverlap="1" wp14:anchorId="65FA8C66" wp14:editId="57E90AE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0" name="Rectangle 25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210D72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A8C66" id="Rectangle 2570" o:spid="_x0000_s1530" style="position:absolute;left:0;text-align:left;margin-left:102pt;margin-top:34pt;width:79pt;height:55pt;z-index:25077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Y7Zw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A210D72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86816" behindDoc="0" locked="0" layoutInCell="1" allowOverlap="1" wp14:anchorId="2253542C" wp14:editId="71D0EE2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1" name="Rectangle 25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AB15E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3542C" id="Rectangle 2571" o:spid="_x0000_s1531" style="position:absolute;left:0;text-align:left;margin-left:102pt;margin-top:34pt;width:79pt;height:55pt;z-index:25078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B1uQEAAEsDAAAOAAAAZHJzL2Uyb0RvYy54bWysU9tu2zAMfR+wfxD03thxl9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rarK6XlDhmcUo/&#10;UTfmBiPJMTtqIWSeb9ZrCrHDspfwDKcoopvJzwps/iItMheND2eN5ZwIx+TN5U1b4yQ4Hl21q+xj&#10;l+q9OEBMP6S3JDs9BYRSlGX7h5iOV9+uYF0Gc3w+e2nezoXMql69Qd16cUCKuKPpCY0yfuopNzpQ&#10;MuHcexr/7BhISsy9Q2Gb62+XDS5KCZZt0+ICQwkQ9PZjljk+elwlnoCSXQA9jIi3SFRg4cQKsdN2&#10;5ZX4GBfw7//A5h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Hvw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9AB15E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93984" behindDoc="0" locked="0" layoutInCell="1" allowOverlap="1" wp14:anchorId="774E3E83" wp14:editId="0FC125B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2" name="Rectangle 25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943D5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E3E83" id="Rectangle 2572" o:spid="_x0000_s1532" style="position:absolute;left:0;text-align:left;margin-left:102pt;margin-top:34pt;width:79pt;height:55pt;z-index:25079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mL7c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943D5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1152" behindDoc="0" locked="0" layoutInCell="1" allowOverlap="1" wp14:anchorId="7FCFEC1C" wp14:editId="66A1F53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3" name="Rectangle 25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7F8B3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FEC1C" id="Rectangle 2573" o:spid="_x0000_s1533" style="position:absolute;left:0;text-align:left;margin-left:102pt;margin-top:34pt;width:79pt;height:55pt;z-index:250801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OX0s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C7F8B3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8320" behindDoc="0" locked="0" layoutInCell="1" allowOverlap="1" wp14:anchorId="6E483EED" wp14:editId="64A2FA0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4" name="Rectangle 25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8B94F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83EED" id="Rectangle 2574" o:spid="_x0000_s1534" style="position:absolute;left:0;text-align:left;margin-left:102pt;margin-top:34pt;width:79pt;height:55pt;z-index:25080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C7m7N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88B94F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5488" behindDoc="0" locked="0" layoutInCell="1" allowOverlap="1" wp14:anchorId="5B5F39DB" wp14:editId="6F3B79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5" name="Rectangle 25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0A22C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F39DB" id="Rectangle 2575" o:spid="_x0000_s1535" style="position:absolute;left:0;text-align:left;margin-left:102pt;margin-top:34pt;width:79pt;height:55pt;z-index:25081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VguQEAAEsDAAAOAAAAZHJzL2Uyb0RvYy54bWysU9tu2zAMfR/QfxD0vthxl9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hps7pdUeKYxSn9&#10;QN2YG4wkp+yohZB5vlmvKcQOy17CM5yjiG4mPyuw+Yu0yFw0Pl40lnMiHJPr63Vb4yQ4Ht20q+xj&#10;l+q9OEBM36S3JDs9BYRSlGWHx5hOV9+uYF0Gc3o+e2nezYXMql6/Qd15cUSKuKPpCY0yfuopNzpQ&#10;MuHcexpf9wwkJebBobDN7Zf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xPFY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B0A22C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2656" behindDoc="0" locked="0" layoutInCell="1" allowOverlap="1" wp14:anchorId="57BC6EE2" wp14:editId="72F6C3F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6" name="Rectangle 25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C37B4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C6EE2" id="Rectangle 2576" o:spid="_x0000_s1536" style="position:absolute;left:0;text-align:left;margin-left:102pt;margin-top:34pt;width:79pt;height:55pt;z-index:25082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kauy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7C37B4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9824" behindDoc="0" locked="0" layoutInCell="1" allowOverlap="1" wp14:anchorId="7FC8E232" wp14:editId="589AA7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7" name="Rectangle 25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E4EC7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8E232" id="Rectangle 2577" o:spid="_x0000_s1537" style="position:absolute;left:0;text-align:left;margin-left:102pt;margin-top:34pt;width:79pt;height:55pt;z-index:25082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eO+Sk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FE4EC7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6992" behindDoc="0" locked="0" layoutInCell="1" allowOverlap="1" wp14:anchorId="402A04FF" wp14:editId="270E7DC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8" name="Rectangle 25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8C5471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A04FF" id="Rectangle 2578" o:spid="_x0000_s1538" style="position:absolute;left:0;text-align:left;margin-left:102pt;margin-top:34pt;width:79pt;height:55pt;z-index:25083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bR8uQEAAEsDAAAOAAAAZHJzL2Uyb0RvYy54bWysU9tu2zAMfR+wfxD03thxl9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rarK5xVo5ZnNJP&#10;1I25wUhyzI5aCJnnm/WaQuyw7CU8wymK6GbyswKbv0iLzEXjw1ljOSfCMXlzedPWOAmOR1ftKvvY&#10;pXovDhDTD+ktyU5PAaEUZdn+Iabj1bcrWJfBHJ/PXpq3cyGzWjZvULdeHJAi7mh6QqOMn3rKjQ6U&#10;TDj3nsY/OwaSEnPvUNjm+ttlg4tSgmXbtCgKlABBbz9mmeOjx1XiCSjZBdDDiHiLRAUWTqwQO21X&#10;XomPcQH//g9sX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v20f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78C5471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4160" behindDoc="0" locked="0" layoutInCell="1" allowOverlap="1" wp14:anchorId="71FD3980" wp14:editId="1A93D2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9" name="Rectangle 25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778F3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D3980" id="Rectangle 2579" o:spid="_x0000_s1539" style="position:absolute;left:0;text-align:left;margin-left:102pt;margin-top:34pt;width:79pt;height:55pt;z-index:25084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8Inc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7778F3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1328" behindDoc="0" locked="0" layoutInCell="1" allowOverlap="1" wp14:anchorId="33FB3FF0" wp14:editId="48D0AC7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0" name="Rectangle 25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4CCB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B3FF0" id="Rectangle 2580" o:spid="_x0000_s1540" style="position:absolute;left:0;text-align:left;margin-left:102pt;margin-top:34pt;width:79pt;height:55pt;z-index:25085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98QD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214CCB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8496" behindDoc="0" locked="0" layoutInCell="1" allowOverlap="1" wp14:anchorId="0874EF48" wp14:editId="090C4A6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1" name="Rectangle 25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CFF33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4EF48" id="Rectangle 2581" o:spid="_x0000_s1541" style="position:absolute;left:0;text-align:left;margin-left:102pt;margin-top:34pt;width:79pt;height:55pt;z-index:25085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Kio5u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2CFF33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5664" behindDoc="0" locked="0" layoutInCell="1" allowOverlap="1" wp14:anchorId="378F9342" wp14:editId="1A11212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2" name="Rectangle 25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7BCAE1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F9342" id="Rectangle 2582" o:spid="_x0000_s1542" style="position:absolute;left:0;text-align:left;margin-left:102pt;margin-top:34pt;width:79pt;height:55pt;z-index:25086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K9uQEAAEsDAAAOAAAAZHJzL2Uyb0RvYy54bWysU9tu2zAMfR+wfxD0vthxl8w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LarNqGEsctTuk3&#10;6sZdPypyyg5GSpXnm/WaQuyw7DE8wDmK6Gbyswabv0iLzEXj40VjNSciMHl9dd3WOAmBR+t2lX3s&#10;Ur0VB4jpu/KWZIdRQChFWX74GdPp6usVrMtgTs9nL827uZBZLdevUHdeHpEi7mi6R6NHPzEqRhMo&#10;mXDujMaXPQdFyfjDobDNt69XqEMqwbJtWlxgKAGC3r3PcicGj6skElCyD2D6A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DMyv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07BCAE1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2832" behindDoc="0" locked="0" layoutInCell="1" allowOverlap="1" wp14:anchorId="1E315DF0" wp14:editId="66ED7D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3" name="Rectangle 25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6F39E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15DF0" id="Rectangle 2583" o:spid="_x0000_s1543" style="position:absolute;left:0;text-align:left;margin-left:102pt;margin-top:34pt;width:79pt;height:55pt;z-index:25087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nGGw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B6F39E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0000" behindDoc="0" locked="0" layoutInCell="1" allowOverlap="1" wp14:anchorId="3FEDE1BF" wp14:editId="23FA3B3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4" name="Rectangle 25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3828F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DE1BF" id="Rectangle 2584" o:spid="_x0000_s1544" style="position:absolute;left:0;text-align:left;margin-left:102pt;margin-top:34pt;width:79pt;height:55pt;z-index:250880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LclG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13828F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7168" behindDoc="0" locked="0" layoutInCell="1" allowOverlap="1" wp14:anchorId="51BFB814" wp14:editId="4305A91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5" name="Rectangle 25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996C5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FB814" id="Rectangle 2585" o:spid="_x0000_s1545" style="position:absolute;left:0;text-align:left;margin-left:102pt;margin-top:34pt;width:79pt;height:55pt;z-index:250887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VCDK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5996C5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4336" behindDoc="0" locked="0" layoutInCell="1" allowOverlap="1" wp14:anchorId="4B349851" wp14:editId="3BC447C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6" name="Rectangle 25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F35330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49851" id="Rectangle 2586" o:spid="_x0000_s1546" style="position:absolute;left:0;text-align:left;margin-left:102pt;margin-top:34pt;width:79pt;height:55pt;z-index:250894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7Y6r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7F35330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1504" behindDoc="0" locked="0" layoutInCell="1" allowOverlap="1" wp14:anchorId="7402436E" wp14:editId="15E1BE4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7" name="Rectangle 25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FBD8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2436E" id="Rectangle 2587" o:spid="_x0000_s1547" style="position:absolute;left:0;text-align:left;margin-left:102pt;margin-top:34pt;width:79pt;height:55pt;z-index:25090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y3D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A7FBD8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8672" behindDoc="0" locked="0" layoutInCell="1" allowOverlap="1" wp14:anchorId="104CC804" wp14:editId="6CA1F35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8" name="Rectangle 25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6A620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CC804" id="Rectangle 2588" o:spid="_x0000_s1548" style="position:absolute;left:0;text-align:left;margin-left:102pt;margin-top:34pt;width:79pt;height:55pt;z-index:25090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JP+Xj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B6A620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5840" behindDoc="0" locked="0" layoutInCell="1" allowOverlap="1" wp14:anchorId="1C01C2DA" wp14:editId="0A9CE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9" name="Rectangle 25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A8703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1C2DA" id="Rectangle 2589" o:spid="_x0000_s1549" style="position:absolute;left:0;text-align:left;margin-left:102pt;margin-top:34pt;width:79pt;height:55pt;z-index:25091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OjKzF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FA8703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3008" behindDoc="0" locked="0" layoutInCell="1" allowOverlap="1" wp14:anchorId="3F9B3FDD" wp14:editId="41EDC62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0" name="Rectangle 25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DC680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B3FDD" id="Rectangle 2590" o:spid="_x0000_s1550" style="position:absolute;left:0;text-align:left;margin-left:102pt;margin-top:34pt;width:79pt;height:55pt;z-index:25092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hluQEAAEsDAAAOAAAAZHJzL2Uyb0RvYy54bWysU9tu2zAMfR/QfxD0vthxm8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S0Wa1RIMcsTukH&#10;6sbcYCQ5ZUcthMzzzXpNIXZY9hKe4RxFdDP5WYHNX6RF5qLx8aKxnBPhmFxfr9saH+J4dNuuso9d&#10;qvfiADF9k96S7PQUEEpRlh0eYjpdfbuCdRnM6fnspXk3FzKr5uYN6s6LI1LEHU1PaJTxU0+50YGS&#10;Cefe0/i6ZyApMd8dCtt8ublucFFKsGybFhcYSoCgdx+zzPHR4yrxBJTsA+hhRLxFogILJ1aInbcr&#10;r8THuIB//we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TSIZ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6DC680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0176" behindDoc="0" locked="0" layoutInCell="1" allowOverlap="1" wp14:anchorId="59D75082" wp14:editId="343867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1" name="Rectangle 25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5CE7D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75082" id="Rectangle 2591" o:spid="_x0000_s1551" style="position:absolute;left:0;text-align:left;margin-left:102pt;margin-top:34pt;width:79pt;height:55pt;z-index:25093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zBodC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95CE7D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7344" behindDoc="0" locked="0" layoutInCell="1" allowOverlap="1" wp14:anchorId="72EBCA73" wp14:editId="5AC2848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2" name="Rectangle 25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EC1880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BCA73" id="Rectangle 2592" o:spid="_x0000_s1552" style="position:absolute;left:0;text-align:left;margin-left:102pt;margin-top:34pt;width:79pt;height:55pt;z-index:25093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rtiq1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4EC1880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4512" behindDoc="0" locked="0" layoutInCell="1" allowOverlap="1" wp14:anchorId="736223E6" wp14:editId="170822F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3" name="Rectangle 25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5E52B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223E6" id="Rectangle 2593" o:spid="_x0000_s1553" style="position:absolute;left:0;text-align:left;margin-left:102pt;margin-top:34pt;width:79pt;height:55pt;z-index:25094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8tg2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95E52B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4C67EA1" w14:textId="2522F929" w:rsidR="002F2CEF" w:rsidRPr="00471488" w:rsidRDefault="002F2CEF" w:rsidP="00303C60">
      <w:pPr>
        <w:outlineLvl w:val="0"/>
        <w:rPr>
          <w:rFonts w:ascii="Source Sans Pro" w:hAnsi="Source Sans Pro"/>
          <w:b/>
          <w:color w:val="000000" w:themeColor="text1"/>
          <w:szCs w:val="44"/>
        </w:rPr>
      </w:pPr>
    </w:p>
    <w:p w14:paraId="5DF4B6A9" w14:textId="47ABABF9" w:rsidR="00141E75" w:rsidRPr="00471488" w:rsidRDefault="009B7704" w:rsidP="00141E75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28"/>
          <w:szCs w:val="160"/>
        </w:rPr>
      </w:pPr>
      <w:r w:rsidRPr="00471488">
        <w:rPr>
          <w:rFonts w:ascii="Source Sans Pro" w:hAnsi="Source Sans Pro"/>
          <w:bCs/>
          <w:color w:val="000000" w:themeColor="text1"/>
          <w:sz w:val="28"/>
          <w:szCs w:val="160"/>
        </w:rPr>
        <w:lastRenderedPageBreak/>
        <w:t>UPCOMING TASKS</w:t>
      </w:r>
    </w:p>
    <w:tbl>
      <w:tblPr>
        <w:tblW w:w="10488" w:type="dxa"/>
        <w:tblLook w:val="04A0" w:firstRow="1" w:lastRow="0" w:firstColumn="1" w:lastColumn="0" w:noHBand="0" w:noVBand="1"/>
      </w:tblPr>
      <w:tblGrid>
        <w:gridCol w:w="6874"/>
        <w:gridCol w:w="3614"/>
      </w:tblGrid>
      <w:tr w:rsidR="009B7704" w:rsidRPr="00471488" w14:paraId="0B2D3C87" w14:textId="77777777" w:rsidTr="00BC0A1D">
        <w:trPr>
          <w:trHeight w:val="326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101058E0" w14:textId="2A4EC249" w:rsidR="009B7704" w:rsidRPr="00471488" w:rsidRDefault="009B7704" w:rsidP="009B7704">
            <w:pPr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  <w:t>TASKS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2DFE3316" w14:textId="12A33DB5" w:rsidR="009B7704" w:rsidRPr="00471488" w:rsidRDefault="009B7704" w:rsidP="009B7704">
            <w:pPr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  <w:t>TARGET WEEK</w:t>
            </w:r>
          </w:p>
        </w:tc>
      </w:tr>
      <w:tr w:rsidR="009B7704" w:rsidRPr="00471488" w14:paraId="3FF4B6C4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177BD37" w14:textId="0A9591B5" w:rsidR="009B7704" w:rsidRPr="00471488" w:rsidRDefault="00302591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>
              <w:rPr>
                <w:rFonts w:ascii="Source Sans Pro" w:hAnsi="Source Sans Pro" w:cs="Calibri"/>
                <w:color w:val="000000"/>
                <w:sz w:val="20"/>
                <w:szCs w:val="20"/>
              </w:rPr>
              <w:t>Complete Presentation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AC145E" w14:textId="4D581DB9" w:rsidR="009B7704" w:rsidRPr="00471488" w:rsidRDefault="009B7704" w:rsidP="00BC0A1D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Week </w:t>
            </w:r>
            <w:r w:rsidR="00302591">
              <w:rPr>
                <w:rFonts w:ascii="Source Sans Pro" w:hAnsi="Source Sans Pro" w:cs="Calibri"/>
                <w:color w:val="000000"/>
                <w:sz w:val="20"/>
                <w:szCs w:val="20"/>
              </w:rPr>
              <w:t>3</w:t>
            </w:r>
          </w:p>
        </w:tc>
      </w:tr>
      <w:tr w:rsidR="009B7704" w:rsidRPr="00471488" w14:paraId="2EC1155C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D3D38E" w14:textId="0D843ECD" w:rsidR="009B7704" w:rsidRPr="00471488" w:rsidRDefault="00BC0A1D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Analyze Research Papers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E832C9C" w14:textId="60627B54" w:rsidR="009B7704" w:rsidRPr="00471488" w:rsidRDefault="00BC0A1D" w:rsidP="00BC0A1D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Week 3</w:t>
            </w:r>
          </w:p>
        </w:tc>
      </w:tr>
      <w:tr w:rsidR="009B7704" w:rsidRPr="00471488" w14:paraId="47A6EFC9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05D393F" w14:textId="7CAE91E9" w:rsidR="009B7704" w:rsidRPr="00471488" w:rsidRDefault="00BC0A1D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Finalize Base Paper</w:t>
            </w:r>
            <w:r w:rsidR="00FF0146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and get approval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02CE8E" w14:textId="706DEB25" w:rsidR="009B7704" w:rsidRPr="00471488" w:rsidRDefault="005C5CD3" w:rsidP="00BC0A1D">
            <w:pPr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</w:rPr>
              <w:t>By Week 4</w:t>
            </w:r>
          </w:p>
        </w:tc>
      </w:tr>
    </w:tbl>
    <w:p w14:paraId="182EA6F3" w14:textId="2112ED58" w:rsidR="00141E75" w:rsidRPr="00471488" w:rsidRDefault="00141E75" w:rsidP="00141E75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p w14:paraId="621418C3" w14:textId="5D2F9338" w:rsidR="0027069D" w:rsidRPr="00471488" w:rsidRDefault="0027069D" w:rsidP="002743CE">
      <w:pPr>
        <w:spacing w:before="240" w:line="360" w:lineRule="auto"/>
        <w:outlineLvl w:val="0"/>
        <w:rPr>
          <w:rFonts w:ascii="Source Sans Pro" w:hAnsi="Source Sans Pro"/>
          <w:bCs/>
          <w:color w:val="000000" w:themeColor="text1"/>
          <w:sz w:val="28"/>
          <w:szCs w:val="160"/>
        </w:rPr>
      </w:pPr>
      <w:r w:rsidRPr="00471488">
        <w:rPr>
          <w:rFonts w:ascii="Source Sans Pro" w:hAnsi="Source Sans Pro"/>
          <w:bCs/>
          <w:color w:val="000000" w:themeColor="text1"/>
          <w:sz w:val="28"/>
          <w:szCs w:val="160"/>
        </w:rPr>
        <w:t>ADDITIONAL INFORMATION</w:t>
      </w:r>
    </w:p>
    <w:tbl>
      <w:tblPr>
        <w:tblW w:w="10479" w:type="dxa"/>
        <w:tblInd w:w="-5" w:type="dxa"/>
        <w:tblLook w:val="04A0" w:firstRow="1" w:lastRow="0" w:firstColumn="1" w:lastColumn="0" w:noHBand="0" w:noVBand="1"/>
      </w:tblPr>
      <w:tblGrid>
        <w:gridCol w:w="10479"/>
      </w:tblGrid>
      <w:tr w:rsidR="00E97431" w:rsidRPr="00471488" w14:paraId="4A58CF64" w14:textId="77777777" w:rsidTr="00BC0A1D">
        <w:trPr>
          <w:trHeight w:val="583"/>
        </w:trPr>
        <w:tc>
          <w:tcPr>
            <w:tcW w:w="10479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A0174D" w14:textId="7E0EAE05" w:rsidR="00E97431" w:rsidRPr="00471488" w:rsidRDefault="00E97431" w:rsidP="00441343">
            <w:pPr>
              <w:pStyle w:val="ListParagraph"/>
              <w:numPr>
                <w:ilvl w:val="0"/>
                <w:numId w:val="21"/>
              </w:numPr>
              <w:spacing w:before="120"/>
              <w:ind w:left="357" w:hanging="357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1040" behindDoc="0" locked="0" layoutInCell="1" allowOverlap="1" wp14:anchorId="534EEF82" wp14:editId="16471E4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2" name="Rectangle 28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17AD6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EF82" id="Rectangle 2882" o:spid="_x0000_s1554" style="position:absolute;left:0;text-align:left;margin-left:104pt;margin-top:34pt;width:79pt;height:55pt;z-index:25135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l29uS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917AD6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64352" behindDoc="0" locked="0" layoutInCell="1" allowOverlap="1" wp14:anchorId="416056CA" wp14:editId="27EE5F8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3" name="Rectangle 28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60329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056CA" id="Rectangle 2883" o:spid="_x0000_s1555" style="position:absolute;left:0;text-align:left;margin-left:104pt;margin-top:34pt;width:79pt;height:55pt;z-index:25136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InuQEAAEsDAAAOAAAAZHJzL2Uyb0RvYy54bWysU9tu2zAMfR+wfxD0vthx1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t1Q4rnDKf1A&#10;3bgfrCLn7GikVMt8F72mmHose4qPcIkSugv5WYNbvkiLzEXj01VjNWciMNlturbGSQg8uuluO/Sx&#10;S/VaHCHlLyo4sjiMAkIpyvLjt5TPV1+uYN0C5vz84uV5PxcyN033AnUf5Akp4o7mBzTaholRYU2k&#10;ZMK5M5p+HTgoSuxXj8I2nz5uGlyUEqxb5E8JlABB799muRdjwFUSGSg5RDDDiHiLRAUWTqwQu2zX&#10;shJv4wL+9R/Y/Q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ELvI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C60329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77664" behindDoc="0" locked="0" layoutInCell="1" allowOverlap="1" wp14:anchorId="7ED4415E" wp14:editId="2FDCA6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4" name="Rectangle 28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6C1E8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4415E" id="Rectangle 2884" o:spid="_x0000_s1556" style="position:absolute;left:0;text-align:left;margin-left:104pt;margin-top:34pt;width:79pt;height:55pt;z-index:25137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SO4j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96C1E8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0976" behindDoc="0" locked="0" layoutInCell="1" allowOverlap="1" wp14:anchorId="3EE24C00" wp14:editId="0A8A6DA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5" name="Rectangle 28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F2E74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24C00" id="Rectangle 2885" o:spid="_x0000_s1557" style="position:absolute;left:0;text-align:left;margin-left:104pt;margin-top:34pt;width:79pt;height:55pt;z-index:25139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JDWkTq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35F2E74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7B9E38DF" wp14:editId="7FF8B79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6" name="Rectangle 28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4CD73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E38DF" id="Rectangle 2886" o:spid="_x0000_s1558" style="position:absolute;left:0;text-align:left;margin-left:104pt;margin-top:34pt;width:79pt;height:55pt;z-index:25140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HLPmj6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794CD73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17600" behindDoc="0" locked="0" layoutInCell="1" allowOverlap="1" wp14:anchorId="03A85AB4" wp14:editId="6CAC511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7" name="Rectangle 28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05657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85AB4" id="Rectangle 2887" o:spid="_x0000_s1559" style="position:absolute;left:0;text-align:left;margin-left:104pt;margin-top:34pt;width:79pt;height:55pt;z-index:25141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OLugEAAEsDAAAOAAAAZHJzL2Uyb0RvYy54bWysU9tu2zAMfR/QfxD0vthx1t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hp07a3lDhmcUo/&#10;UDfmBiPJKTtqIWSeb9ZrCrHDspfwDOcoopvJzwps/iItMheNjxeN5ZwIx+R6tW5rnATHo+v1zRp9&#10;7FK9FweI6Zv0lmSnp4BQirLs8BjT6erbFazLYE7PZy/Nu7mQuV6t3qDuvDgiRdzR9IRGGT/1lBsd&#10;KJlw7j2Nr3sGkhLz4FDY5vbLqsFFKcGyRf6UQAkQ9O5jljk+elwlnoCSfQA9jIi3SFRg4cQKsfN2&#10;5ZX4GBfw7//A9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Ezqzi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005657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29AF541E" wp14:editId="463AD37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8" name="Rectangle 28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EC062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F541E" id="Rectangle 2888" o:spid="_x0000_s1560" style="position:absolute;left:0;text-align:left;margin-left:104pt;margin-top:34pt;width:79pt;height:55pt;z-index:25143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x85U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6EC062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59CEA05E" wp14:editId="66EB1BD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9" name="Rectangle 28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573A8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EA05E" id="Rectangle 2889" o:spid="_x0000_s1561" style="position:absolute;left:0;text-align:left;margin-left:104pt;margin-top:34pt;width:79pt;height:55pt;z-index:25144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Aa8h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8573A8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64975A26" wp14:editId="1D6A3E3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0" name="Rectangle 28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70DE2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75A26" id="Rectangle 2890" o:spid="_x0000_s1562" style="position:absolute;left:0;text-align:left;margin-left:104pt;margin-top:34pt;width:79pt;height:55pt;z-index:251457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SP44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770DE2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0FE2B395" wp14:editId="071013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1" name="Rectangle 28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37D5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2B395" id="Rectangle 2891" o:spid="_x0000_s1563" style="position:absolute;left:0;text-align:left;margin-left:104pt;margin-top:34pt;width:79pt;height:55pt;z-index:25147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NbRV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2137D5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0ECAD973" wp14:editId="1704C05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2" name="Rectangle 28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F2DD9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AD973" id="Rectangle 2892" o:spid="_x0000_s1564" style="position:absolute;left:0;text-align:left;margin-left:104pt;margin-top:34pt;width:79pt;height:55pt;z-index:25148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uouQEAAEsDAAAOAAAAZHJzL2Uyb0RvYy54bWysU9tu2zAMfR+wfxD0vthx1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mso8dzhlH6g&#10;btwPVpFzdjRSqmW+i15TTD2WPcVHuEQJ3YX8rMEtX6RF5qLx6aqxmjMRmOw2XVvjJAQe3XS3HfrY&#10;pXotjpDyFxUcWRxGAaEUZfnxW8rnqy9XsG4Bc35+8fK8nwuZm037AnUf5Akp4o7mBzTaholRYU2k&#10;ZMK5M5p+HTgoSuxXj8I2nz5uUIdcgnXbtLjAUAIEvX+b5V6MAVdJZKDkEMEMI+ItEhVYOLFC7LJd&#10;y0q8jQv41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eo9uo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3F2DD9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2C544A03" wp14:editId="38A81E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3" name="Rectangle 28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2EA7C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44A03" id="Rectangle 2893" o:spid="_x0000_s1565" style="position:absolute;left:0;text-align:left;margin-left:104pt;margin-top:34pt;width:79pt;height:55pt;z-index:25149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IdugEAAEsDAAAOAAAAZHJzL2Uyb0RvYy54bWysU9tu2zAMfR+wfxD0vthx1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ttQ4rnDKf1A&#10;3bgfrCLn7GikVMt8F72mmHose4qPcIkSugv5WYNbvkiLzEXj01VjNWciMNlturbGSQg8uuluO/Sx&#10;S/VaHCHlLyo4sjiMAkIpyvLjt5TPV1+uYN0C5vz84uV5PxcyN5vuBeo+yBNSxB3ND2i0DROjwppI&#10;yYRzZzT9OnBQlNivHoVtPn3cNLgoJVi3TYsLDCVA0Pu3We7FGHCVRAZKDhHMMCLeIlGBhRMrxC7b&#10;tazE27iAf/0Hd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1byH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F2EA7C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 wp14:anchorId="24AA8E54" wp14:editId="3E22EF9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4" name="Rectangle 28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CBB6E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A8E54" id="Rectangle 2894" o:spid="_x0000_s1566" style="position:absolute;left:0;text-align:left;margin-left:104pt;margin-top:34pt;width:79pt;height:55pt;z-index:25151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C3uEUG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9CBB6E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5D4DCA0B" wp14:editId="0C4CFA9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5" name="Rectangle 28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1C529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DCA0B" id="Rectangle 2895" o:spid="_x0000_s1567" style="position:absolute;left:0;text-align:left;margin-left:104pt;margin-top:34pt;width:79pt;height:55pt;z-index:25152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MGzj0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D1C529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003535BE" wp14:editId="145B5BD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6" name="Rectangle 28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B661A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535BE" id="Rectangle 2896" o:spid="_x0000_s1568" style="position:absolute;left:0;text-align:left;margin-left:104pt;margin-top:34pt;width:79pt;height:55pt;z-index:25153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rgIz8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FB661A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 wp14:anchorId="0FDE37B3" wp14:editId="5B0B768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7" name="Rectangle 28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0F375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E37B3" id="Rectangle 2897" o:spid="_x0000_s1569" style="position:absolute;left:0;text-align:left;margin-left:104pt;margin-top:34pt;width:79pt;height:55pt;z-index:25155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/caR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10F375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61CF9E73" wp14:editId="74FE79A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8" name="Rectangle 28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B5BD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F9E73" id="Rectangle 2898" o:spid="_x0000_s1570" style="position:absolute;left:0;text-align:left;margin-left:104pt;margin-top:34pt;width:79pt;height:55pt;z-index:25156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T48/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A7B5BD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618E716E" wp14:editId="30A280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9" name="Rectangle 28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9392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E716E" id="Rectangle 2899" o:spid="_x0000_s1571" style="position:absolute;left:0;text-align:left;margin-left:104pt;margin-top:34pt;width:79pt;height:55pt;z-index:25157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MsVS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A09392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6532F06A" wp14:editId="6E3DED1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0" name="Rectangle 29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E1C89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2F06A" id="Rectangle 2900" o:spid="_x0000_s1572" style="position:absolute;left:0;text-align:left;margin-left:104pt;margin-top:34pt;width:79pt;height:55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wUcUI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BE1C89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8BDA2B6" wp14:editId="7E17F6A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1" name="Rectangle 29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E14DC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DA2B6" id="Rectangle 2901" o:spid="_x0000_s1573" style="position:absolute;left:0;text-align:left;margin-left:104pt;margin-top:34pt;width:79pt;height:55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aTsv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4E14DC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785E835D" wp14:editId="5CE27C3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2" name="Rectangle 29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B4AD4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E835D" id="Rectangle 2902" o:spid="_x0000_s1574" style="position:absolute;left:0;text-align:left;margin-left:104pt;margin-top:34pt;width:79pt;height:55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f0eZ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5B4AD4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77C37C47" wp14:editId="2183A22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3" name="Rectangle 29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D6C44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37C47" id="Rectangle 2903" o:spid="_x0000_s1575" style="position:absolute;left:0;text-align:left;margin-left:104pt;margin-top:34pt;width:79pt;height:55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/iTP9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CD6C44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1EFD362" wp14:editId="788D390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4" name="Rectangle 29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E494F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FD362" id="Rectangle 2904" o:spid="_x0000_s1576" style="position:absolute;left:0;text-align:left;margin-left:104pt;margin-top:34pt;width:79pt;height:55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AsphV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76E494F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D2C1D9" wp14:editId="1C63941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5" name="Rectangle 29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469C2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2C1D9" id="Rectangle 2905" o:spid="_x0000_s1577" style="position:absolute;left:0;text-align:left;margin-left:104pt;margin-top:34pt;width:79pt;height:55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q3Kzr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7469C2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355CFF" wp14:editId="213D7B4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6" name="Rectangle 29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D491C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55CFF" id="Rectangle 2906" o:spid="_x0000_s1578" style="position:absolute;left:0;text-align:left;margin-left:102pt;margin-top:34pt;width:79pt;height:55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QzvY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5D491C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AF2810" wp14:editId="30A0BC6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7" name="Rectangle 29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A6E8D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F2810" id="Rectangle 2907" o:spid="_x0000_s1579" style="position:absolute;left:0;text-align:left;margin-left:102pt;margin-top:34pt;width:79pt;height:55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LD5xt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CA6E8D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168F6BE" wp14:editId="52CE8E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8" name="Rectangle 29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E90C9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8F6BE" id="Rectangle 2908" o:spid="_x0000_s1580" style="position:absolute;left:0;text-align:left;margin-left:102pt;margin-top:34pt;width:79pt;height:55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BtuQEAAEsDAAAOAAAAZHJzL2Uyb0RvYy54bWysU9tu2zAMfR/QfxD0vthxm8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S0Wdc4K8csTukH&#10;6sbcYCQ5ZUcthMzzzXpNIXZY9hKe4RxFdDP5WYHNX6RF5qLx8aKxnBPhmFxfr9saJ8Hx6LZdZR+7&#10;VO/FAWL6Jr0l2ekpIJSiLDs8xHS6+nYF6zKY0/PZS/NuLmRWq5s3qDsvjkgRdzQ9oVHGTz3lRgdK&#10;Jpx7T+PrnoGkxHx3KGzz5ea6wUUpwbJtWhQFSoCgdx+zzPHR4yrxBJTsA+hhRLxFogILJ1aInbcr&#10;r8THuIB//we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EjDg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BE90C9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9399B72" wp14:editId="120D4DB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9" name="Rectangle 29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0D473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99B72" id="Rectangle 2909" o:spid="_x0000_s1581" style="position:absolute;left:0;text-align:left;margin-left:102pt;margin-top:34pt;width:79pt;height:55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PFyd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F0D473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6A3AA5" wp14:editId="3D58A06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0" name="Rectangle 29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59DF9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A3AA5" id="Rectangle 2910" o:spid="_x0000_s1582" style="position:absolute;left:0;text-align:left;margin-left:102pt;margin-top:34pt;width:79pt;height:55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29uQEAAEsDAAAOAAAAZHJzL2Uyb0RvYy54bWysU9tu2zAMfR+wfxD0vthxl8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SxRIMctTukX&#10;6sZdPypyzg5GSpXnm/WaQuyw7DE8wCWK6Gbyswabv0iLzEXj01VjNSciMLm52bQ1PiTwaN2uso9d&#10;qpfiADF9U96S7DAKCKUoy48/Yjpffb6CdRnM+fnspXk/FzKr1foZ6t7LE1LEHU33aPToJ0bFaAIl&#10;E86d0fjnwEFRMn53KGzz5fNNg4tSgmXbtLjAUAIEvX+d5U4MHldJJKDkEMD0A+ItEhVYOLFC7LJd&#10;eSVexwX8y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uCNv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759DF9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0DC4A5" wp14:editId="073D96C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1" name="Rectangle 29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D7844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DC4A5" id="Rectangle 2911" o:spid="_x0000_s1583" style="position:absolute;left:0;text-align:left;margin-left:102pt;margin-top:34pt;width:79pt;height:55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MVpA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1D7844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0CE29E8" wp14:editId="602A8C6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2" name="Rectangle 29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9F4638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E29E8" id="Rectangle 2912" o:spid="_x0000_s1584" style="position:absolute;left:0;text-align:left;margin-left:102pt;margin-top:34pt;width:79pt;height:55pt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/WCu9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59F4638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B597DE5" wp14:editId="133FADA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3" name="Rectangle 29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5F886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97DE5" id="Rectangle 2913" o:spid="_x0000_s1585" style="position:absolute;left:0;text-align:left;margin-left:102pt;margin-top:34pt;width:79pt;height:55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yVh0O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25F886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CF5DC5A" wp14:editId="4F1325C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4" name="Rectangle 29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0967F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5DC5A" id="Rectangle 2914" o:spid="_x0000_s1586" style="position:absolute;left:0;text-align:left;margin-left:102pt;margin-top:34pt;width:79pt;height:55pt;z-index:25177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QLVb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80967F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C9C851B" wp14:editId="0BAB19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5" name="Rectangle 29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BB40D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C851B" id="Rectangle 2915" o:spid="_x0000_s1587" style="position:absolute;left:0;text-align:left;margin-left:102pt;margin-top:34pt;width:79pt;height:55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f58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7BB40D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DFB426A" wp14:editId="6B2FB1D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6" name="Rectangle 29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31129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B426A" id="Rectangle 2916" o:spid="_x0000_s1588" style="position:absolute;left:0;text-align:left;margin-left:102pt;margin-top:34pt;width:79pt;height:55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3cJug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r1cUeK4xSk9&#10;oW7c9aMip+xgpFR5vlmvKcQOy57DI5yjiG4mP2uw+Yu0yFw0Pl40VnMiApPrq3Vb4yQEHq3am+xj&#10;l+q9OEBM98pbkh1GAaEUZfnhR0ynq29XsC6DOT2fvTTv5kLmZtW8Qd15eUSKuKPpAY0e/cSoGE2g&#10;ZMK5Mxp/7zkoSsbvDoVtvl5fNbgoJVi2TYsLDCVA0LuPWe7E4HGVRAJK9gFMPyDeIlGBhRMrxM7b&#10;lVfiY1zAv/8D21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Lfndw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731129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FC6CDC4" wp14:editId="28D09C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7" name="Rectangle 29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90AA1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6CDC4" id="Rectangle 2917" o:spid="_x0000_s1589" style="position:absolute;left:0;text-align:left;margin-left:102pt;margin-top:34pt;width:79pt;height:55pt;z-index:25181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YSXr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590AA1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60F46E9" wp14:editId="732055F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8" name="Rectangle 29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D593C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F46E9" id="Rectangle 2918" o:spid="_x0000_s1590" style="position:absolute;left:0;text-align:left;margin-left:102pt;margin-top:34pt;width:79pt;height:55pt;z-index:251830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Nt4B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CD593C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A90136B" wp14:editId="4445CC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9" name="Rectangle 29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37F9E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0136B" id="Rectangle 2919" o:spid="_x0000_s1591" style="position:absolute;left:0;text-align:left;margin-left:102pt;margin-top:34pt;width:79pt;height:55pt;z-index:251843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GxugEAAEsDAAAOAAAAZHJzL2Uyb0RvYy54bWysU9tu2zAMfR+wfxD0vthxl8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Sw3lDhucUq/&#10;UDfu+lGRc3YwUqo836zXFGKHZY/hAS5RRDeTnzXY/EVaZC4an64aqzkRgcnNzaatcRICj9btKvvY&#10;pXopDhDTN+UtyQ6jgFCKsvz4I6bz1ecrWJfBnJ/PXpr3cyGzWq+eoe69PCFF3NF0j0aPfmJUjCZQ&#10;MuHcGY1/DhwUJeN3h8I2Xz7fNL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UuUb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B37F9E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4BF9822" wp14:editId="053C2ED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0" name="Rectangle 29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3E876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F9822" id="Rectangle 2920" o:spid="_x0000_s1592" style="position:absolute;left:0;text-align:left;margin-left:102pt;margin-top:34pt;width:79pt;height:55pt;z-index:251856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3zuQ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t2gQI5bnNIT&#10;6sZdPypyyg5GSpXnm/WaQuyw7Dk8wjmK6Gbyswabv0iLzEXj40VjNSciMLm+Wrc1PiTwaNXeZB+7&#10;VO/FAWK6V96S7DAKCKUoyw8/YjpdfbuCdRnM6fnspXk3FzI3q9Ub1J2XR6SIO5oe0OjRT4yK0QRK&#10;Jpw7o/H3noOiZPzuUNjm6/VVg4tSgmXbtLjAUAIEvfuY5U4MHldJJKBkH8D0A+ItEhVYOLFC7Lxd&#10;eSU+xgX8+z+wfQ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H2iN8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13E876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0DDA374" wp14:editId="01D47F9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1" name="Rectangle 29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546B2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DA374" id="Rectangle 2921" o:spid="_x0000_s1593" style="position:absolute;left:0;text-align:left;margin-left:102pt;margin-top:34pt;width:79pt;height:55pt;z-index:25187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p2k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7546B2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02EC334" wp14:editId="2D03807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2" name="Rectangle 29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5CFCC8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EC334" id="Rectangle 2922" o:spid="_x0000_s1594" style="position:absolute;left:0;text-align:left;margin-left:102pt;margin-top:34pt;width:79pt;height:55pt;z-index:25188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64uQ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t00lDhucUpP&#10;qBt3/ajIKTsYKVWeb9ZrCrHDsufwCOcoopvJzxps/iItMheNjxeN1ZyIwOT6at3WOAmBR6v2JvvY&#10;pXovDhDTvfKWZIdRQChFWX74EdPp6tsVrMtgTs9nL827uZC5WbVvUHdeHpEi7mh6QKNHPzEqRhMo&#10;mXDujMbfew6KkvG7Q2Gbr9dXqEMqwbJtWlxgKAGC3n3McicGj6skElCyD2D6AfEWiQosnFghdt6u&#10;vBIf4wL+/R/YvgI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Oiuu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E5CFCC8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A63B575" wp14:editId="5E35491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3" name="Rectangle 29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9B685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3B575" id="Rectangle 2923" o:spid="_x0000_s1595" style="position:absolute;left:0;text-align:left;margin-left:102pt;margin-top:34pt;width:79pt;height:55pt;z-index:251896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cNugEAAEs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TQrShy3OKVf&#10;qBt3/ajIOTsYKVWeb9ZrCrHDssfwAJcoopvJzxps/iItMheNT1eN1ZyIwORmtWlrnITAo3V7k33s&#10;Ur0UB4jpm/KWZIdRQChFWX78EdP56vMVrMtgzs9nL837uZC5WW+eoe69PCFF3NF0j0aPfmJUjCZQ&#10;MuHcGY1/DhwUJeN3h8I2Xz6vGlyUEizbpsUFhhIg6P3rLHdi8LhKIgElhwCmHxBvkajAwokVYpft&#10;yivxOi7gX/6B3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Edhw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F9B685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D427789" wp14:editId="39F09DB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4" name="Rectangle 29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358A5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27789" id="Rectangle 2924" o:spid="_x0000_s1596" style="position:absolute;left:0;text-align:left;margin-left:102pt;margin-top:34pt;width:79pt;height:55pt;z-index:25191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BDNp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E358A5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EDFFC67" wp14:editId="51E2E3B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5" name="Rectangle 29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A4161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FFC67" id="Rectangle 2925" o:spid="_x0000_s1597" style="position:absolute;left:0;text-align:left;margin-left:102pt;margin-top:34pt;width:79pt;height:55pt;z-index:25192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ReXkE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FA4161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0846DDB1" wp14:editId="21B38C9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6" name="Rectangle 29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A92CF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6DDB1" id="Rectangle 2926" o:spid="_x0000_s1598" style="position:absolute;left:0;text-align:left;margin-left:102pt;margin-top:34pt;width:79pt;height:55pt;z-index:25193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/zvF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DA92CF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00256D07" wp14:editId="36D455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7" name="Rectangle 29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63CA2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56D07" id="Rectangle 2927" o:spid="_x0000_s1599" style="position:absolute;left:0;text-align:left;margin-left:102pt;margin-top:34pt;width:79pt;height:55pt;z-index:25195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YJxq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363CA2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EC4C0E" wp14:editId="262E67E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8" name="Rectangle 29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F5597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C4C0E" id="Rectangle 2928" o:spid="_x0000_s1600" style="position:absolute;left:0;text-align:left;margin-left:102pt;margin-top:34pt;width:79pt;height:55pt;z-index:25196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kwOAZ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64F5597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D544F26" wp14:editId="066D3C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9" name="Rectangle 29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2505B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44F26" id="Rectangle 2929" o:spid="_x0000_s1601" style="position:absolute;left:0;text-align:left;margin-left:102pt;margin-top:34pt;width:79pt;height:55pt;z-index:25197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msuQEAAEsDAAAOAAAAZHJzL2Uyb0RvYy54bWysU9tu2zAMfR/QfxD0vthxl9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hps27WlDhmcUo/&#10;UDfmBiPJKTtqIWSeb9ZrCrHDspfwDOcoopvJzwps/iItMheNjxeN5ZwIx+T6et3WOAmORzftKvvY&#10;pXovDhDTN+ktyU5PAaEUZdnhMabT1bcrWJfBnJ7PXpp3cyGzul29Qd15cUSKuKPpCY0yfuopNzpQ&#10;MuHcexpf9wwkJebBobDN7Zf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BTXJr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52505B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1343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Dedicated approximately </w:t>
            </w:r>
            <w:r w:rsidR="00302591">
              <w:rPr>
                <w:rFonts w:ascii="Source Sans Pro" w:hAnsi="Source Sans Pro" w:cs="Calibri"/>
                <w:color w:val="000000"/>
                <w:sz w:val="20"/>
                <w:szCs w:val="20"/>
              </w:rPr>
              <w:t>5</w:t>
            </w:r>
            <w:r w:rsidR="00441343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hours this week towards research on topic</w:t>
            </w:r>
          </w:p>
          <w:p w14:paraId="6781E4C9" w14:textId="363879F1" w:rsidR="00441343" w:rsidRPr="00471488" w:rsidRDefault="0027069D" w:rsidP="00441343">
            <w:pPr>
              <w:pStyle w:val="ListParagraph"/>
              <w:numPr>
                <w:ilvl w:val="0"/>
                <w:numId w:val="21"/>
              </w:numPr>
              <w:spacing w:before="120"/>
              <w:ind w:left="357" w:hanging="357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Began </w:t>
            </w:r>
            <w:r w:rsidR="00FB0294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to work on our </w:t>
            </w:r>
            <w:r w:rsidR="00302591">
              <w:rPr>
                <w:rFonts w:ascii="Source Sans Pro" w:hAnsi="Source Sans Pro" w:cs="Calibri"/>
                <w:color w:val="000000"/>
                <w:sz w:val="20"/>
                <w:szCs w:val="20"/>
              </w:rPr>
              <w:t>presentation for review 1</w:t>
            </w:r>
          </w:p>
          <w:p w14:paraId="62AAB7C4" w14:textId="77777777" w:rsidR="00E97431" w:rsidRPr="00471488" w:rsidRDefault="00E97431" w:rsidP="009372B2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7C6F497" wp14:editId="16A209F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0" name="Rectangle 29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DB941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6F497" id="Rectangle 2930" o:spid="_x0000_s1602" style="position:absolute;margin-left:104pt;margin-top:34pt;width:79pt;height:55pt;z-index:251981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2875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6DB941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1642828" wp14:editId="5A657C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1" name="Rectangle 29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29428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42828" id="Rectangle 2931" o:spid="_x0000_s1603" style="position:absolute;margin-left:104pt;margin-top:34pt;width:79pt;height:55pt;z-index:25198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LaaElO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729428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2761CEA" wp14:editId="083FF2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2" name="Rectangle 29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EEFA7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61CEA" id="Rectangle 2932" o:spid="_x0000_s1604" style="position:absolute;margin-left:104pt;margin-top:34pt;width:79pt;height:55pt;z-index:25199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eO8Yr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AEEFA7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852B2B7" wp14:editId="379ED3D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3" name="Rectangle 29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64E13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2B2B7" id="Rectangle 2933" o:spid="_x0000_s1605" style="position:absolute;margin-left:104pt;margin-top:34pt;width:79pt;height:55pt;z-index:251997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RoxG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664E13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331A0A1" wp14:editId="01EC27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4" name="Rectangle 29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F3646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1A0A1" id="Rectangle 2934" o:spid="_x0000_s1606" style="position:absolute;margin-left:104pt;margin-top:34pt;width:79pt;height:55pt;z-index:25200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D7pwdG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EF3646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BB7A34C" wp14:editId="2F00737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5" name="Rectangle 29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C038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7A34C" id="Rectangle 2935" o:spid="_x0000_s1607" style="position:absolute;margin-left:104pt;margin-top:34pt;width:79pt;height:55pt;z-index:25200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XxzoZ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4EC038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3F5AEA22" wp14:editId="1DD4F9E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6" name="Rectangle 29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79E08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AEA22" id="Rectangle 2936" o:spid="_x0000_s1608" style="position:absolute;margin-left:104pt;margin-top:34pt;width:79pt;height:55pt;z-index:25201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vQXjY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579E08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E8343A6" wp14:editId="5CC6E40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7" name="Rectangle 29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87E2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343A6" id="Rectangle 2937" o:spid="_x0000_s1609" style="position:absolute;margin-left:104pt;margin-top:34pt;width:79pt;height:55pt;z-index:25201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zwytW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8C87E2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52717F7" wp14:editId="57CF51B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8" name="Rectangle 29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7EA2F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717F7" id="Rectangle 2938" o:spid="_x0000_s1610" style="position:absolute;margin-left:104pt;margin-top:34pt;width:79pt;height:55pt;z-index:25202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jnsb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7EA2F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77FDF42" wp14:editId="0FA4BC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9" name="Rectangle 29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BCE3A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FDF42" id="Rectangle 2939" o:spid="_x0000_s1611" style="position:absolute;margin-left:104pt;margin-top:34pt;width:79pt;height:55pt;z-index:25202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H8zF2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CBCE3A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DEAAA95" wp14:editId="6E9EE7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0" name="Rectangle 29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EC26A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AAA95" id="Rectangle 2940" o:spid="_x0000_s1612" style="position:absolute;margin-left:104pt;margin-top:34pt;width:79pt;height:55pt;z-index:25203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0wp1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3EC26A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1325CBB" wp14:editId="641C62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1" name="Rectangle 29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7AB8D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25CBB" id="Rectangle 2941" o:spid="_x0000_s1613" style="position:absolute;margin-left:104pt;margin-top:34pt;width:79pt;height:55pt;z-index:25203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IrkAY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7AB8D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FFD954A" wp14:editId="2E54F81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2" name="Rectangle 29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CBA3F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D954A" id="Rectangle 2942" o:spid="_x0000_s1614" style="position:absolute;margin-left:104pt;margin-top:34pt;width:79pt;height:55pt;z-index:25204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7MwKn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0CBA3F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CBEA41D" wp14:editId="08AA958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3" name="Rectangle 29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C05E0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EA41D" id="Rectangle 2943" o:spid="_x0000_s1615" style="position:absolute;margin-left:104pt;margin-top:34pt;width:79pt;height:55pt;z-index:25204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I05Iyu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8C05E0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336F6DF" wp14:editId="3EA97D8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4" name="Rectangle 29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AE4C1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F6DF" id="Rectangle 2944" o:spid="_x0000_s1616" style="position:absolute;margin-left:104pt;margin-top:34pt;width:79pt;height:55pt;z-index:25205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Hg0aYO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3AE4C1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0741D746" wp14:editId="03EC5E7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5" name="Rectangle 29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E6073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1D746" id="Rectangle 2945" o:spid="_x0000_s1617" style="position:absolute;margin-left:104pt;margin-top:34pt;width:79pt;height:55pt;z-index:25205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cFAN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6E6073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1DF1B4E2" wp14:editId="5CB502E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6" name="Rectangle 29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C4D8E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1B4E2" id="Rectangle 2946" o:spid="_x0000_s1618" style="position:absolute;margin-left:104pt;margin-top:34pt;width:79pt;height:55pt;z-index:25206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PvYSz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6C4D8E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273DA96B" wp14:editId="0399429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7" name="Rectangle 29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0780C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DA96B" id="Rectangle 2947" o:spid="_x0000_s1619" style="position:absolute;margin-left:104pt;margin-top:34pt;width:79pt;height:55pt;z-index:25206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JotYoe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C0780C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9D6B96" wp14:editId="1735183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8" name="Rectangle 29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E0F9E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D6B96" id="Rectangle 2948" o:spid="_x0000_s1620" style="position:absolute;margin-left:104pt;margin-top:34pt;width:79pt;height:55pt;z-index:25207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ORE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3E0F9E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6AEE845D" wp14:editId="5B58DF3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9" name="Rectangle 29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5891C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E845D" id="Rectangle 2949" o:spid="_x0000_s1621" style="position:absolute;margin-left:104pt;margin-top:34pt;width:79pt;height:55pt;z-index:25207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FkRbYq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785891C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B773AEE" wp14:editId="281CBE6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0" name="Rectangle 29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10465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73AEE" id="Rectangle 2950" o:spid="_x0000_s1622" style="position:absolute;margin-left:104pt;margin-top:34pt;width:79pt;height:55pt;z-index:25208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eDQp7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E10465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71C0B49A" wp14:editId="08DD73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1" name="Rectangle 29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C047A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0B49A" id="Rectangle 2951" o:spid="_x0000_s1623" style="position:absolute;margin-left:104pt;margin-top:34pt;width:79pt;height:55pt;z-index:25208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BnBAFq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4C047A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2A7C384" wp14:editId="690475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2" name="Rectangle 29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66F64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7C384" id="Rectangle 2952" o:spid="_x0000_s1624" style="position:absolute;margin-left:104pt;margin-top:34pt;width:79pt;height:55pt;z-index:25209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7QKp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A66F64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6B0DFBC1" wp14:editId="127FFE9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3" name="Rectangle 29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72A8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DFBC1" id="Rectangle 2953" o:spid="_x0000_s1625" style="position:absolute;margin-left:104pt;margin-top:34pt;width:79pt;height:55pt;z-index:25209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LZBIxG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DA72A8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357D5A1" wp14:editId="6BAB605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4" name="Rectangle 29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6CE27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7D5A1" id="Rectangle 2954" o:spid="_x0000_s1626" style="position:absolute;margin-left:102pt;margin-top:34pt;width:79pt;height:55pt;z-index:25210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heBH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A6CE27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89C0E86" wp14:editId="05E5FC9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5" name="Rectangle 29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05E0D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C0E86" id="Rectangle 2955" o:spid="_x0000_s1627" style="position:absolute;margin-left:102pt;margin-top:34pt;width:79pt;height:55pt;z-index:25210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+Koq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05E0D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631781B2" wp14:editId="17D771E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6" name="Rectangle 29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5C249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781B2" id="Rectangle 2956" o:spid="_x0000_s1628" style="position:absolute;margin-left:102pt;margin-top:34pt;width:79pt;height:55pt;z-index:25211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Otug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n2zosRxi1N6&#10;Qt2460dFTtnBSKnyfLNeU4gdlj2HRzhHEd1MftZg8xdpkblofLxorOZEBCbXV+u2xkkIPFq1N9nH&#10;LtV7cYCY7pW3JDuMAkIpyvLDj5hOV9+uYF0Gc3o+e2nezYXMqm7eoO68PCJF3NH0gEaPfmJUjCZQ&#10;MuHcGY2/9xwUJeN3h8I2X6+vGlyUEizbpsUFhhIg6N3HLHdi8LhKIgEl+wCmHxBvkajAwokVYuft&#10;yivxMS7g3/+B7Ss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H7o6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05C249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3F3904B4" wp14:editId="0976552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7" name="Rectangle 29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6F8EE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904B4" id="Rectangle 2957" o:spid="_x0000_s1629" style="position:absolute;margin-left:102pt;margin-top:34pt;width:79pt;height:55pt;z-index:25212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AOih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46F8EE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BAE1C0E" wp14:editId="0176F8D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8" name="Rectangle 29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69C86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E1C0E" id="Rectangle 2958" o:spid="_x0000_s1630" style="position:absolute;margin-left:102pt;margin-top:34pt;width:79pt;height:55pt;z-index:25212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seso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669C86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C35FD77" wp14:editId="4E49AD8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9" name="Rectangle 29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730D2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5FD77" id="Rectangle 2959" o:spid="_x0000_s1631" style="position:absolute;margin-left:102pt;margin-top:34pt;width:79pt;height:55pt;z-index:25213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kzKFF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3730D2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B91E2AF" wp14:editId="26B255F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0" name="Rectangle 29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59C0A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1E2AF" id="Rectangle 2960" o:spid="_x0000_s1632" style="position:absolute;margin-left:102pt;margin-top:34pt;width:79pt;height:55pt;z-index:25213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XRZV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159C0A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22982737" wp14:editId="42253D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1" name="Rectangle 29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8A45A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82737" id="Rectangle 2961" o:spid="_x0000_s1633" style="position:absolute;margin-left:102pt;margin-top:34pt;width:79pt;height:55pt;z-index:25214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DiugEAAEsDAAAOAAAAZHJzL2Uyb0RvYy54bWysU9tu2zAMfR+wfxD0vthxt9Q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FdLShy3OKXf&#10;qBt3/ajIKTsYKVWeb9ZrCrHDssfwAOcoopvJzxps/iItMheNjxeN1ZyIwOT6at3WOAmBR6v2W/ax&#10;S/VWHCCm78pbkh1GAaEUZfnhZ0ynq69XsC6DOT2fvTTv5kJmVV+/Qt15eUSKuKPpHo0e/cSoGE2g&#10;ZMK5Mxpf9hwUJeMPh8I211+v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PiBcOK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F8A45A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29C66C5E" wp14:editId="3C382AD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2" name="Rectangle 29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3C8DD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66C5E" id="Rectangle 2962" o:spid="_x0000_s1634" style="position:absolute;margin-left:102pt;margin-top:34pt;width:79pt;height:55pt;z-index:25214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vR6H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83C8DD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1D13C85" wp14:editId="630BAB2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3" name="Rectangle 29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8606C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13C85" id="Rectangle 2963" o:spid="_x0000_s1635" style="position:absolute;margin-left:102pt;margin-top:34pt;width:79pt;height:55pt;z-index:25215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cBU6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C8606C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51B20C80" wp14:editId="369664B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4" name="Rectangle 29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82A6B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20C80" id="Rectangle 2964" o:spid="_x0000_s1636" style="position:absolute;margin-left:102pt;margin-top:34pt;width:79pt;height:55pt;z-index:25215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IMGQ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982A6B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42A28EA1" wp14:editId="7146A1A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5" name="Rectangle 29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24FE1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28EA1" id="Rectangle 2965" o:spid="_x0000_s1637" style="position:absolute;margin-left:102pt;margin-top:34pt;width:79pt;height:55pt;z-index:25216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/kwt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324FE1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DB3BA50" wp14:editId="32FF6FA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6" name="Rectangle 29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FB51F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3BA50" id="Rectangle 2966" o:spid="_x0000_s1638" style="position:absolute;margin-left:102pt;margin-top:34pt;width:79pt;height:55pt;z-index:25216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eA7s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8FB51F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C6AEBF4" wp14:editId="7CEAAF6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7" name="Rectangle 29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21C20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AEBF4" id="Rectangle 2967" o:spid="_x0000_s1639" style="position:absolute;margin-left:102pt;margin-top:34pt;width:79pt;height:55pt;z-index:25217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IFugEAAEsDAAAOAAAAZHJzL2Uyb0RvYy54bWysU9tu2zAMfR+wfxD0vthxttQ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axvKHHc4pR+&#10;oW7c9aMi5+xgpFR5vlmvKcQOyx7DA1yiiG4mP2uw+Yu0yFw0Pl01VnMiApOb1aatcRICj9btl+xj&#10;l+qlOEBM35S3JDuMAkIpyvLjj5jOV5+vYF0Gc34+e2nez4XMerl6hrr38oQUcUfTPRo9+olRMZpA&#10;yYRzZzT+OXBQlIzfHQrb3Hxe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AVEg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B21C20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5257F25C" wp14:editId="12F99B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8" name="Rectangle 29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E6F0D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7F25C" id="Rectangle 2968" o:spid="_x0000_s1640" style="position:absolute;margin-left:102pt;margin-top:34pt;width:79pt;height:55pt;z-index:252176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S9uQEAAEsDAAAOAAAAZHJzL2Uyb0RvYy54bWysU9tu2zAMfR+wfxD0vthxu8w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Fc4K8ctTuk3&#10;6sZdPypyyg5GSpXnm/WaQuyw7DE8wDmK6Gbyswabv0iLzEXj40VjNSciMLm+Wrc1TkLg0ar9mn3s&#10;Ur0VB4jpu/KWZIdRQChFWX74GdPp6usVrMtgTs9nL827uZBZLa9foe68PCJF3NF0j0aPfmJUjCZQ&#10;MuHcGY0vew6KkvGHQ2Gbb9dXDS5KCZZt06IoUAIEvXuf5U4MHldJJKBkH8D0A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tw0v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9E6F0D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0CD4FC2F" wp14:editId="61DB58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9" name="Rectangle 29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D4696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4FC2F" id="Rectangle 2969" o:spid="_x0000_s1641" style="position:absolute;margin-left:102pt;margin-top:34pt;width:79pt;height:55pt;z-index:25218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0Iug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r1aU+K4xSk9&#10;oW7c9aMip+xgpFR5vlmvKcQOy57DI5yjiG4mP2uw+Yu0yFw0Pl40VnMiApPrq3Vb4yQEHq3am+xj&#10;l+q9OEBM98pbkh1GAaEUZfnhR0ynq29XsC6DOT2fvTTv5kJmtbx5g7rz8ogUcUfTAxo9+olRMZpA&#10;yYRzZzT+3nNQlIzfHQrbfL2+anBRSrBsmxYXGEqAoHcfs9yJweMqiQSU7AOYfkC8RaICCydWiJ23&#10;K6/Ex7iAf/8Htq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MpHQ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2D4696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36DE7CD7" wp14:editId="10681E3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0" name="Rectangle 29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63EBA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E7CD7" id="Rectangle 2970" o:spid="_x0000_s1642" style="position:absolute;margin-left:102pt;margin-top:34pt;width:79pt;height:55pt;z-index:252186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ltuQEAAEsDAAAOAAAAZHJzL2Uyb0RvYy54bWysU9tu2zAMfR+wfxD0vthxt9Q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K9RIMctTuk3&#10;6sZdPypyyg5GSpXnm/WaQuyw7DE8wDmK6Gbyswabv0iLzEXj40VjNSciMLm+Wrc1PiTwaNV+yz52&#10;qd6KA8T0XXlLssMoIJSiLD/8jOl09fUK1mUwp+ezl+bdXMislqtXqDsvj0gRdzTdo9GjnxgVowmU&#10;TDh3RuPLnoOiZPzhUNjm+utVg4tSgmXbtLjAUAIEvXuf5U4MHldJJKBkH8D0A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gxZ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F63EBA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55D1E13" wp14:editId="6057617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1" name="Rectangle 29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A7F10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D1E13" id="Rectangle 2971" o:spid="_x0000_s1643" style="position:absolute;margin-left:102pt;margin-top:34pt;width:79pt;height:55pt;z-index:25219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P5cN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6A7F10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422224" wp14:editId="6B247CB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2" name="Rectangle 29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9A342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2224" id="Rectangle 2972" o:spid="_x0000_s1644" style="position:absolute;margin-left:102pt;margin-top:34pt;width:79pt;height:55pt;z-index:25219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omuQEAAEsDAAAOAAAAZHJzL2Uyb0RvYy54bWysU9tu2zAMfR+wfxD0vthxt9Q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K8bShy3OKXf&#10;qBt3/ajIKTsYKVWeb9ZrCrHDssfwAOcoopvJzxps/iItMheNjxeN1ZyIwOT6at3WOAmBR6v2W/ax&#10;S/VWHCCm78pbkh1GAaEUZfnhZ0ynq69XsC6DOT2fvTTv5kJmtWxfoe68PCJF3NF0j0aPfmJUjCZQ&#10;MuHcGY0vew6KkvGHQ2Gb669XqEMqwbJtWlxgKAGC3r3PcicGj6skElCyD2D6A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Yx6J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09A342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1D271AB" wp14:editId="315F95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3" name="Rectangle 29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925A7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271AB" id="Rectangle 2973" o:spid="_x0000_s1645" style="position:absolute;margin-left:102pt;margin-top:34pt;width:79pt;height:55pt;z-index:25220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OTugEAAEsDAAAOAAAAZHJzL2Uyb0RvYy54bWysU9tu2zAMfR+wfxD0vthxttQ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dysKHHc4pR+&#10;oW7c9aMi5+xgpFR5vlmvKcQOyx7DA1yiiG4mP2uw+Yu0yFw0Pl01VnMiApOb1aatcRICj9btl+xj&#10;l+qlOEBM35S3JDuMAkIpyvLjj5jOV5+vYF0Gc34+e2nez4XMerl5hrr38oQUcUfTPRo9+olRMZpA&#10;yYRzZzT+OXBQlIzfHQrb3Hxe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x5U5O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5925A7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AFCC3C4" wp14:editId="0DEF14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4" name="Rectangle 29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7F13A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CC3C4" id="Rectangle 2974" o:spid="_x0000_s1646" style="position:absolute;margin-left:102pt;margin-top:34pt;width:79pt;height:55pt;z-index:25220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TngW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27F13A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27F0E00A" wp14:editId="5ECFAC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5" name="Rectangle 29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E02BE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0E00A" id="Rectangle 2975" o:spid="_x0000_s1647" style="position:absolute;margin-left:102pt;margin-top:34pt;width:79pt;height:55pt;z-index:252212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RKo3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2E02BE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0089FC7" wp14:editId="45E6777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6" name="Rectangle 29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A28AA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89FC7" id="Rectangle 2976" o:spid="_x0000_s1648" style="position:absolute;margin-left:102pt;margin-top:34pt;width:79pt;height:55pt;z-index:25221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PZugEAAEsDAAAOAAAAZHJzL2Uyb0RvYy54bWysU9tu2zAMfR+wfxD0vthxt9Q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K9XlDhucUq/&#10;UTfu+lGRU3YwUqo836zXFGKHZY/hAc5RRDeTnzXY/EVaZC4aHy8aqzkRgcn11bqtcRICj1btt+xj&#10;l+qtOEBM35W3JDuMAkIpyvLDz5hOV1+vYF0Gc3o+e2nezYXMqmleoe68PCJF3NF0j0aPfmJUjCZQ&#10;MuHcGY0vew6KkvGHQ2Gb669XDS5KCZZt0+ICQwkQ9O59ljsxeFwlkYCSfQDTD4i3SFRg4cQKsfN2&#10;5ZV4Hxfwb//A9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cLo9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9A28AA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5814EAB" wp14:editId="3CB3D26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7" name="Rectangle 29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E4F0E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14EAB" id="Rectangle 2977" o:spid="_x0000_s1649" style="position:absolute;margin-left:102pt;margin-top:34pt;width:79pt;height:55pt;z-index:25222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Cb+im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0E4F0E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C190C77" w14:textId="77777777" w:rsidR="00E97431" w:rsidRPr="00471488" w:rsidRDefault="00E97431" w:rsidP="00E97431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p w14:paraId="78000299" w14:textId="77777777" w:rsidR="00141E75" w:rsidRPr="00471488" w:rsidRDefault="00141E75" w:rsidP="00303C60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tbl>
      <w:tblPr>
        <w:tblW w:w="10482" w:type="dxa"/>
        <w:tblLook w:val="04A0" w:firstRow="1" w:lastRow="0" w:firstColumn="1" w:lastColumn="0" w:noHBand="0" w:noVBand="1"/>
      </w:tblPr>
      <w:tblGrid>
        <w:gridCol w:w="4204"/>
        <w:gridCol w:w="3945"/>
        <w:gridCol w:w="2333"/>
      </w:tblGrid>
      <w:tr w:rsidR="002F2CEF" w:rsidRPr="00471488" w14:paraId="3958EF97" w14:textId="77777777" w:rsidTr="00441343">
        <w:trPr>
          <w:trHeight w:val="371"/>
        </w:trPr>
        <w:tc>
          <w:tcPr>
            <w:tcW w:w="4204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370B1D3" w14:textId="3A66299B" w:rsidR="002F2CEF" w:rsidRPr="00471488" w:rsidRDefault="002F2CEF" w:rsidP="002F2CEF">
            <w:pPr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</w:pPr>
            <w:r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 xml:space="preserve">APPROVED </w:t>
            </w:r>
            <w:r w:rsidR="00441343"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>BY</w:t>
            </w:r>
          </w:p>
        </w:tc>
        <w:tc>
          <w:tcPr>
            <w:tcW w:w="3945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62CA71" w14:textId="7C86619C" w:rsidR="002F2CEF" w:rsidRPr="00471488" w:rsidRDefault="00441343" w:rsidP="002F2CEF">
            <w:pPr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</w:pPr>
            <w:r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>SIGNATURE</w:t>
            </w:r>
          </w:p>
        </w:tc>
        <w:tc>
          <w:tcPr>
            <w:tcW w:w="2333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9FCFBE9" w14:textId="77777777" w:rsidR="002F2CEF" w:rsidRPr="00471488" w:rsidRDefault="002F2CEF" w:rsidP="002F2CEF">
            <w:pPr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</w:pPr>
            <w:r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>DATE</w:t>
            </w:r>
          </w:p>
        </w:tc>
      </w:tr>
      <w:tr w:rsidR="003D706E" w:rsidRPr="00471488" w14:paraId="30BE3BBF" w14:textId="77777777" w:rsidTr="00441343">
        <w:trPr>
          <w:trHeight w:val="421"/>
        </w:trPr>
        <w:tc>
          <w:tcPr>
            <w:tcW w:w="4204" w:type="dxa"/>
            <w:tcBorders>
              <w:top w:val="single" w:sz="4" w:space="0" w:color="BFBF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EC3472" w14:textId="14142161" w:rsidR="00FF0146" w:rsidRPr="00471488" w:rsidRDefault="00FF0146" w:rsidP="00FF0146">
            <w:pPr>
              <w:spacing w:before="120"/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</w:pPr>
            <w:r w:rsidRPr="00471488"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  <w:t>Dr. Sridevi Tumula, Associate Professor</w:t>
            </w:r>
          </w:p>
        </w:tc>
        <w:tc>
          <w:tcPr>
            <w:tcW w:w="3945" w:type="dxa"/>
            <w:tcBorders>
              <w:top w:val="single" w:sz="4" w:space="0" w:color="BFBF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37A4C2EB" w14:textId="77777777" w:rsidR="003D706E" w:rsidRPr="00471488" w:rsidRDefault="003D706E" w:rsidP="003D706E">
            <w:pPr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</w:pPr>
          </w:p>
        </w:tc>
        <w:tc>
          <w:tcPr>
            <w:tcW w:w="2333" w:type="dxa"/>
            <w:tcBorders>
              <w:top w:val="single" w:sz="4" w:space="0" w:color="BFBFBF"/>
              <w:left w:val="nil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D6927A" w14:textId="1DA9DDE0" w:rsidR="003D706E" w:rsidRPr="00471488" w:rsidRDefault="003D706E" w:rsidP="003D706E">
            <w:pPr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</w:pPr>
            <w:r w:rsidRPr="00471488"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  <w:t> </w:t>
            </w:r>
          </w:p>
        </w:tc>
      </w:tr>
    </w:tbl>
    <w:p w14:paraId="5A8C8752" w14:textId="77777777" w:rsidR="003D220F" w:rsidRPr="00471488" w:rsidRDefault="003D220F" w:rsidP="008B4968">
      <w:pPr>
        <w:rPr>
          <w:rFonts w:ascii="Source Sans Pro" w:hAnsi="Source Sans Pro" w:cs="Arial"/>
          <w:b/>
          <w:noProof/>
          <w:color w:val="000000" w:themeColor="text1"/>
          <w:szCs w:val="36"/>
        </w:rPr>
      </w:pPr>
    </w:p>
    <w:sectPr w:rsidR="003D220F" w:rsidRPr="00471488" w:rsidSect="00282A7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432" w:right="720" w:bottom="432" w:left="720" w:header="720" w:footer="51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37CF" w14:textId="77777777" w:rsidR="00663AAC" w:rsidRDefault="00663AAC" w:rsidP="00F36FE0">
      <w:r>
        <w:separator/>
      </w:r>
    </w:p>
  </w:endnote>
  <w:endnote w:type="continuationSeparator" w:id="0">
    <w:p w14:paraId="34A1F02A" w14:textId="77777777" w:rsidR="00663AAC" w:rsidRDefault="00663AAC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25E9E2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8A2664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1273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A752D8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22006F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F1F9" w14:textId="77777777" w:rsidR="007B0EE0" w:rsidRDefault="007B0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22AB" w14:textId="77777777" w:rsidR="00663AAC" w:rsidRDefault="00663AAC" w:rsidP="00F36FE0">
      <w:r>
        <w:separator/>
      </w:r>
    </w:p>
  </w:footnote>
  <w:footnote w:type="continuationSeparator" w:id="0">
    <w:p w14:paraId="364C8DE9" w14:textId="77777777" w:rsidR="00663AAC" w:rsidRDefault="00663AAC" w:rsidP="00F36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8E64" w14:textId="77777777" w:rsidR="007B0EE0" w:rsidRDefault="007B0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2C4C" w14:textId="77777777" w:rsidR="007B0EE0" w:rsidRDefault="007B0E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58A3" w14:textId="77777777" w:rsidR="007B0EE0" w:rsidRDefault="007B0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F111C"/>
    <w:multiLevelType w:val="hybridMultilevel"/>
    <w:tmpl w:val="32EA8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74297"/>
    <w:multiLevelType w:val="hybridMultilevel"/>
    <w:tmpl w:val="B7326A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92395"/>
    <w:multiLevelType w:val="hybridMultilevel"/>
    <w:tmpl w:val="C50AB5F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9D9ACEC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1168D"/>
    <w:multiLevelType w:val="hybridMultilevel"/>
    <w:tmpl w:val="1BB09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941A3"/>
    <w:multiLevelType w:val="hybridMultilevel"/>
    <w:tmpl w:val="90D811F4"/>
    <w:lvl w:ilvl="0" w:tplc="F8EABF96">
      <w:start w:val="1601"/>
      <w:numFmt w:val="bullet"/>
      <w:lvlText w:val="-"/>
      <w:lvlJc w:val="left"/>
      <w:pPr>
        <w:ind w:left="859" w:hanging="360"/>
      </w:pPr>
      <w:rPr>
        <w:rFonts w:ascii="Century Gothic" w:eastAsia="Times New Roman" w:hAnsi="Century Gothic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1"/>
  </w:num>
  <w:num w:numId="13">
    <w:abstractNumId w:val="20"/>
  </w:num>
  <w:num w:numId="14">
    <w:abstractNumId w:val="13"/>
  </w:num>
  <w:num w:numId="15">
    <w:abstractNumId w:val="12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1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4B"/>
    <w:rsid w:val="00023806"/>
    <w:rsid w:val="000317D2"/>
    <w:rsid w:val="00031AF7"/>
    <w:rsid w:val="00036A9E"/>
    <w:rsid w:val="00036FF2"/>
    <w:rsid w:val="000413A5"/>
    <w:rsid w:val="0008064B"/>
    <w:rsid w:val="00096D26"/>
    <w:rsid w:val="000B3AA5"/>
    <w:rsid w:val="000C02F8"/>
    <w:rsid w:val="000C4DD4"/>
    <w:rsid w:val="000C5A84"/>
    <w:rsid w:val="000D5F7F"/>
    <w:rsid w:val="000E7AF5"/>
    <w:rsid w:val="000F1102"/>
    <w:rsid w:val="000F1D44"/>
    <w:rsid w:val="0011091C"/>
    <w:rsid w:val="00111C4F"/>
    <w:rsid w:val="00121D51"/>
    <w:rsid w:val="00133025"/>
    <w:rsid w:val="001344EA"/>
    <w:rsid w:val="00141E75"/>
    <w:rsid w:val="001472A1"/>
    <w:rsid w:val="00150B91"/>
    <w:rsid w:val="001962A6"/>
    <w:rsid w:val="001A1230"/>
    <w:rsid w:val="001B7B20"/>
    <w:rsid w:val="00206944"/>
    <w:rsid w:val="002453A2"/>
    <w:rsid w:val="002507EE"/>
    <w:rsid w:val="002517E8"/>
    <w:rsid w:val="0027069D"/>
    <w:rsid w:val="002743CE"/>
    <w:rsid w:val="00282A78"/>
    <w:rsid w:val="00294C13"/>
    <w:rsid w:val="00294C92"/>
    <w:rsid w:val="00296750"/>
    <w:rsid w:val="002A252A"/>
    <w:rsid w:val="002A45FC"/>
    <w:rsid w:val="002E4407"/>
    <w:rsid w:val="002F2C0D"/>
    <w:rsid w:val="002F2CEF"/>
    <w:rsid w:val="002F39CD"/>
    <w:rsid w:val="00302591"/>
    <w:rsid w:val="00303C60"/>
    <w:rsid w:val="00345B4E"/>
    <w:rsid w:val="00353E03"/>
    <w:rsid w:val="00357719"/>
    <w:rsid w:val="0036595F"/>
    <w:rsid w:val="003758D7"/>
    <w:rsid w:val="00394B27"/>
    <w:rsid w:val="00394B8A"/>
    <w:rsid w:val="003D220F"/>
    <w:rsid w:val="003D28EE"/>
    <w:rsid w:val="003D706E"/>
    <w:rsid w:val="003E0399"/>
    <w:rsid w:val="003E6AF4"/>
    <w:rsid w:val="003F787D"/>
    <w:rsid w:val="00422668"/>
    <w:rsid w:val="00433D29"/>
    <w:rsid w:val="00441343"/>
    <w:rsid w:val="0045552B"/>
    <w:rsid w:val="0046242A"/>
    <w:rsid w:val="004654F9"/>
    <w:rsid w:val="00471488"/>
    <w:rsid w:val="004800AA"/>
    <w:rsid w:val="00482909"/>
    <w:rsid w:val="004863EC"/>
    <w:rsid w:val="00491059"/>
    <w:rsid w:val="00492BF1"/>
    <w:rsid w:val="00493BCE"/>
    <w:rsid w:val="004952F9"/>
    <w:rsid w:val="004B4C32"/>
    <w:rsid w:val="004D59AF"/>
    <w:rsid w:val="004D6AFF"/>
    <w:rsid w:val="004E59C7"/>
    <w:rsid w:val="004E7C78"/>
    <w:rsid w:val="004F065E"/>
    <w:rsid w:val="00531F82"/>
    <w:rsid w:val="005345A7"/>
    <w:rsid w:val="00547183"/>
    <w:rsid w:val="00557C38"/>
    <w:rsid w:val="005913EC"/>
    <w:rsid w:val="005A2BD6"/>
    <w:rsid w:val="005B354F"/>
    <w:rsid w:val="005B7C30"/>
    <w:rsid w:val="005C1013"/>
    <w:rsid w:val="005C4798"/>
    <w:rsid w:val="005C5CD3"/>
    <w:rsid w:val="005F5ABE"/>
    <w:rsid w:val="005F70B0"/>
    <w:rsid w:val="00612D3E"/>
    <w:rsid w:val="006316D7"/>
    <w:rsid w:val="00653446"/>
    <w:rsid w:val="00660D04"/>
    <w:rsid w:val="00663AAC"/>
    <w:rsid w:val="00666161"/>
    <w:rsid w:val="00681EE0"/>
    <w:rsid w:val="006940BE"/>
    <w:rsid w:val="006950B1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56B3B"/>
    <w:rsid w:val="00774101"/>
    <w:rsid w:val="0078197E"/>
    <w:rsid w:val="007B0EE0"/>
    <w:rsid w:val="007D2FA5"/>
    <w:rsid w:val="007F08AA"/>
    <w:rsid w:val="0081690B"/>
    <w:rsid w:val="008350B3"/>
    <w:rsid w:val="0085124E"/>
    <w:rsid w:val="00863730"/>
    <w:rsid w:val="008B4968"/>
    <w:rsid w:val="008C3ED9"/>
    <w:rsid w:val="008F0F82"/>
    <w:rsid w:val="00914509"/>
    <w:rsid w:val="009152A8"/>
    <w:rsid w:val="009222B5"/>
    <w:rsid w:val="00942BD8"/>
    <w:rsid w:val="0094789B"/>
    <w:rsid w:val="009541D8"/>
    <w:rsid w:val="009859A6"/>
    <w:rsid w:val="009A1917"/>
    <w:rsid w:val="009A7594"/>
    <w:rsid w:val="009B7704"/>
    <w:rsid w:val="009C2E35"/>
    <w:rsid w:val="009C4A98"/>
    <w:rsid w:val="009C6682"/>
    <w:rsid w:val="009E31FD"/>
    <w:rsid w:val="009E71D3"/>
    <w:rsid w:val="009F028C"/>
    <w:rsid w:val="00A06691"/>
    <w:rsid w:val="00A12C16"/>
    <w:rsid w:val="00A2037C"/>
    <w:rsid w:val="00A2277A"/>
    <w:rsid w:val="00A50ABD"/>
    <w:rsid w:val="00A60A32"/>
    <w:rsid w:val="00A649D2"/>
    <w:rsid w:val="00A65C40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2299A"/>
    <w:rsid w:val="00B62D25"/>
    <w:rsid w:val="00B8500C"/>
    <w:rsid w:val="00B91333"/>
    <w:rsid w:val="00BC0A1D"/>
    <w:rsid w:val="00BC38F6"/>
    <w:rsid w:val="00BC3D1E"/>
    <w:rsid w:val="00BC4CD6"/>
    <w:rsid w:val="00BC7F9D"/>
    <w:rsid w:val="00C12C0B"/>
    <w:rsid w:val="00C81141"/>
    <w:rsid w:val="00CA2CD6"/>
    <w:rsid w:val="00CA6F96"/>
    <w:rsid w:val="00CB4DF0"/>
    <w:rsid w:val="00CB7FA5"/>
    <w:rsid w:val="00CD2479"/>
    <w:rsid w:val="00CF7C60"/>
    <w:rsid w:val="00D022DF"/>
    <w:rsid w:val="00D2118F"/>
    <w:rsid w:val="00D2644E"/>
    <w:rsid w:val="00D26580"/>
    <w:rsid w:val="00D4088D"/>
    <w:rsid w:val="00D660EC"/>
    <w:rsid w:val="00D675F4"/>
    <w:rsid w:val="00D82ADF"/>
    <w:rsid w:val="00D90B36"/>
    <w:rsid w:val="00DA31A4"/>
    <w:rsid w:val="00DB1AE1"/>
    <w:rsid w:val="00DF6DF5"/>
    <w:rsid w:val="00E0014C"/>
    <w:rsid w:val="00E37FC8"/>
    <w:rsid w:val="00E62BF6"/>
    <w:rsid w:val="00E70184"/>
    <w:rsid w:val="00E8348B"/>
    <w:rsid w:val="00E85804"/>
    <w:rsid w:val="00E97431"/>
    <w:rsid w:val="00E97F89"/>
    <w:rsid w:val="00EB23F8"/>
    <w:rsid w:val="00EC3CDB"/>
    <w:rsid w:val="00EF0B97"/>
    <w:rsid w:val="00EF3EAD"/>
    <w:rsid w:val="00F05EE6"/>
    <w:rsid w:val="00F11F7B"/>
    <w:rsid w:val="00F14F57"/>
    <w:rsid w:val="00F36FE0"/>
    <w:rsid w:val="00F44DBA"/>
    <w:rsid w:val="00F85E87"/>
    <w:rsid w:val="00F90516"/>
    <w:rsid w:val="00FB0294"/>
    <w:rsid w:val="00FB1580"/>
    <w:rsid w:val="00FB4C7E"/>
    <w:rsid w:val="00FC28FE"/>
    <w:rsid w:val="00FE7038"/>
    <w:rsid w:val="00FF0146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18D3B"/>
  <w15:docId w15:val="{4068D867-AF9E-4E25-A858-768CEF03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0B97"/>
    <w:rPr>
      <w:sz w:val="24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rFonts w:ascii="Century Gothic" w:hAnsi="Century Gothic"/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rFonts w:asciiTheme="minorHAnsi" w:hAnsiTheme="minorHAnsi"/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  <w:sz w:val="16"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rFonts w:asciiTheme="minorHAnsi" w:hAnsiTheme="minorHAnsi"/>
      <w:b/>
      <w:sz w:val="1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asciiTheme="minorHAnsi" w:hAnsiTheme="minorHAnsi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rFonts w:asciiTheme="minorHAnsi" w:hAnsiTheme="minorHAnsi"/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sz w:val="16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 w:val="16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sz w:val="16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 w:val="16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eastAsiaTheme="minorEastAsia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jert.org/research/text-recognition-from-images-a-study-IJERTCONV8IS13029.pdf" TargetMode="External"/><Relationship Id="rId18" Type="http://schemas.openxmlformats.org/officeDocument/2006/relationships/hyperlink" Target="https://www.ijitee.org/wp-content/uploads/papers/v9i7/G5745059720.pdf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DcNm1TJNLLRNUWtjZSRavMKOgGfsoQbm/edit?usp=sharing&amp;ouid=115157795991505260620&amp;rtpof=true&amp;sd=tru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ci-hub.se/10.1109/ICCCNT49239.2020.9225417" TargetMode="External"/><Relationship Id="rId17" Type="http://schemas.openxmlformats.org/officeDocument/2006/relationships/hyperlink" Target="https://www.ijsdr.org/papers/IJSDR2009078.pdf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s.stanford.edu/file/druid:cg133bt2261/Zhang_Zhang_Li_Event_info_extraction_from_mobile_camera_images.pdf" TargetMode="External"/><Relationship Id="rId20" Type="http://schemas.openxmlformats.org/officeDocument/2006/relationships/hyperlink" Target="https://poseidon01.ssrn.com/delivery.php?ID=872119091124113027019111004127083087049073070064025021111113076102071090101119124000120032062006006027002112107096097067031010000029026049019125068083027093083021124018052042066096003065107122064077027002117079080125125103075111098081126122064112082104&amp;EXT=pdf&amp;INDEX=TRU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-hub.se/10.1109/ICCCNT49239.2020.922556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sci-hub.se/10.1109/ICIRCA48905.2020.9183326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researchgate.net/publication/341155551_Improving_the_Accuracy_of_Tesseract_40_OCR_Engine_Using_Convolution-Based_Preprocess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opscience.iop.org/article/10.1088/1742-6596/1973/1/012008/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mya\Downloads\IC-Project-Summary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7E0F79B32B2419431CEA3AAD60626" ma:contentTypeVersion="7" ma:contentTypeDescription="Create a new document." ma:contentTypeScope="" ma:versionID="1c52802e0e3d0208cb822701c0b9bf69">
  <xsd:schema xmlns:xsd="http://www.w3.org/2001/XMLSchema" xmlns:xs="http://www.w3.org/2001/XMLSchema" xmlns:p="http://schemas.microsoft.com/office/2006/metadata/properties" xmlns:ns3="cb10c38b-baee-4069-9194-5b3063e0e52a" xmlns:ns4="5bc46405-0581-42db-9254-aa697414d79c" targetNamespace="http://schemas.microsoft.com/office/2006/metadata/properties" ma:root="true" ma:fieldsID="870cb7072ca1c0bf964b097541784931" ns3:_="" ns4:_="">
    <xsd:import namespace="cb10c38b-baee-4069-9194-5b3063e0e52a"/>
    <xsd:import namespace="5bc46405-0581-42db-9254-aa697414d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0c38b-baee-4069-9194-5b3063e0e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46405-0581-42db-9254-aa697414d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0DEDFE-EC4F-4FE6-B520-487EB7BC7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0c38b-baee-4069-9194-5b3063e0e52a"/>
    <ds:schemaRef ds:uri="5bc46405-0581-42db-9254-aa697414d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D4D470-B38F-4FFD-9790-4044B18097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45F4BE-B565-479D-B594-CF01D35DF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IC-Project-Summary-Report-10673_WORD</Template>
  <TotalTime>533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 Vemuri</cp:lastModifiedBy>
  <cp:revision>21</cp:revision>
  <cp:lastPrinted>2021-09-05T13:09:00Z</cp:lastPrinted>
  <dcterms:created xsi:type="dcterms:W3CDTF">2021-09-04T18:28:00Z</dcterms:created>
  <dcterms:modified xsi:type="dcterms:W3CDTF">2021-09-12T13:29:00Z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0x0101000E57E0F79B32B2419431CEA3AAD60626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